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E38A3" w14:textId="30F8D141" w:rsidR="006B1869" w:rsidRPr="00395B1D" w:rsidRDefault="00E57F16" w:rsidP="00395B1D">
      <w:pPr>
        <w:bidi/>
        <w:rPr>
          <w:rFonts w:cs="B Titr"/>
          <w:b/>
          <w:bCs/>
          <w:sz w:val="24"/>
          <w:szCs w:val="24"/>
          <w:lang w:bidi="fa-IR"/>
        </w:rPr>
      </w:pPr>
      <w:bookmarkStart w:id="0" w:name="_Hlk148859464"/>
      <w:r>
        <w:rPr>
          <w:rFonts w:cs="B Titr"/>
          <w:b/>
          <w:bCs/>
          <w:sz w:val="24"/>
          <w:szCs w:val="24"/>
          <w:lang w:bidi="fa-IR"/>
        </w:rPr>
        <w:t>{{patch1}}</w:t>
      </w:r>
      <w:bookmarkEnd w:id="0"/>
    </w:p>
    <w:p w14:paraId="27C9B24E" w14:textId="77777777" w:rsidR="006B1869" w:rsidRPr="006B1869" w:rsidRDefault="006B1869" w:rsidP="006B1869">
      <w:pPr>
        <w:bidi/>
        <w:spacing w:after="0" w:line="240" w:lineRule="auto"/>
        <w:rPr>
          <w:rFonts w:cs="B Nazanin"/>
          <w:sz w:val="24"/>
          <w:szCs w:val="24"/>
          <w:rtl/>
          <w:lang w:bidi="fa-IR"/>
        </w:rPr>
        <w:sectPr w:rsidR="006B1869" w:rsidRPr="006B1869" w:rsidSect="00CF108A">
          <w:headerReference w:type="even" r:id="rId8"/>
          <w:headerReference w:type="default" r:id="rId9"/>
          <w:footerReference w:type="default" r:id="rId10"/>
          <w:headerReference w:type="first" r:id="rId11"/>
          <w:pgSz w:w="11907" w:h="16839" w:code="9"/>
          <w:pgMar w:top="1057" w:right="720" w:bottom="3970" w:left="720" w:header="425" w:footer="3505"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7AE99F37" w14:textId="63D504A6" w:rsidR="001F0A77" w:rsidRPr="00060D5E" w:rsidRDefault="007162DA" w:rsidP="007162DA">
      <w:pPr>
        <w:bidi/>
        <w:spacing w:after="0" w:line="240" w:lineRule="auto"/>
        <w:jc w:val="left"/>
        <w:rPr>
          <w:rFonts w:cs="B Titr"/>
          <w:b/>
          <w:bCs/>
          <w:sz w:val="24"/>
          <w:szCs w:val="24"/>
          <w:rtl/>
          <w:lang w:bidi="fa-IR"/>
        </w:rPr>
      </w:pPr>
      <w:r>
        <w:rPr>
          <w:rFonts w:cs="B Titr"/>
          <w:b/>
          <w:bCs/>
          <w:sz w:val="24"/>
          <w:szCs w:val="24"/>
          <w:lang w:bidi="fa-IR"/>
        </w:rPr>
        <w:lastRenderedPageBreak/>
        <w:t>{{table}}</w:t>
      </w:r>
    </w:p>
    <w:sectPr w:rsidR="001F0A77" w:rsidRPr="00060D5E" w:rsidSect="009302A9">
      <w:footerReference w:type="default" r:id="rId12"/>
      <w:pgSz w:w="11907" w:h="16839" w:code="9"/>
      <w:pgMar w:top="1057" w:right="720" w:bottom="567" w:left="720" w:header="425"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3D41E" w14:textId="77777777" w:rsidR="00EF0739" w:rsidRDefault="00EF0739" w:rsidP="009711EB">
      <w:pPr>
        <w:spacing w:after="0" w:line="240" w:lineRule="auto"/>
      </w:pPr>
      <w:r>
        <w:separator/>
      </w:r>
    </w:p>
  </w:endnote>
  <w:endnote w:type="continuationSeparator" w:id="0">
    <w:p w14:paraId="71942FF1" w14:textId="77777777" w:rsidR="00EF0739" w:rsidRDefault="00EF0739" w:rsidP="00971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41" w:usb2="00000009" w:usb3="00000000" w:csb0="000001FF" w:csb1="00000000"/>
  </w:font>
  <w:font w:name="Mitra">
    <w:altName w:val="Courier New"/>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otu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 Roya">
    <w:altName w:val="Courier New"/>
    <w:panose1 w:val="00000400000000000000"/>
    <w:charset w:val="B2"/>
    <w:family w:val="auto"/>
    <w:pitch w:val="variable"/>
    <w:sig w:usb0="00002000" w:usb1="80000000" w:usb2="00000008" w:usb3="00000000" w:csb0="00000040" w:csb1="00000000"/>
  </w:font>
  <w:font w:name="Batang">
    <w:altName w:val="바탕"/>
    <w:panose1 w:val="02030600000101010101"/>
    <w:charset w:val="81"/>
    <w:family w:val="roman"/>
    <w:pitch w:val="variable"/>
    <w:sig w:usb0="B00002AF" w:usb1="69D77CFB" w:usb2="00000030" w:usb3="00000000" w:csb0="0008009F" w:csb1="00000000"/>
  </w:font>
  <w:font w:name="ShfaSadeh">
    <w:altName w:val="Cambria"/>
    <w:panose1 w:val="00000000000000000000"/>
    <w:charset w:val="00"/>
    <w:family w:val="roman"/>
    <w:notTrueType/>
    <w:pitch w:val="default"/>
  </w:font>
  <w:font w:name="ShfaOnvan">
    <w:altName w:val="Times New Roman"/>
    <w:charset w:val="B2"/>
    <w:family w:val="auto"/>
    <w:pitch w:val="variable"/>
    <w:sig w:usb0="80002003" w:usb1="80002042" w:usb2="00000008" w:usb3="00000000" w:csb0="00000040" w:csb1="00000000"/>
  </w:font>
  <w:font w:name="B Nazanin">
    <w:panose1 w:val="00000400000000000000"/>
    <w:charset w:val="B2"/>
    <w:family w:val="auto"/>
    <w:pitch w:val="variable"/>
    <w:sig w:usb0="00002000"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Mitra">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 w:name="Verdana">
    <w:panose1 w:val="020B0604030504040204"/>
    <w:charset w:val="00"/>
    <w:family w:val="swiss"/>
    <w:pitch w:val="variable"/>
    <w:sig w:usb0="A00006FF" w:usb1="4000205B" w:usb2="00000010" w:usb3="00000000" w:csb0="0000019F" w:csb1="00000000"/>
  </w:font>
  <w:font w:name="Yagut">
    <w:panose1 w:val="00000000000000000000"/>
    <w:charset w:val="00"/>
    <w:family w:val="roman"/>
    <w:notTrueType/>
    <w:pitch w:val="default"/>
  </w:font>
  <w:font w:name="Titr">
    <w:charset w:val="B2"/>
    <w:family w:val="auto"/>
    <w:pitch w:val="variable"/>
    <w:sig w:usb0="00002000" w:usb1="80000000" w:usb2="00000008" w:usb3="00000000" w:csb0="00000040" w:csb1="00000000"/>
  </w:font>
  <w:font w:name="Nazan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ranNastaliq">
    <w:panose1 w:val="02020505000000020003"/>
    <w:charset w:val="00"/>
    <w:family w:val="auto"/>
    <w:pitch w:val="variable"/>
    <w:sig w:usb0="A1002AEF" w:usb1="D000604A" w:usb2="00000008" w:usb3="00000000" w:csb0="000101FF" w:csb1="00000000"/>
  </w:font>
  <w:font w:name="Traffic">
    <w:panose1 w:val="00000000000000000000"/>
    <w:charset w:val="00"/>
    <w:family w:val="roman"/>
    <w:notTrueType/>
    <w:pitch w:val="default"/>
  </w:font>
  <w:font w:name="Koodak">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NINNB A+ Time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33A94" w14:textId="77777777" w:rsidR="00422173" w:rsidRDefault="00422173" w:rsidP="00B12C01">
    <w:pPr>
      <w:spacing w:after="120"/>
      <w:jc w:val="right"/>
      <w:rPr>
        <w:rFonts w:cs="B Nazanin"/>
        <w:b/>
        <w:bCs/>
        <w:sz w:val="28"/>
        <w:szCs w:val="28"/>
        <w:rtl/>
      </w:rPr>
    </w:pPr>
    <w:r>
      <w:rPr>
        <w:noProof/>
      </w:rPr>
      <mc:AlternateContent>
        <mc:Choice Requires="wps">
          <w:drawing>
            <wp:anchor distT="0" distB="0" distL="114300" distR="114300" simplePos="0" relativeHeight="251661312" behindDoc="0" locked="0" layoutInCell="1" allowOverlap="1" wp14:anchorId="1B734938" wp14:editId="0413BE9A">
              <wp:simplePos x="0" y="0"/>
              <wp:positionH relativeFrom="column">
                <wp:posOffset>-111808</wp:posOffset>
              </wp:positionH>
              <wp:positionV relativeFrom="paragraph">
                <wp:posOffset>-22392</wp:posOffset>
              </wp:positionV>
              <wp:extent cx="6858000" cy="0"/>
              <wp:effectExtent l="0" t="0" r="19050" b="19050"/>
              <wp:wrapNone/>
              <wp:docPr id="1"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D1D3E6"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pt,-1.75pt" to="531.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" strokecolor="#5b9bd5 [3204]" strokeweight=".5pt">
              <v:stroke joinstyle="miter"/>
            </v:line>
          </w:pict>
        </mc:Fallback>
      </mc:AlternateContent>
    </w:r>
    <w:r w:rsidRPr="00B12C01">
      <w:rPr>
        <w:rFonts w:cs="B Nazanin" w:hint="cs"/>
        <w:b/>
        <w:bCs/>
        <w:sz w:val="28"/>
        <w:szCs w:val="28"/>
        <w:rtl/>
      </w:rPr>
      <w:t xml:space="preserve"> </w:t>
    </w:r>
    <w:proofErr w:type="spellStart"/>
    <w:r>
      <w:rPr>
        <w:rFonts w:cs="B Nazanin" w:hint="cs"/>
        <w:b/>
        <w:bCs/>
        <w:sz w:val="28"/>
        <w:szCs w:val="28"/>
        <w:rtl/>
      </w:rPr>
      <w:t>امضای</w:t>
    </w:r>
    <w:proofErr w:type="spellEnd"/>
    <w:r>
      <w:rPr>
        <w:rFonts w:cs="B Nazanin" w:hint="cs"/>
        <w:b/>
        <w:bCs/>
        <w:sz w:val="28"/>
        <w:szCs w:val="28"/>
        <w:rtl/>
      </w:rPr>
      <w:t xml:space="preserve"> اعضاء:</w:t>
    </w:r>
  </w:p>
  <w:p w14:paraId="3F6B21C6" w14:textId="77777777" w:rsidR="00422173" w:rsidRDefault="00422173" w:rsidP="00B12C01">
    <w:pPr>
      <w:pStyle w:val="Foote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B136F" w14:textId="77777777" w:rsidR="00422173" w:rsidRDefault="00422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73E0" w14:textId="77777777" w:rsidR="00EF0739" w:rsidRDefault="00EF0739" w:rsidP="009711EB">
      <w:pPr>
        <w:spacing w:after="0" w:line="240" w:lineRule="auto"/>
      </w:pPr>
      <w:r>
        <w:separator/>
      </w:r>
    </w:p>
  </w:footnote>
  <w:footnote w:type="continuationSeparator" w:id="0">
    <w:p w14:paraId="72193257" w14:textId="77777777" w:rsidR="00EF0739" w:rsidRDefault="00EF0739" w:rsidP="00971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8527" w14:textId="77777777" w:rsidR="00422173" w:rsidRDefault="00000000">
    <w:pPr>
      <w:pStyle w:val="Header"/>
    </w:pPr>
    <w:r>
      <w:rPr>
        <w:noProof/>
      </w:rPr>
      <w:pict w14:anchorId="551DDC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90" o:spid="_x0000_s1032" type="#_x0000_t136" style="position:absolute;left:0;text-align:left;margin-left:0;margin-top:0;width:534.9pt;height:200.55pt;rotation:315;z-index:-251656192;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091B4" w14:textId="5FED9C7E" w:rsidR="00422173" w:rsidRPr="00B55763" w:rsidRDefault="00422173" w:rsidP="00CE3356">
    <w:pPr>
      <w:pStyle w:val="Header"/>
      <w:bidi/>
      <w:jc w:val="center"/>
      <w:rPr>
        <w:sz w:val="8"/>
        <w:szCs w:val="8"/>
        <w:rtl/>
        <w:lang w:bidi="fa-IR"/>
      </w:rPr>
    </w:pPr>
    <w:proofErr w:type="spellStart"/>
    <w:r>
      <w:rPr>
        <w:rFonts w:ascii="IranNastaliq" w:hAnsi="IranNastaliq" w:cs="IranNastaliq"/>
        <w:sz w:val="28"/>
        <w:szCs w:val="28"/>
        <w:rtl/>
      </w:rPr>
      <w:t>باسمه‌تعال</w:t>
    </w:r>
    <w:r>
      <w:rPr>
        <w:rFonts w:ascii="IranNastaliq" w:hAnsi="IranNastaliq" w:cs="IranNastaliq" w:hint="cs"/>
        <w:sz w:val="28"/>
        <w:szCs w:val="28"/>
        <w:rtl/>
      </w:rPr>
      <w:t>ی</w:t>
    </w:r>
    <w:proofErr w:type="spellEnd"/>
  </w:p>
  <w:tbl>
    <w:tblPr>
      <w:bidiVisual/>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284"/>
      <w:gridCol w:w="20"/>
      <w:gridCol w:w="709"/>
      <w:gridCol w:w="1417"/>
      <w:gridCol w:w="5359"/>
    </w:tblGrid>
    <w:tr w:rsidR="00422173" w:rsidRPr="0077039C" w14:paraId="084496F5" w14:textId="77777777" w:rsidTr="008E365D">
      <w:trPr>
        <w:trHeight w:val="392"/>
        <w:jc w:val="center"/>
      </w:trPr>
      <w:tc>
        <w:tcPr>
          <w:tcW w:w="2682" w:type="dxa"/>
          <w:gridSpan w:val="3"/>
          <w:tcBorders>
            <w:top w:val="single" w:sz="4" w:space="0" w:color="auto"/>
            <w:left w:val="single" w:sz="4" w:space="0" w:color="auto"/>
          </w:tcBorders>
          <w:shd w:val="clear" w:color="auto" w:fill="FFFFCC"/>
          <w:vAlign w:val="center"/>
        </w:tcPr>
        <w:p w14:paraId="41628D6B" w14:textId="77777777" w:rsidR="00422173" w:rsidRPr="0077039C" w:rsidRDefault="00422173" w:rsidP="00F57815">
          <w:pPr>
            <w:bidi/>
            <w:spacing w:after="0" w:line="240" w:lineRule="auto"/>
            <w:rPr>
              <w:rFonts w:cs="B Zar"/>
              <w:b/>
              <w:bCs/>
              <w:rtl/>
              <w:lang w:bidi="fa-IR"/>
            </w:rPr>
          </w:pPr>
          <w:r w:rsidRPr="0077039C">
            <w:rPr>
              <w:rFonts w:cs="B Zar" w:hint="cs"/>
              <w:b/>
              <w:bCs/>
              <w:rtl/>
              <w:lang w:bidi="fa-IR"/>
            </w:rPr>
            <w:t>عنوان جلسه</w:t>
          </w:r>
        </w:p>
      </w:tc>
      <w:tc>
        <w:tcPr>
          <w:tcW w:w="7485" w:type="dxa"/>
          <w:gridSpan w:val="3"/>
          <w:tcBorders>
            <w:top w:val="single" w:sz="4" w:space="0" w:color="auto"/>
            <w:right w:val="single" w:sz="4" w:space="0" w:color="auto"/>
          </w:tcBorders>
          <w:shd w:val="clear" w:color="auto" w:fill="FFFFCC"/>
          <w:vAlign w:val="center"/>
        </w:tcPr>
        <w:p w14:paraId="7CD81257" w14:textId="36260441" w:rsidR="00422173" w:rsidRPr="0077039C" w:rsidRDefault="0063110E" w:rsidP="00AB336F">
          <w:pPr>
            <w:bidi/>
            <w:spacing w:after="0" w:line="240" w:lineRule="auto"/>
            <w:rPr>
              <w:rFonts w:cs="B Zar"/>
              <w:b/>
              <w:bCs/>
              <w:rtl/>
              <w:lang w:bidi="fa-IR"/>
            </w:rPr>
          </w:pPr>
          <w:r>
            <w:rPr>
              <w:rFonts w:cs="B Zar"/>
              <w:b/>
              <w:bCs/>
              <w:lang w:bidi="fa-IR"/>
            </w:rPr>
            <w:t>{{</w:t>
          </w:r>
          <w:proofErr w:type="spellStart"/>
          <w:r>
            <w:rPr>
              <w:rFonts w:cs="B Zar"/>
              <w:b/>
              <w:bCs/>
              <w:lang w:bidi="fa-IR"/>
            </w:rPr>
            <w:t>id_header</w:t>
          </w:r>
          <w:proofErr w:type="spellEnd"/>
          <w:r>
            <w:rPr>
              <w:rFonts w:cs="B Zar"/>
              <w:b/>
              <w:bCs/>
              <w:lang w:bidi="fa-IR"/>
            </w:rPr>
            <w:t>}}</w:t>
          </w:r>
          <w:r w:rsidR="00422173">
            <w:rPr>
              <w:rFonts w:cs="B Zar" w:hint="cs"/>
              <w:b/>
              <w:bCs/>
              <w:rtl/>
              <w:lang w:bidi="fa-IR"/>
            </w:rPr>
            <w:t xml:space="preserve"> جلسه کارگروه</w:t>
          </w:r>
        </w:p>
      </w:tc>
    </w:tr>
    <w:tr w:rsidR="00422173" w:rsidRPr="0077039C" w14:paraId="6AF670DA" w14:textId="77777777" w:rsidTr="003B0F40">
      <w:trPr>
        <w:trHeight w:val="392"/>
        <w:jc w:val="center"/>
      </w:trPr>
      <w:tc>
        <w:tcPr>
          <w:tcW w:w="1378" w:type="dxa"/>
          <w:tcBorders>
            <w:top w:val="single" w:sz="4" w:space="0" w:color="auto"/>
            <w:left w:val="single" w:sz="4" w:space="0" w:color="auto"/>
            <w:right w:val="single" w:sz="4" w:space="0" w:color="FFFFFF"/>
          </w:tcBorders>
          <w:vAlign w:val="center"/>
        </w:tcPr>
        <w:p w14:paraId="4A5FF884" w14:textId="77777777" w:rsidR="00422173" w:rsidRPr="0077039C" w:rsidRDefault="00422173" w:rsidP="006371DA">
          <w:pPr>
            <w:bidi/>
            <w:spacing w:after="0" w:line="240" w:lineRule="auto"/>
            <w:rPr>
              <w:rFonts w:cs="B Zar"/>
              <w:b/>
              <w:bCs/>
              <w:lang w:bidi="fa-IR"/>
            </w:rPr>
          </w:pPr>
          <w:r w:rsidRPr="0077039C">
            <w:rPr>
              <w:rFonts w:cs="B Zar" w:hint="cs"/>
              <w:b/>
              <w:bCs/>
              <w:rtl/>
              <w:lang w:bidi="fa-IR"/>
            </w:rPr>
            <w:t>تاريخ:</w:t>
          </w:r>
        </w:p>
      </w:tc>
      <w:tc>
        <w:tcPr>
          <w:tcW w:w="1304" w:type="dxa"/>
          <w:gridSpan w:val="2"/>
          <w:tcBorders>
            <w:top w:val="single" w:sz="4" w:space="0" w:color="auto"/>
            <w:left w:val="single" w:sz="4" w:space="0" w:color="FFFFFF"/>
          </w:tcBorders>
          <w:vAlign w:val="center"/>
        </w:tcPr>
        <w:p w14:paraId="5ECDACAE" w14:textId="3568664A" w:rsidR="00422173" w:rsidRPr="0077039C" w:rsidRDefault="0063110E" w:rsidP="00AB336F">
          <w:pPr>
            <w:bidi/>
            <w:spacing w:after="0" w:line="240" w:lineRule="auto"/>
            <w:rPr>
              <w:rFonts w:cs="B Zar"/>
              <w:rtl/>
              <w:lang w:bidi="fa-IR"/>
            </w:rPr>
          </w:pPr>
          <w:r>
            <w:rPr>
              <w:rFonts w:cs="B Zar"/>
              <w:lang w:bidi="fa-IR"/>
            </w:rPr>
            <w:t>{{history}}</w:t>
          </w:r>
        </w:p>
      </w:tc>
      <w:tc>
        <w:tcPr>
          <w:tcW w:w="709" w:type="dxa"/>
          <w:tcBorders>
            <w:top w:val="single" w:sz="4" w:space="0" w:color="auto"/>
            <w:right w:val="single" w:sz="4" w:space="0" w:color="FFFFFF"/>
          </w:tcBorders>
          <w:vAlign w:val="center"/>
        </w:tcPr>
        <w:p w14:paraId="1366690E"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زمان:</w:t>
          </w:r>
        </w:p>
      </w:tc>
      <w:tc>
        <w:tcPr>
          <w:tcW w:w="1417" w:type="dxa"/>
          <w:tcBorders>
            <w:top w:val="single" w:sz="4" w:space="0" w:color="auto"/>
            <w:left w:val="single" w:sz="4" w:space="0" w:color="FFFFFF"/>
          </w:tcBorders>
          <w:vAlign w:val="center"/>
        </w:tcPr>
        <w:p w14:paraId="5AD8E965" w14:textId="5C868018" w:rsidR="00422173" w:rsidRPr="0077039C" w:rsidRDefault="0063110E" w:rsidP="00F97B6C">
          <w:pPr>
            <w:bidi/>
            <w:spacing w:after="0" w:line="240" w:lineRule="auto"/>
            <w:jc w:val="center"/>
            <w:rPr>
              <w:rFonts w:cs="B Zar"/>
              <w:rtl/>
              <w:lang w:bidi="fa-IR"/>
            </w:rPr>
          </w:pPr>
          <w:r>
            <w:rPr>
              <w:rFonts w:cs="B Zar"/>
              <w:lang w:bidi="fa-IR"/>
            </w:rPr>
            <w:t>{{time}}</w:t>
          </w:r>
        </w:p>
      </w:tc>
      <w:tc>
        <w:tcPr>
          <w:tcW w:w="5359" w:type="dxa"/>
          <w:tcBorders>
            <w:top w:val="single" w:sz="4" w:space="0" w:color="auto"/>
            <w:left w:val="single" w:sz="4" w:space="0" w:color="auto"/>
            <w:right w:val="single" w:sz="4" w:space="0" w:color="auto"/>
          </w:tcBorders>
          <w:vAlign w:val="center"/>
        </w:tcPr>
        <w:p w14:paraId="4E7EA115" w14:textId="256DBA7D" w:rsidR="00422173" w:rsidRPr="0077039C" w:rsidRDefault="00422173" w:rsidP="00FF2616">
          <w:pPr>
            <w:bidi/>
            <w:spacing w:after="0" w:line="240" w:lineRule="auto"/>
            <w:rPr>
              <w:rFonts w:cs="B Zar"/>
              <w:b/>
              <w:bCs/>
              <w:rtl/>
              <w:lang w:bidi="fa-IR"/>
            </w:rPr>
          </w:pPr>
          <w:r w:rsidRPr="0077039C">
            <w:rPr>
              <w:rFonts w:cs="B Zar" w:hint="cs"/>
              <w:b/>
              <w:bCs/>
              <w:rtl/>
              <w:lang w:bidi="fa-IR"/>
            </w:rPr>
            <w:t xml:space="preserve"> </w:t>
          </w:r>
          <w:r w:rsidR="00CC5E4E" w:rsidRPr="00CC5E4E">
            <w:rPr>
              <w:rFonts w:cs="B Zar"/>
              <w:b/>
              <w:bCs/>
              <w:rtl/>
              <w:lang w:val="fa-IR" w:bidi="fa-IR"/>
            </w:rPr>
            <w:t xml:space="preserve">صفحه </w:t>
          </w:r>
          <w:r w:rsidR="00CC5E4E" w:rsidRPr="00CC5E4E">
            <w:rPr>
              <w:rFonts w:cs="B Zar"/>
              <w:b/>
              <w:bCs/>
              <w:rtl/>
              <w:lang w:bidi="fa-IR"/>
            </w:rPr>
            <w:fldChar w:fldCharType="begin"/>
          </w:r>
          <w:r w:rsidR="00CC5E4E" w:rsidRPr="00CC5E4E">
            <w:rPr>
              <w:rFonts w:cs="B Zar"/>
              <w:b/>
              <w:bCs/>
              <w:lang w:bidi="fa-IR"/>
            </w:rPr>
            <w:instrText>PAGE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r w:rsidR="00CC5E4E" w:rsidRPr="00CC5E4E">
            <w:rPr>
              <w:rFonts w:cs="B Zar"/>
              <w:b/>
              <w:bCs/>
              <w:rtl/>
              <w:lang w:val="fa-IR" w:bidi="fa-IR"/>
            </w:rPr>
            <w:t xml:space="preserve"> از </w:t>
          </w:r>
          <w:r w:rsidR="00CC5E4E" w:rsidRPr="00CC5E4E">
            <w:rPr>
              <w:rFonts w:cs="B Zar"/>
              <w:b/>
              <w:bCs/>
              <w:rtl/>
              <w:lang w:bidi="fa-IR"/>
            </w:rPr>
            <w:fldChar w:fldCharType="begin"/>
          </w:r>
          <w:r w:rsidR="00CC5E4E" w:rsidRPr="00CC5E4E">
            <w:rPr>
              <w:rFonts w:cs="B Zar"/>
              <w:b/>
              <w:bCs/>
              <w:lang w:bidi="fa-IR"/>
            </w:rPr>
            <w:instrText>NUMPAGES  \* Arabic  \* MERGEFORMAT</w:instrText>
          </w:r>
          <w:r w:rsidR="00CC5E4E" w:rsidRPr="00CC5E4E">
            <w:rPr>
              <w:rFonts w:cs="B Zar"/>
              <w:b/>
              <w:bCs/>
              <w:rtl/>
              <w:lang w:bidi="fa-IR"/>
            </w:rPr>
            <w:fldChar w:fldCharType="separate"/>
          </w:r>
          <w:r w:rsidR="006336D4" w:rsidRPr="006336D4">
            <w:rPr>
              <w:rFonts w:cs="B Zar"/>
              <w:b/>
              <w:bCs/>
              <w:noProof/>
              <w:rtl/>
              <w:lang w:val="fa-IR" w:bidi="fa-IR"/>
            </w:rPr>
            <w:t>10</w:t>
          </w:r>
          <w:r w:rsidR="00CC5E4E" w:rsidRPr="00CC5E4E">
            <w:rPr>
              <w:rFonts w:cs="B Zar"/>
              <w:b/>
              <w:bCs/>
              <w:rtl/>
              <w:lang w:bidi="fa-IR"/>
            </w:rPr>
            <w:fldChar w:fldCharType="end"/>
          </w:r>
        </w:p>
      </w:tc>
    </w:tr>
    <w:tr w:rsidR="00422173" w:rsidRPr="0077039C" w14:paraId="35F1BA63" w14:textId="77777777" w:rsidTr="003B0F40">
      <w:trPr>
        <w:trHeight w:val="61"/>
        <w:jc w:val="center"/>
      </w:trPr>
      <w:tc>
        <w:tcPr>
          <w:tcW w:w="2662" w:type="dxa"/>
          <w:gridSpan w:val="2"/>
          <w:tcBorders>
            <w:left w:val="single" w:sz="4" w:space="0" w:color="auto"/>
            <w:bottom w:val="single" w:sz="4" w:space="0" w:color="auto"/>
            <w:right w:val="single" w:sz="4" w:space="0" w:color="FFFFFF"/>
          </w:tcBorders>
          <w:vAlign w:val="center"/>
        </w:tcPr>
        <w:p w14:paraId="0B544D51" w14:textId="77777777" w:rsidR="00422173" w:rsidRPr="0077039C" w:rsidRDefault="00422173" w:rsidP="006371DA">
          <w:pPr>
            <w:bidi/>
            <w:spacing w:after="0" w:line="240" w:lineRule="auto"/>
            <w:rPr>
              <w:rFonts w:cs="B Zar"/>
              <w:b/>
              <w:bCs/>
              <w:rtl/>
              <w:lang w:bidi="fa-IR"/>
            </w:rPr>
          </w:pPr>
          <w:r w:rsidRPr="0077039C">
            <w:rPr>
              <w:rFonts w:cs="B Zar" w:hint="cs"/>
              <w:b/>
              <w:bCs/>
              <w:rtl/>
              <w:lang w:bidi="fa-IR"/>
            </w:rPr>
            <w:t>مكان:</w:t>
          </w:r>
        </w:p>
      </w:tc>
      <w:tc>
        <w:tcPr>
          <w:tcW w:w="7505" w:type="dxa"/>
          <w:gridSpan w:val="4"/>
          <w:tcBorders>
            <w:left w:val="single" w:sz="4" w:space="0" w:color="FFFFFF"/>
            <w:bottom w:val="single" w:sz="4" w:space="0" w:color="auto"/>
            <w:right w:val="single" w:sz="4" w:space="0" w:color="auto"/>
          </w:tcBorders>
          <w:vAlign w:val="center"/>
        </w:tcPr>
        <w:p w14:paraId="3C26C21E" w14:textId="72C848F5" w:rsidR="00422173" w:rsidRPr="007A72D4" w:rsidRDefault="0063110E" w:rsidP="0086324F">
          <w:pPr>
            <w:bidi/>
            <w:spacing w:after="0" w:line="240" w:lineRule="auto"/>
            <w:rPr>
              <w:rFonts w:cs="B Mitra"/>
              <w:rtl/>
              <w:lang w:bidi="fa-IR"/>
            </w:rPr>
          </w:pPr>
          <w:r>
            <w:rPr>
              <w:rFonts w:cs="B Mitra"/>
              <w:lang w:bidi="fa-IR"/>
            </w:rPr>
            <w:t>{{place}}</w:t>
          </w:r>
        </w:p>
      </w:tc>
    </w:tr>
  </w:tbl>
  <w:p w14:paraId="1588385E" w14:textId="77777777" w:rsidR="00422173" w:rsidRDefault="00422173" w:rsidP="00B55763">
    <w:pPr>
      <w:pStyle w:val="Header"/>
      <w:tabs>
        <w:tab w:val="clear" w:pos="4680"/>
        <w:tab w:val="clear" w:pos="9360"/>
        <w:tab w:val="left" w:pos="1040"/>
      </w:tabs>
      <w:bidi/>
      <w:rPr>
        <w:sz w:val="4"/>
        <w:szCs w:val="4"/>
        <w:rtl/>
      </w:rPr>
    </w:pPr>
  </w:p>
  <w:p w14:paraId="628FFEDB" w14:textId="0AA327ED" w:rsidR="00E7383D" w:rsidRPr="00B55763" w:rsidRDefault="00E7383D" w:rsidP="008506A0">
    <w:pPr>
      <w:pStyle w:val="Header"/>
      <w:tabs>
        <w:tab w:val="clear" w:pos="4680"/>
        <w:tab w:val="clear" w:pos="9360"/>
        <w:tab w:val="left" w:pos="1040"/>
      </w:tabs>
      <w:bidi/>
      <w:jc w:val="center"/>
      <w:rPr>
        <w:sz w:val="4"/>
        <w:szCs w:val="4"/>
      </w:rPr>
    </w:pPr>
    <w:r w:rsidRPr="00D9021E">
      <w:rPr>
        <w:rFonts w:ascii="Times New Roman" w:hAnsi="Times New Roman" w:cs="B Titr" w:hint="cs"/>
        <w:b/>
        <w:bCs/>
        <w:sz w:val="28"/>
        <w:szCs w:val="28"/>
        <w:rtl/>
        <w:lang w:bidi="fa-IR"/>
      </w:rPr>
      <w:t>مصوبات</w:t>
    </w:r>
    <w:r w:rsidR="00844FCE">
      <w:rPr>
        <w:rFonts w:ascii="Times New Roman" w:hAnsi="Times New Roman" w:cs="B Titr" w:hint="cs"/>
        <w:b/>
        <w:bCs/>
        <w:sz w:val="28"/>
        <w:szCs w:val="28"/>
        <w:rtl/>
        <w:lang w:bidi="fa-IR"/>
      </w:rPr>
      <w:t xml:space="preserve"> </w:t>
    </w:r>
    <w:r w:rsidR="00844FCE">
      <w:rPr>
        <w:rFonts w:ascii="Times New Roman" w:hAnsi="Times New Roman" w:cs="B Titr"/>
        <w:b/>
        <w:bCs/>
        <w:sz w:val="28"/>
        <w:szCs w:val="28"/>
        <w:lang w:bidi="fa-IR"/>
      </w:rPr>
      <w:t>{{id}}</w:t>
    </w:r>
  </w:p>
  <w:p w14:paraId="25E71DCE" w14:textId="3B12FD66" w:rsidR="00422173" w:rsidRPr="00B55763" w:rsidRDefault="00422173" w:rsidP="00E7383D">
    <w:pPr>
      <w:pStyle w:val="Header"/>
      <w:tabs>
        <w:tab w:val="clear" w:pos="4680"/>
        <w:tab w:val="clear" w:pos="9360"/>
        <w:tab w:val="left" w:pos="1040"/>
      </w:tabs>
      <w:bidi/>
      <w:jc w:val="cent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32CA8" w14:textId="77777777" w:rsidR="00422173" w:rsidRDefault="00000000">
    <w:pPr>
      <w:pStyle w:val="Header"/>
    </w:pPr>
    <w:r>
      <w:rPr>
        <w:noProof/>
      </w:rPr>
      <w:pict w14:anchorId="75A879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089" o:spid="_x0000_s1031" type="#_x0000_t136" style="position:absolute;left:0;text-align:left;margin-left:0;margin-top:0;width:534.9pt;height:200.55pt;rotation:315;z-index:-251657216;mso-position-horizontal:center;mso-position-horizontal-relative:margin;mso-position-vertical:center;mso-position-vertical-relative:margin" o:allowincell="f" fillcolor="#7f7f7f" stroked="f">
          <v:fill opacity=".5"/>
          <v:textpath style="font-family:&quot;B Titr&quot;;font-size:1pt" string=" ویژه اعضا"/>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9ED"/>
    <w:multiLevelType w:val="hybridMultilevel"/>
    <w:tmpl w:val="B2B412D0"/>
    <w:lvl w:ilvl="0" w:tplc="738ADD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550E"/>
    <w:multiLevelType w:val="hybridMultilevel"/>
    <w:tmpl w:val="905ED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C1679"/>
    <w:multiLevelType w:val="multilevel"/>
    <w:tmpl w:val="273EDB4E"/>
    <w:styleLink w:val="MagfaTableNumberingList"/>
    <w:lvl w:ilvl="0">
      <w:start w:val="1"/>
      <w:numFmt w:val="decimal"/>
      <w:lvlText w:val="%1."/>
      <w:lvlJc w:val="left"/>
      <w:pPr>
        <w:tabs>
          <w:tab w:val="num" w:pos="284"/>
        </w:tabs>
        <w:ind w:left="284" w:hanging="227"/>
      </w:pPr>
      <w:rPr>
        <w:rFonts w:ascii="Times New Roman" w:hAnsi="Times New Roman" w:cs="Mitra" w:hint="default"/>
        <w:b w:val="0"/>
        <w:bCs w:val="0"/>
        <w:i w:val="0"/>
        <w:iCs w:val="0"/>
        <w:sz w:val="20"/>
        <w:szCs w:val="22"/>
      </w:rPr>
    </w:lvl>
    <w:lvl w:ilvl="1">
      <w:start w:val="1"/>
      <w:numFmt w:val="lowerRoman"/>
      <w:lvlText w:val="%2."/>
      <w:lvlJc w:val="left"/>
      <w:pPr>
        <w:tabs>
          <w:tab w:val="num" w:pos="454"/>
        </w:tabs>
        <w:ind w:left="454" w:hanging="227"/>
      </w:pPr>
      <w:rPr>
        <w:rFonts w:hint="default"/>
      </w:rPr>
    </w:lvl>
    <w:lvl w:ilvl="2">
      <w:start w:val="1"/>
      <w:numFmt w:val="lowerLetter"/>
      <w:lvlText w:val="%3."/>
      <w:lvlJc w:val="left"/>
      <w:pPr>
        <w:tabs>
          <w:tab w:val="num" w:pos="624"/>
        </w:tabs>
        <w:ind w:left="624" w:hanging="227"/>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357693"/>
    <w:multiLevelType w:val="hybridMultilevel"/>
    <w:tmpl w:val="4EFC8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920"/>
    <w:multiLevelType w:val="multilevel"/>
    <w:tmpl w:val="8F2ABD22"/>
    <w:styleLink w:val="MagfaMultiLevelList"/>
    <w:lvl w:ilvl="0">
      <w:start w:val="1"/>
      <w:numFmt w:val="decimal"/>
      <w:lvlText w:val="%1-"/>
      <w:lvlJc w:val="left"/>
      <w:pPr>
        <w:tabs>
          <w:tab w:val="num" w:pos="737"/>
        </w:tabs>
        <w:ind w:left="737" w:hanging="453"/>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1814"/>
        </w:tabs>
        <w:ind w:left="1814" w:hanging="963"/>
      </w:pPr>
      <w:rPr>
        <w:rFonts w:hint="default"/>
      </w:rPr>
    </w:lvl>
    <w:lvl w:ilvl="3">
      <w:start w:val="1"/>
      <w:numFmt w:val="decimal"/>
      <w:lvlText w:val="%1-%2-%3-%4-"/>
      <w:lvlJc w:val="left"/>
      <w:pPr>
        <w:tabs>
          <w:tab w:val="num" w:pos="2325"/>
        </w:tabs>
        <w:ind w:left="2325" w:hanging="1191"/>
      </w:pPr>
      <w:rPr>
        <w:rFonts w:hint="default"/>
      </w:rPr>
    </w:lvl>
    <w:lvl w:ilvl="4">
      <w:start w:val="1"/>
      <w:numFmt w:val="decimal"/>
      <w:lvlText w:val="%1-%2-%3-%4-%5-"/>
      <w:lvlJc w:val="left"/>
      <w:pPr>
        <w:tabs>
          <w:tab w:val="num" w:pos="2835"/>
        </w:tabs>
        <w:ind w:left="2835" w:hanging="1417"/>
      </w:pPr>
      <w:rPr>
        <w:rFonts w:hint="default"/>
      </w:rPr>
    </w:lvl>
    <w:lvl w:ilvl="5">
      <w:start w:val="1"/>
      <w:numFmt w:val="decimal"/>
      <w:lvlText w:val="%1-%2-%3-%4-%5-%6-"/>
      <w:lvlJc w:val="left"/>
      <w:pPr>
        <w:tabs>
          <w:tab w:val="num" w:pos="3345"/>
        </w:tabs>
        <w:ind w:left="3345" w:hanging="1644"/>
      </w:pPr>
      <w:rPr>
        <w:rFonts w:hint="default"/>
      </w:rPr>
    </w:lvl>
    <w:lvl w:ilvl="6">
      <w:start w:val="1"/>
      <w:numFmt w:val="decimal"/>
      <w:lvlText w:val="%1-%2-%3-%4-%5-%6-%7-"/>
      <w:lvlJc w:val="left"/>
      <w:pPr>
        <w:tabs>
          <w:tab w:val="num" w:pos="3856"/>
        </w:tabs>
        <w:ind w:left="3856" w:hanging="1871"/>
      </w:pPr>
      <w:rPr>
        <w:rFonts w:hint="default"/>
      </w:rPr>
    </w:lvl>
    <w:lvl w:ilvl="7">
      <w:start w:val="1"/>
      <w:numFmt w:val="decimal"/>
      <w:lvlText w:val="%1-%2-%3-%4-%5-%6-%7-%8-"/>
      <w:lvlJc w:val="left"/>
      <w:pPr>
        <w:tabs>
          <w:tab w:val="num" w:pos="4366"/>
        </w:tabs>
        <w:ind w:left="4366" w:hanging="2098"/>
      </w:pPr>
      <w:rPr>
        <w:rFonts w:hint="default"/>
      </w:rPr>
    </w:lvl>
    <w:lvl w:ilvl="8">
      <w:start w:val="1"/>
      <w:numFmt w:val="decimal"/>
      <w:lvlText w:val="%1-%2-%3-%4-%5-%6-%7-%8-%9-"/>
      <w:lvlJc w:val="left"/>
      <w:pPr>
        <w:tabs>
          <w:tab w:val="num" w:pos="4876"/>
        </w:tabs>
        <w:ind w:left="4876" w:hanging="2324"/>
      </w:pPr>
      <w:rPr>
        <w:rFonts w:hint="default"/>
      </w:rPr>
    </w:lvl>
  </w:abstractNum>
  <w:abstractNum w:abstractNumId="5" w15:restartNumberingAfterBreak="0">
    <w:nsid w:val="07EB735C"/>
    <w:multiLevelType w:val="hybridMultilevel"/>
    <w:tmpl w:val="3D2874DA"/>
    <w:lvl w:ilvl="0" w:tplc="0409000D">
      <w:start w:val="1"/>
      <w:numFmt w:val="bullet"/>
      <w:lvlText w:val=""/>
      <w:lvlJc w:val="left"/>
      <w:pPr>
        <w:ind w:left="3533" w:hanging="360"/>
      </w:pPr>
      <w:rPr>
        <w:rFonts w:ascii="Wingdings" w:hAnsi="Wingdings" w:hint="default"/>
      </w:rPr>
    </w:lvl>
    <w:lvl w:ilvl="1" w:tplc="04090003" w:tentative="1">
      <w:start w:val="1"/>
      <w:numFmt w:val="bullet"/>
      <w:lvlText w:val="o"/>
      <w:lvlJc w:val="left"/>
      <w:pPr>
        <w:ind w:left="4253" w:hanging="360"/>
      </w:pPr>
      <w:rPr>
        <w:rFonts w:ascii="Courier New" w:hAnsi="Courier New" w:cs="Courier New" w:hint="default"/>
      </w:rPr>
    </w:lvl>
    <w:lvl w:ilvl="2" w:tplc="04090005" w:tentative="1">
      <w:start w:val="1"/>
      <w:numFmt w:val="bullet"/>
      <w:lvlText w:val=""/>
      <w:lvlJc w:val="left"/>
      <w:pPr>
        <w:ind w:left="4973" w:hanging="360"/>
      </w:pPr>
      <w:rPr>
        <w:rFonts w:ascii="Wingdings" w:hAnsi="Wingdings" w:hint="default"/>
      </w:rPr>
    </w:lvl>
    <w:lvl w:ilvl="3" w:tplc="04090001" w:tentative="1">
      <w:start w:val="1"/>
      <w:numFmt w:val="bullet"/>
      <w:lvlText w:val=""/>
      <w:lvlJc w:val="left"/>
      <w:pPr>
        <w:ind w:left="5693" w:hanging="360"/>
      </w:pPr>
      <w:rPr>
        <w:rFonts w:ascii="Symbol" w:hAnsi="Symbol" w:hint="default"/>
      </w:rPr>
    </w:lvl>
    <w:lvl w:ilvl="4" w:tplc="04090003" w:tentative="1">
      <w:start w:val="1"/>
      <w:numFmt w:val="bullet"/>
      <w:lvlText w:val="o"/>
      <w:lvlJc w:val="left"/>
      <w:pPr>
        <w:ind w:left="6413" w:hanging="360"/>
      </w:pPr>
      <w:rPr>
        <w:rFonts w:ascii="Courier New" w:hAnsi="Courier New" w:cs="Courier New" w:hint="default"/>
      </w:rPr>
    </w:lvl>
    <w:lvl w:ilvl="5" w:tplc="04090005" w:tentative="1">
      <w:start w:val="1"/>
      <w:numFmt w:val="bullet"/>
      <w:lvlText w:val=""/>
      <w:lvlJc w:val="left"/>
      <w:pPr>
        <w:ind w:left="7133" w:hanging="360"/>
      </w:pPr>
      <w:rPr>
        <w:rFonts w:ascii="Wingdings" w:hAnsi="Wingdings" w:hint="default"/>
      </w:rPr>
    </w:lvl>
    <w:lvl w:ilvl="6" w:tplc="04090001" w:tentative="1">
      <w:start w:val="1"/>
      <w:numFmt w:val="bullet"/>
      <w:lvlText w:val=""/>
      <w:lvlJc w:val="left"/>
      <w:pPr>
        <w:ind w:left="7853" w:hanging="360"/>
      </w:pPr>
      <w:rPr>
        <w:rFonts w:ascii="Symbol" w:hAnsi="Symbol" w:hint="default"/>
      </w:rPr>
    </w:lvl>
    <w:lvl w:ilvl="7" w:tplc="04090003" w:tentative="1">
      <w:start w:val="1"/>
      <w:numFmt w:val="bullet"/>
      <w:lvlText w:val="o"/>
      <w:lvlJc w:val="left"/>
      <w:pPr>
        <w:ind w:left="8573" w:hanging="360"/>
      </w:pPr>
      <w:rPr>
        <w:rFonts w:ascii="Courier New" w:hAnsi="Courier New" w:cs="Courier New" w:hint="default"/>
      </w:rPr>
    </w:lvl>
    <w:lvl w:ilvl="8" w:tplc="04090005" w:tentative="1">
      <w:start w:val="1"/>
      <w:numFmt w:val="bullet"/>
      <w:lvlText w:val=""/>
      <w:lvlJc w:val="left"/>
      <w:pPr>
        <w:ind w:left="9293" w:hanging="360"/>
      </w:pPr>
      <w:rPr>
        <w:rFonts w:ascii="Wingdings" w:hAnsi="Wingdings" w:hint="default"/>
      </w:rPr>
    </w:lvl>
  </w:abstractNum>
  <w:abstractNum w:abstractNumId="6" w15:restartNumberingAfterBreak="0">
    <w:nsid w:val="09D4389A"/>
    <w:multiLevelType w:val="multilevel"/>
    <w:tmpl w:val="F7064E70"/>
    <w:styleLink w:val="Style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C2110B0"/>
    <w:multiLevelType w:val="multilevel"/>
    <w:tmpl w:val="341A3E6E"/>
    <w:styleLink w:val="StyleNumbered"/>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bullet"/>
      <w:lvlText w:val=""/>
      <w:lvlJc w:val="left"/>
      <w:pPr>
        <w:tabs>
          <w:tab w:val="num" w:pos="1440"/>
        </w:tabs>
        <w:ind w:left="1440" w:hanging="360"/>
      </w:pPr>
      <w:rPr>
        <w:rFonts w:ascii="Symbol" w:hAnsi="Symbol" w:cs="Times New Roman" w:hint="default"/>
        <w:color w:val="auto"/>
      </w:rPr>
    </w:lvl>
    <w:lvl w:ilvl="2">
      <w:start w:val="1"/>
      <w:numFmt w:val="bullet"/>
      <w:lvlText w:val=""/>
      <w:lvlJc w:val="left"/>
      <w:pPr>
        <w:tabs>
          <w:tab w:val="num" w:pos="2160"/>
        </w:tabs>
        <w:ind w:left="2160" w:hanging="363"/>
      </w:pPr>
      <w:rPr>
        <w:rFonts w:ascii="Symbol" w:hAnsi="Symbol" w:cs="Times New Roman"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0663D0F"/>
    <w:multiLevelType w:val="hybridMultilevel"/>
    <w:tmpl w:val="731EB1A6"/>
    <w:lvl w:ilvl="0" w:tplc="0409000D">
      <w:start w:val="1"/>
      <w:numFmt w:val="bullet"/>
      <w:lvlText w:val=""/>
      <w:lvlJc w:val="left"/>
      <w:pPr>
        <w:ind w:left="621" w:hanging="360"/>
      </w:pPr>
      <w:rPr>
        <w:rFonts w:ascii="Wingdings" w:hAnsi="Wingdings" w:hint="default"/>
      </w:rPr>
    </w:lvl>
    <w:lvl w:ilvl="1" w:tplc="04090003" w:tentative="1">
      <w:start w:val="1"/>
      <w:numFmt w:val="bullet"/>
      <w:lvlText w:val="o"/>
      <w:lvlJc w:val="left"/>
      <w:pPr>
        <w:ind w:left="1341" w:hanging="360"/>
      </w:pPr>
      <w:rPr>
        <w:rFonts w:ascii="Courier New" w:hAnsi="Courier New" w:cs="Courier New" w:hint="default"/>
      </w:rPr>
    </w:lvl>
    <w:lvl w:ilvl="2" w:tplc="04090005" w:tentative="1">
      <w:start w:val="1"/>
      <w:numFmt w:val="bullet"/>
      <w:lvlText w:val=""/>
      <w:lvlJc w:val="left"/>
      <w:pPr>
        <w:ind w:left="2061" w:hanging="360"/>
      </w:pPr>
      <w:rPr>
        <w:rFonts w:ascii="Wingdings" w:hAnsi="Wingdings" w:hint="default"/>
      </w:rPr>
    </w:lvl>
    <w:lvl w:ilvl="3" w:tplc="04090001" w:tentative="1">
      <w:start w:val="1"/>
      <w:numFmt w:val="bullet"/>
      <w:lvlText w:val=""/>
      <w:lvlJc w:val="left"/>
      <w:pPr>
        <w:ind w:left="2781" w:hanging="360"/>
      </w:pPr>
      <w:rPr>
        <w:rFonts w:ascii="Symbol" w:hAnsi="Symbol" w:hint="default"/>
      </w:rPr>
    </w:lvl>
    <w:lvl w:ilvl="4" w:tplc="04090003" w:tentative="1">
      <w:start w:val="1"/>
      <w:numFmt w:val="bullet"/>
      <w:lvlText w:val="o"/>
      <w:lvlJc w:val="left"/>
      <w:pPr>
        <w:ind w:left="3501" w:hanging="360"/>
      </w:pPr>
      <w:rPr>
        <w:rFonts w:ascii="Courier New" w:hAnsi="Courier New" w:cs="Courier New" w:hint="default"/>
      </w:rPr>
    </w:lvl>
    <w:lvl w:ilvl="5" w:tplc="04090005" w:tentative="1">
      <w:start w:val="1"/>
      <w:numFmt w:val="bullet"/>
      <w:lvlText w:val=""/>
      <w:lvlJc w:val="left"/>
      <w:pPr>
        <w:ind w:left="4221" w:hanging="360"/>
      </w:pPr>
      <w:rPr>
        <w:rFonts w:ascii="Wingdings" w:hAnsi="Wingdings" w:hint="default"/>
      </w:rPr>
    </w:lvl>
    <w:lvl w:ilvl="6" w:tplc="04090001" w:tentative="1">
      <w:start w:val="1"/>
      <w:numFmt w:val="bullet"/>
      <w:lvlText w:val=""/>
      <w:lvlJc w:val="left"/>
      <w:pPr>
        <w:ind w:left="4941" w:hanging="360"/>
      </w:pPr>
      <w:rPr>
        <w:rFonts w:ascii="Symbol" w:hAnsi="Symbol" w:hint="default"/>
      </w:rPr>
    </w:lvl>
    <w:lvl w:ilvl="7" w:tplc="04090003" w:tentative="1">
      <w:start w:val="1"/>
      <w:numFmt w:val="bullet"/>
      <w:lvlText w:val="o"/>
      <w:lvlJc w:val="left"/>
      <w:pPr>
        <w:ind w:left="5661" w:hanging="360"/>
      </w:pPr>
      <w:rPr>
        <w:rFonts w:ascii="Courier New" w:hAnsi="Courier New" w:cs="Courier New" w:hint="default"/>
      </w:rPr>
    </w:lvl>
    <w:lvl w:ilvl="8" w:tplc="04090005" w:tentative="1">
      <w:start w:val="1"/>
      <w:numFmt w:val="bullet"/>
      <w:lvlText w:val=""/>
      <w:lvlJc w:val="left"/>
      <w:pPr>
        <w:ind w:left="6381" w:hanging="360"/>
      </w:pPr>
      <w:rPr>
        <w:rFonts w:ascii="Wingdings" w:hAnsi="Wingdings" w:hint="default"/>
      </w:rPr>
    </w:lvl>
  </w:abstractNum>
  <w:abstractNum w:abstractNumId="9" w15:restartNumberingAfterBreak="0">
    <w:nsid w:val="15C855F3"/>
    <w:multiLevelType w:val="multilevel"/>
    <w:tmpl w:val="9E1E6254"/>
    <w:styleLink w:val="Style1"/>
    <w:lvl w:ilvl="0">
      <w:start w:val="1"/>
      <w:numFmt w:val="decimal"/>
      <w:lvlText w:val="3.%1"/>
      <w:lvlJc w:val="left"/>
      <w:pPr>
        <w:ind w:left="720" w:hanging="360"/>
      </w:pPr>
      <w:rPr>
        <w:rFonts w:hint="default"/>
      </w:rPr>
    </w:lvl>
    <w:lvl w:ilvl="1">
      <w:start w:val="1"/>
      <w:numFmt w:val="none"/>
      <w:lvlText w:val="3.1.1."/>
      <w:lvlJc w:val="left"/>
      <w:pPr>
        <w:ind w:left="1440" w:hanging="360"/>
      </w:pPr>
      <w:rPr>
        <w:rFonts w:hint="default"/>
        <w:b w:val="0"/>
        <w:bCs w:val="0"/>
        <w:sz w:val="28"/>
        <w:szCs w:val="28"/>
      </w:rPr>
    </w:lvl>
    <w:lvl w:ilvl="2">
      <w:start w:val="1"/>
      <w:numFmt w:val="none"/>
      <w:lvlText w:val="3.1.1.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73A5447"/>
    <w:multiLevelType w:val="hybridMultilevel"/>
    <w:tmpl w:val="8F0E96D2"/>
    <w:lvl w:ilvl="0" w:tplc="B73E7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314F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D613BB9"/>
    <w:multiLevelType w:val="multilevel"/>
    <w:tmpl w:val="47AE3A28"/>
    <w:styleLink w:val="StyleBulletedWingdingssymbolBefore063cmHanging06"/>
    <w:lvl w:ilvl="0">
      <w:start w:val="1"/>
      <w:numFmt w:val="bullet"/>
      <w:lvlText w:val=""/>
      <w:lvlJc w:val="left"/>
      <w:pPr>
        <w:tabs>
          <w:tab w:val="num" w:pos="720"/>
        </w:tabs>
        <w:ind w:left="720" w:hanging="360"/>
      </w:pPr>
      <w:rPr>
        <w:rFonts w:ascii="Wingdings" w:hAnsi="Wingdings" w:cs="Lotus"/>
        <w:sz w:val="24"/>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AD0D9B"/>
    <w:multiLevelType w:val="multilevel"/>
    <w:tmpl w:val="4142F7D4"/>
    <w:styleLink w:val="StyleBulletedWingdingssymbolComplexMitraBefore025"/>
    <w:lvl w:ilvl="0">
      <w:start w:val="1"/>
      <w:numFmt w:val="bullet"/>
      <w:lvlText w:val=""/>
      <w:lvlJc w:val="left"/>
      <w:pPr>
        <w:tabs>
          <w:tab w:val="num" w:pos="720"/>
        </w:tabs>
        <w:ind w:left="720" w:hanging="360"/>
      </w:pPr>
      <w:rPr>
        <w:rFonts w:ascii="Times New Roman" w:hAnsi="Times New Roman" w:cs="Mitra"/>
        <w:sz w:val="20"/>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E744FB"/>
    <w:multiLevelType w:val="multilevel"/>
    <w:tmpl w:val="1FCACC58"/>
    <w:styleLink w:val="MagfaBulletsList"/>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Times New Roman" w:hint="default"/>
      </w:rPr>
    </w:lvl>
    <w:lvl w:ilvl="3">
      <w:start w:val="1"/>
      <w:numFmt w:val="bullet"/>
      <w:lvlText w:val=""/>
      <w:lvlJc w:val="left"/>
      <w:pPr>
        <w:ind w:left="2880" w:hanging="360"/>
      </w:pPr>
      <w:rPr>
        <w:rFonts w:ascii="Symbol" w:hAnsi="Symbol"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C73616C"/>
    <w:multiLevelType w:val="multilevel"/>
    <w:tmpl w:val="F7064E70"/>
    <w:styleLink w:val="Bulleted"/>
    <w:lvl w:ilvl="0">
      <w:start w:val="1"/>
      <w:numFmt w:val="bullet"/>
      <w:lvlText w:val=""/>
      <w:lvlJc w:val="left"/>
      <w:pPr>
        <w:ind w:left="720" w:hanging="360"/>
      </w:pPr>
      <w:rPr>
        <w:rFonts w:ascii="Symbol" w:hAnsi="Symbol" w:cs="Mitra"/>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C9759CE"/>
    <w:multiLevelType w:val="hybridMultilevel"/>
    <w:tmpl w:val="F7C4ABE0"/>
    <w:lvl w:ilvl="0" w:tplc="90743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C29BF"/>
    <w:multiLevelType w:val="multilevel"/>
    <w:tmpl w:val="F7064E70"/>
    <w:styleLink w:val="BulletedSymbol"/>
    <w:lvl w:ilvl="0">
      <w:start w:val="1"/>
      <w:numFmt w:val="bullet"/>
      <w:lvlText w:val=""/>
      <w:lvlJc w:val="left"/>
      <w:pPr>
        <w:ind w:left="720" w:hanging="360"/>
      </w:pPr>
      <w:rPr>
        <w:rFonts w:ascii="Symbol" w:hAnsi="Symbol" w:cs="Mitra" w:hint="default"/>
        <w:sz w:val="24"/>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E0C1916"/>
    <w:multiLevelType w:val="multilevel"/>
    <w:tmpl w:val="17BAA4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F945293"/>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05E172A"/>
    <w:multiLevelType w:val="hybridMultilevel"/>
    <w:tmpl w:val="F6B4E8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7A5C62"/>
    <w:multiLevelType w:val="multilevel"/>
    <w:tmpl w:val="4370987C"/>
    <w:styleLink w:val="MagfaNumberingList"/>
    <w:lvl w:ilvl="0">
      <w:start w:val="1"/>
      <w:numFmt w:val="decimal"/>
      <w:lvlText w:val="%1."/>
      <w:lvlJc w:val="left"/>
      <w:pPr>
        <w:tabs>
          <w:tab w:val="num" w:pos="720"/>
        </w:tabs>
        <w:ind w:left="720" w:hanging="360"/>
      </w:pPr>
      <w:rPr>
        <w:rFonts w:ascii="Times New Roman" w:hAnsi="Times New Roman" w:cs="Mitra" w:hint="default"/>
        <w:sz w:val="24"/>
        <w:szCs w:val="28"/>
      </w:rPr>
    </w:lvl>
    <w:lvl w:ilvl="1">
      <w:start w:val="1"/>
      <w:numFmt w:val="lowerRoman"/>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3"/>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7775F5E"/>
    <w:multiLevelType w:val="hybridMultilevel"/>
    <w:tmpl w:val="B09AA3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D7438D"/>
    <w:multiLevelType w:val="hybridMultilevel"/>
    <w:tmpl w:val="77E65420"/>
    <w:lvl w:ilvl="0" w:tplc="1B840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1441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4C29157A"/>
    <w:multiLevelType w:val="multilevel"/>
    <w:tmpl w:val="B388FBCC"/>
    <w:styleLink w:val="MagfaTableBulletsList"/>
    <w:lvl w:ilvl="0">
      <w:start w:val="1"/>
      <w:numFmt w:val="bullet"/>
      <w:lvlText w:val=""/>
      <w:lvlJc w:val="left"/>
      <w:pPr>
        <w:tabs>
          <w:tab w:val="num" w:pos="284"/>
        </w:tabs>
        <w:ind w:left="284" w:hanging="227"/>
      </w:pPr>
      <w:rPr>
        <w:rFonts w:ascii="Symbol" w:hAnsi="Symbol" w:cs="Times New Roman" w:hint="default"/>
      </w:rPr>
    </w:lvl>
    <w:lvl w:ilvl="1">
      <w:start w:val="1"/>
      <w:numFmt w:val="bullet"/>
      <w:lvlText w:val="o"/>
      <w:lvlJc w:val="left"/>
      <w:pPr>
        <w:tabs>
          <w:tab w:val="num" w:pos="454"/>
        </w:tabs>
        <w:ind w:left="454" w:hanging="227"/>
      </w:pPr>
      <w:rPr>
        <w:rFonts w:ascii="Courier New" w:hAnsi="Courier New" w:cs="Courier New" w:hint="default"/>
      </w:rPr>
    </w:lvl>
    <w:lvl w:ilvl="2">
      <w:start w:val="1"/>
      <w:numFmt w:val="bullet"/>
      <w:lvlText w:val=""/>
      <w:lvlJc w:val="left"/>
      <w:pPr>
        <w:tabs>
          <w:tab w:val="num" w:pos="624"/>
        </w:tabs>
        <w:ind w:left="624" w:hanging="227"/>
      </w:pPr>
      <w:rPr>
        <w:rFonts w:ascii="Wingdings" w:hAnsi="Wingdings"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EE3143D"/>
    <w:multiLevelType w:val="hybridMultilevel"/>
    <w:tmpl w:val="3B36F4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3A63A4"/>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CC173C"/>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A563A"/>
    <w:multiLevelType w:val="hybridMultilevel"/>
    <w:tmpl w:val="0922CD10"/>
    <w:lvl w:ilvl="0" w:tplc="2334C8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8EE65FE"/>
    <w:multiLevelType w:val="hybridMultilevel"/>
    <w:tmpl w:val="0922CD1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606C6B5B"/>
    <w:multiLevelType w:val="hybridMultilevel"/>
    <w:tmpl w:val="7E7CC6A0"/>
    <w:lvl w:ilvl="0" w:tplc="0409000D">
      <w:start w:val="1"/>
      <w:numFmt w:val="bullet"/>
      <w:lvlText w:val=""/>
      <w:lvlJc w:val="left"/>
      <w:pPr>
        <w:ind w:left="1406" w:hanging="360"/>
      </w:pPr>
      <w:rPr>
        <w:rFonts w:ascii="Wingdings" w:hAnsi="Wingdings" w:hint="default"/>
      </w:rPr>
    </w:lvl>
    <w:lvl w:ilvl="1" w:tplc="04090003">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32" w15:restartNumberingAfterBreak="0">
    <w:nsid w:val="625F19A9"/>
    <w:multiLevelType w:val="hybridMultilevel"/>
    <w:tmpl w:val="9F2E4600"/>
    <w:lvl w:ilvl="0" w:tplc="CCE4EAB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B16A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5DA1B6F"/>
    <w:multiLevelType w:val="hybridMultilevel"/>
    <w:tmpl w:val="33107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977E81"/>
    <w:multiLevelType w:val="hybridMultilevel"/>
    <w:tmpl w:val="3DB6D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310B6"/>
    <w:multiLevelType w:val="hybridMultilevel"/>
    <w:tmpl w:val="91F4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8653FF"/>
    <w:multiLevelType w:val="hybridMultilevel"/>
    <w:tmpl w:val="0EDED0E0"/>
    <w:lvl w:ilvl="0" w:tplc="EBE0B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E341E1"/>
    <w:multiLevelType w:val="hybridMultilevel"/>
    <w:tmpl w:val="171614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0416555">
    <w:abstractNumId w:val="11"/>
  </w:num>
  <w:num w:numId="2" w16cid:durableId="137843789">
    <w:abstractNumId w:val="31"/>
  </w:num>
  <w:num w:numId="3" w16cid:durableId="13554187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79628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5935680">
    <w:abstractNumId w:val="19"/>
  </w:num>
  <w:num w:numId="6" w16cid:durableId="629480687">
    <w:abstractNumId w:val="30"/>
  </w:num>
  <w:num w:numId="7" w16cid:durableId="921376996">
    <w:abstractNumId w:val="2"/>
  </w:num>
  <w:num w:numId="8" w16cid:durableId="1127353378">
    <w:abstractNumId w:val="4"/>
  </w:num>
  <w:num w:numId="9" w16cid:durableId="1594583665">
    <w:abstractNumId w:val="6"/>
  </w:num>
  <w:num w:numId="10" w16cid:durableId="243149356">
    <w:abstractNumId w:val="7"/>
  </w:num>
  <w:num w:numId="11" w16cid:durableId="1022047622">
    <w:abstractNumId w:val="9"/>
  </w:num>
  <w:num w:numId="12" w16cid:durableId="1091779747">
    <w:abstractNumId w:val="12"/>
  </w:num>
  <w:num w:numId="13" w16cid:durableId="974682962">
    <w:abstractNumId w:val="13"/>
  </w:num>
  <w:num w:numId="14" w16cid:durableId="1143161261">
    <w:abstractNumId w:val="14"/>
  </w:num>
  <w:num w:numId="15" w16cid:durableId="1987735698">
    <w:abstractNumId w:val="15"/>
  </w:num>
  <w:num w:numId="16" w16cid:durableId="811672488">
    <w:abstractNumId w:val="17"/>
  </w:num>
  <w:num w:numId="17" w16cid:durableId="1077435790">
    <w:abstractNumId w:val="21"/>
  </w:num>
  <w:num w:numId="18" w16cid:durableId="9456701">
    <w:abstractNumId w:val="24"/>
  </w:num>
  <w:num w:numId="19" w16cid:durableId="867521133">
    <w:abstractNumId w:val="25"/>
  </w:num>
  <w:num w:numId="20" w16cid:durableId="1417553496">
    <w:abstractNumId w:val="33"/>
  </w:num>
  <w:num w:numId="21" w16cid:durableId="2818812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99942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0599546">
    <w:abstractNumId w:val="27"/>
  </w:num>
  <w:num w:numId="24" w16cid:durableId="1403408050">
    <w:abstractNumId w:val="28"/>
  </w:num>
  <w:num w:numId="25" w16cid:durableId="433525226">
    <w:abstractNumId w:val="5"/>
  </w:num>
  <w:num w:numId="26" w16cid:durableId="1106968597">
    <w:abstractNumId w:val="5"/>
  </w:num>
  <w:num w:numId="27" w16cid:durableId="1278828587">
    <w:abstractNumId w:val="0"/>
  </w:num>
  <w:num w:numId="28" w16cid:durableId="2105762448">
    <w:abstractNumId w:val="32"/>
  </w:num>
  <w:num w:numId="29" w16cid:durableId="286476064">
    <w:abstractNumId w:val="8"/>
  </w:num>
  <w:num w:numId="30" w16cid:durableId="1389180529">
    <w:abstractNumId w:val="20"/>
  </w:num>
  <w:num w:numId="31" w16cid:durableId="2144081288">
    <w:abstractNumId w:val="16"/>
  </w:num>
  <w:num w:numId="32" w16cid:durableId="216673768">
    <w:abstractNumId w:val="3"/>
  </w:num>
  <w:num w:numId="33" w16cid:durableId="207112732">
    <w:abstractNumId w:val="1"/>
  </w:num>
  <w:num w:numId="34" w16cid:durableId="1254046388">
    <w:abstractNumId w:val="10"/>
  </w:num>
  <w:num w:numId="35" w16cid:durableId="1994986597">
    <w:abstractNumId w:val="34"/>
  </w:num>
  <w:num w:numId="36" w16cid:durableId="669455730">
    <w:abstractNumId w:val="37"/>
  </w:num>
  <w:num w:numId="37" w16cid:durableId="807938488">
    <w:abstractNumId w:val="36"/>
  </w:num>
  <w:num w:numId="38" w16cid:durableId="2065173582">
    <w:abstractNumId w:val="35"/>
  </w:num>
  <w:num w:numId="39" w16cid:durableId="2085881207">
    <w:abstractNumId w:val="38"/>
  </w:num>
  <w:num w:numId="40" w16cid:durableId="246159368">
    <w:abstractNumId w:val="22"/>
  </w:num>
  <w:num w:numId="41" w16cid:durableId="548107895">
    <w:abstractNumId w:val="26"/>
  </w:num>
  <w:num w:numId="42" w16cid:durableId="208687721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style="mso-width-relative:margin;mso-height-relative:margin"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ECA"/>
    <w:rsid w:val="0000066C"/>
    <w:rsid w:val="00000F28"/>
    <w:rsid w:val="000016A5"/>
    <w:rsid w:val="00002FB1"/>
    <w:rsid w:val="0000302B"/>
    <w:rsid w:val="000039D6"/>
    <w:rsid w:val="00003DAE"/>
    <w:rsid w:val="000047B4"/>
    <w:rsid w:val="00004972"/>
    <w:rsid w:val="000058A4"/>
    <w:rsid w:val="00006B96"/>
    <w:rsid w:val="00007ECE"/>
    <w:rsid w:val="0001063E"/>
    <w:rsid w:val="000113F3"/>
    <w:rsid w:val="00011439"/>
    <w:rsid w:val="000123DA"/>
    <w:rsid w:val="00013427"/>
    <w:rsid w:val="0001402E"/>
    <w:rsid w:val="00014132"/>
    <w:rsid w:val="000155A0"/>
    <w:rsid w:val="00020189"/>
    <w:rsid w:val="0002151C"/>
    <w:rsid w:val="0002204B"/>
    <w:rsid w:val="00024318"/>
    <w:rsid w:val="0002433C"/>
    <w:rsid w:val="0002438E"/>
    <w:rsid w:val="000246D6"/>
    <w:rsid w:val="00024D75"/>
    <w:rsid w:val="000253D9"/>
    <w:rsid w:val="0002553A"/>
    <w:rsid w:val="00026107"/>
    <w:rsid w:val="00027DCA"/>
    <w:rsid w:val="000301B3"/>
    <w:rsid w:val="000303DE"/>
    <w:rsid w:val="000307A6"/>
    <w:rsid w:val="00030B13"/>
    <w:rsid w:val="000319DD"/>
    <w:rsid w:val="00033965"/>
    <w:rsid w:val="000341E3"/>
    <w:rsid w:val="0003449E"/>
    <w:rsid w:val="00034C61"/>
    <w:rsid w:val="00034D36"/>
    <w:rsid w:val="00034F26"/>
    <w:rsid w:val="00035969"/>
    <w:rsid w:val="00036248"/>
    <w:rsid w:val="000363FC"/>
    <w:rsid w:val="00037436"/>
    <w:rsid w:val="00040B62"/>
    <w:rsid w:val="00040DBD"/>
    <w:rsid w:val="00041612"/>
    <w:rsid w:val="000419B9"/>
    <w:rsid w:val="00042CB5"/>
    <w:rsid w:val="00045BE8"/>
    <w:rsid w:val="00050C7F"/>
    <w:rsid w:val="00050CDB"/>
    <w:rsid w:val="00050EB4"/>
    <w:rsid w:val="000512E4"/>
    <w:rsid w:val="000523F5"/>
    <w:rsid w:val="000526EE"/>
    <w:rsid w:val="0005338E"/>
    <w:rsid w:val="00053E19"/>
    <w:rsid w:val="000543D4"/>
    <w:rsid w:val="00054760"/>
    <w:rsid w:val="000552EB"/>
    <w:rsid w:val="00055BC0"/>
    <w:rsid w:val="00055ED5"/>
    <w:rsid w:val="00056ED9"/>
    <w:rsid w:val="00056F80"/>
    <w:rsid w:val="00056F9A"/>
    <w:rsid w:val="0005764C"/>
    <w:rsid w:val="0006084A"/>
    <w:rsid w:val="00060D5E"/>
    <w:rsid w:val="00061026"/>
    <w:rsid w:val="00062420"/>
    <w:rsid w:val="00062738"/>
    <w:rsid w:val="00065475"/>
    <w:rsid w:val="00070CBE"/>
    <w:rsid w:val="00070F79"/>
    <w:rsid w:val="00071E0A"/>
    <w:rsid w:val="0007291D"/>
    <w:rsid w:val="000733BF"/>
    <w:rsid w:val="00074A78"/>
    <w:rsid w:val="00074B0E"/>
    <w:rsid w:val="00075A80"/>
    <w:rsid w:val="000762D4"/>
    <w:rsid w:val="00077833"/>
    <w:rsid w:val="00080EDE"/>
    <w:rsid w:val="00082C0C"/>
    <w:rsid w:val="000852FC"/>
    <w:rsid w:val="0008568C"/>
    <w:rsid w:val="00085A83"/>
    <w:rsid w:val="00090505"/>
    <w:rsid w:val="00091C88"/>
    <w:rsid w:val="00093351"/>
    <w:rsid w:val="0009386D"/>
    <w:rsid w:val="000945B8"/>
    <w:rsid w:val="000948DE"/>
    <w:rsid w:val="000961BF"/>
    <w:rsid w:val="00096FCB"/>
    <w:rsid w:val="000A111F"/>
    <w:rsid w:val="000A195F"/>
    <w:rsid w:val="000A1C1C"/>
    <w:rsid w:val="000A20C2"/>
    <w:rsid w:val="000A24EF"/>
    <w:rsid w:val="000A426F"/>
    <w:rsid w:val="000A434E"/>
    <w:rsid w:val="000A4AD3"/>
    <w:rsid w:val="000A4E49"/>
    <w:rsid w:val="000A52BC"/>
    <w:rsid w:val="000A5591"/>
    <w:rsid w:val="000A5A30"/>
    <w:rsid w:val="000A67ED"/>
    <w:rsid w:val="000B05C1"/>
    <w:rsid w:val="000B1247"/>
    <w:rsid w:val="000B17A2"/>
    <w:rsid w:val="000B43C7"/>
    <w:rsid w:val="000B4500"/>
    <w:rsid w:val="000B5046"/>
    <w:rsid w:val="000B55C5"/>
    <w:rsid w:val="000B7210"/>
    <w:rsid w:val="000B78A4"/>
    <w:rsid w:val="000C0187"/>
    <w:rsid w:val="000C07E3"/>
    <w:rsid w:val="000C0EDC"/>
    <w:rsid w:val="000C1007"/>
    <w:rsid w:val="000C1737"/>
    <w:rsid w:val="000C1CA2"/>
    <w:rsid w:val="000C25D7"/>
    <w:rsid w:val="000C2820"/>
    <w:rsid w:val="000C28A9"/>
    <w:rsid w:val="000C2B04"/>
    <w:rsid w:val="000C59BF"/>
    <w:rsid w:val="000C5E13"/>
    <w:rsid w:val="000C7489"/>
    <w:rsid w:val="000C7697"/>
    <w:rsid w:val="000D0400"/>
    <w:rsid w:val="000D0747"/>
    <w:rsid w:val="000D17A1"/>
    <w:rsid w:val="000D1A45"/>
    <w:rsid w:val="000D1CE0"/>
    <w:rsid w:val="000D3A51"/>
    <w:rsid w:val="000D410D"/>
    <w:rsid w:val="000D41DB"/>
    <w:rsid w:val="000D41FC"/>
    <w:rsid w:val="000D5353"/>
    <w:rsid w:val="000D5964"/>
    <w:rsid w:val="000D6E1B"/>
    <w:rsid w:val="000E06ED"/>
    <w:rsid w:val="000E075C"/>
    <w:rsid w:val="000E0AB7"/>
    <w:rsid w:val="000E0F88"/>
    <w:rsid w:val="000E1760"/>
    <w:rsid w:val="000E3E3D"/>
    <w:rsid w:val="000E430A"/>
    <w:rsid w:val="000E4BD9"/>
    <w:rsid w:val="000E60D7"/>
    <w:rsid w:val="000E66CF"/>
    <w:rsid w:val="000E6867"/>
    <w:rsid w:val="000E68B5"/>
    <w:rsid w:val="000E74E8"/>
    <w:rsid w:val="000F03FB"/>
    <w:rsid w:val="000F08F8"/>
    <w:rsid w:val="000F0AE9"/>
    <w:rsid w:val="000F1273"/>
    <w:rsid w:val="000F25EB"/>
    <w:rsid w:val="000F3BE9"/>
    <w:rsid w:val="000F4F35"/>
    <w:rsid w:val="001006D4"/>
    <w:rsid w:val="00101491"/>
    <w:rsid w:val="001016D6"/>
    <w:rsid w:val="00101DC1"/>
    <w:rsid w:val="00102791"/>
    <w:rsid w:val="00102901"/>
    <w:rsid w:val="00102E55"/>
    <w:rsid w:val="001036B8"/>
    <w:rsid w:val="00105E35"/>
    <w:rsid w:val="001071B8"/>
    <w:rsid w:val="001071E3"/>
    <w:rsid w:val="00107798"/>
    <w:rsid w:val="00107B43"/>
    <w:rsid w:val="00107E55"/>
    <w:rsid w:val="001106CC"/>
    <w:rsid w:val="001118A7"/>
    <w:rsid w:val="00113345"/>
    <w:rsid w:val="001149E6"/>
    <w:rsid w:val="00114E4D"/>
    <w:rsid w:val="001151AA"/>
    <w:rsid w:val="001159EE"/>
    <w:rsid w:val="00115A99"/>
    <w:rsid w:val="001179B6"/>
    <w:rsid w:val="001179EE"/>
    <w:rsid w:val="00117F6C"/>
    <w:rsid w:val="0012010F"/>
    <w:rsid w:val="0012022B"/>
    <w:rsid w:val="0012034C"/>
    <w:rsid w:val="00120B67"/>
    <w:rsid w:val="001226D0"/>
    <w:rsid w:val="0012275F"/>
    <w:rsid w:val="00123353"/>
    <w:rsid w:val="00123F64"/>
    <w:rsid w:val="00124649"/>
    <w:rsid w:val="00124D10"/>
    <w:rsid w:val="00125195"/>
    <w:rsid w:val="001268BF"/>
    <w:rsid w:val="001269F6"/>
    <w:rsid w:val="001278C2"/>
    <w:rsid w:val="00127CE8"/>
    <w:rsid w:val="00130203"/>
    <w:rsid w:val="00130377"/>
    <w:rsid w:val="00130D27"/>
    <w:rsid w:val="00130E8D"/>
    <w:rsid w:val="00131CC1"/>
    <w:rsid w:val="00131FF9"/>
    <w:rsid w:val="00132406"/>
    <w:rsid w:val="00132B2C"/>
    <w:rsid w:val="0013478D"/>
    <w:rsid w:val="00134E31"/>
    <w:rsid w:val="00135121"/>
    <w:rsid w:val="00135656"/>
    <w:rsid w:val="001361FE"/>
    <w:rsid w:val="0013646E"/>
    <w:rsid w:val="00136687"/>
    <w:rsid w:val="00140085"/>
    <w:rsid w:val="00141284"/>
    <w:rsid w:val="00142348"/>
    <w:rsid w:val="00143120"/>
    <w:rsid w:val="0014511D"/>
    <w:rsid w:val="00146A0A"/>
    <w:rsid w:val="00146FA5"/>
    <w:rsid w:val="00150AE9"/>
    <w:rsid w:val="001519E1"/>
    <w:rsid w:val="00152268"/>
    <w:rsid w:val="001532B6"/>
    <w:rsid w:val="001537A5"/>
    <w:rsid w:val="0015468D"/>
    <w:rsid w:val="001567B7"/>
    <w:rsid w:val="00156985"/>
    <w:rsid w:val="00156BBA"/>
    <w:rsid w:val="00156D4F"/>
    <w:rsid w:val="00157354"/>
    <w:rsid w:val="0015743D"/>
    <w:rsid w:val="00157627"/>
    <w:rsid w:val="001577F6"/>
    <w:rsid w:val="00157DB3"/>
    <w:rsid w:val="0016016B"/>
    <w:rsid w:val="00160A8C"/>
    <w:rsid w:val="00160B39"/>
    <w:rsid w:val="00160B4D"/>
    <w:rsid w:val="00161186"/>
    <w:rsid w:val="001612CF"/>
    <w:rsid w:val="001614D8"/>
    <w:rsid w:val="00161BD0"/>
    <w:rsid w:val="0016332B"/>
    <w:rsid w:val="00163ECE"/>
    <w:rsid w:val="00164239"/>
    <w:rsid w:val="001643AD"/>
    <w:rsid w:val="0016596D"/>
    <w:rsid w:val="00165EF5"/>
    <w:rsid w:val="00170E6D"/>
    <w:rsid w:val="001710C1"/>
    <w:rsid w:val="001710C3"/>
    <w:rsid w:val="00171B3A"/>
    <w:rsid w:val="00171CCD"/>
    <w:rsid w:val="0017289C"/>
    <w:rsid w:val="00172ACB"/>
    <w:rsid w:val="001733A7"/>
    <w:rsid w:val="00173A0F"/>
    <w:rsid w:val="00173CDB"/>
    <w:rsid w:val="001746D7"/>
    <w:rsid w:val="00174E9F"/>
    <w:rsid w:val="00177C2A"/>
    <w:rsid w:val="00177C87"/>
    <w:rsid w:val="00180A51"/>
    <w:rsid w:val="00182620"/>
    <w:rsid w:val="00182E90"/>
    <w:rsid w:val="001833D7"/>
    <w:rsid w:val="00183CBC"/>
    <w:rsid w:val="00184BC1"/>
    <w:rsid w:val="00185875"/>
    <w:rsid w:val="00186722"/>
    <w:rsid w:val="001868D0"/>
    <w:rsid w:val="001869F5"/>
    <w:rsid w:val="00186F5D"/>
    <w:rsid w:val="00187206"/>
    <w:rsid w:val="001876AA"/>
    <w:rsid w:val="00190A08"/>
    <w:rsid w:val="00192B8A"/>
    <w:rsid w:val="001933AC"/>
    <w:rsid w:val="00193898"/>
    <w:rsid w:val="00194A24"/>
    <w:rsid w:val="00194B83"/>
    <w:rsid w:val="00195809"/>
    <w:rsid w:val="00196196"/>
    <w:rsid w:val="001966B1"/>
    <w:rsid w:val="00197D7D"/>
    <w:rsid w:val="001A0C2A"/>
    <w:rsid w:val="001A115E"/>
    <w:rsid w:val="001A13A4"/>
    <w:rsid w:val="001A15E3"/>
    <w:rsid w:val="001A1653"/>
    <w:rsid w:val="001A26EE"/>
    <w:rsid w:val="001A2C16"/>
    <w:rsid w:val="001A3B32"/>
    <w:rsid w:val="001A3E0D"/>
    <w:rsid w:val="001A428C"/>
    <w:rsid w:val="001A4858"/>
    <w:rsid w:val="001A4E3D"/>
    <w:rsid w:val="001A5879"/>
    <w:rsid w:val="001A5BC7"/>
    <w:rsid w:val="001A6523"/>
    <w:rsid w:val="001A6914"/>
    <w:rsid w:val="001A6D6F"/>
    <w:rsid w:val="001A7339"/>
    <w:rsid w:val="001A7AB3"/>
    <w:rsid w:val="001A7DAD"/>
    <w:rsid w:val="001B0094"/>
    <w:rsid w:val="001B0ACE"/>
    <w:rsid w:val="001B2BE5"/>
    <w:rsid w:val="001B310E"/>
    <w:rsid w:val="001B35C0"/>
    <w:rsid w:val="001B39B6"/>
    <w:rsid w:val="001B3BBB"/>
    <w:rsid w:val="001B4F86"/>
    <w:rsid w:val="001B655C"/>
    <w:rsid w:val="001B7247"/>
    <w:rsid w:val="001B755E"/>
    <w:rsid w:val="001C1948"/>
    <w:rsid w:val="001C27AD"/>
    <w:rsid w:val="001C3124"/>
    <w:rsid w:val="001C36BF"/>
    <w:rsid w:val="001C3F58"/>
    <w:rsid w:val="001C5A7E"/>
    <w:rsid w:val="001C5E3D"/>
    <w:rsid w:val="001C7831"/>
    <w:rsid w:val="001D00F8"/>
    <w:rsid w:val="001D0CE6"/>
    <w:rsid w:val="001D29F4"/>
    <w:rsid w:val="001D389D"/>
    <w:rsid w:val="001D58B7"/>
    <w:rsid w:val="001D6BD3"/>
    <w:rsid w:val="001E1503"/>
    <w:rsid w:val="001E1948"/>
    <w:rsid w:val="001E1B0A"/>
    <w:rsid w:val="001E20CF"/>
    <w:rsid w:val="001E2BED"/>
    <w:rsid w:val="001E357A"/>
    <w:rsid w:val="001E421E"/>
    <w:rsid w:val="001E4618"/>
    <w:rsid w:val="001E559A"/>
    <w:rsid w:val="001E747A"/>
    <w:rsid w:val="001E76B0"/>
    <w:rsid w:val="001E7C12"/>
    <w:rsid w:val="001F0404"/>
    <w:rsid w:val="001F0A77"/>
    <w:rsid w:val="001F1617"/>
    <w:rsid w:val="001F1DA8"/>
    <w:rsid w:val="001F24A2"/>
    <w:rsid w:val="001F2ED0"/>
    <w:rsid w:val="001F30A6"/>
    <w:rsid w:val="001F5613"/>
    <w:rsid w:val="001F7262"/>
    <w:rsid w:val="001F7428"/>
    <w:rsid w:val="001F7A1A"/>
    <w:rsid w:val="001F7CE1"/>
    <w:rsid w:val="001F7D09"/>
    <w:rsid w:val="00201028"/>
    <w:rsid w:val="002011E3"/>
    <w:rsid w:val="00202159"/>
    <w:rsid w:val="002025CE"/>
    <w:rsid w:val="002025DE"/>
    <w:rsid w:val="00202EE9"/>
    <w:rsid w:val="00204363"/>
    <w:rsid w:val="0020473B"/>
    <w:rsid w:val="0020473C"/>
    <w:rsid w:val="0020492D"/>
    <w:rsid w:val="00204A59"/>
    <w:rsid w:val="00204B51"/>
    <w:rsid w:val="002065D1"/>
    <w:rsid w:val="002067A6"/>
    <w:rsid w:val="00207437"/>
    <w:rsid w:val="00207BF9"/>
    <w:rsid w:val="00211E54"/>
    <w:rsid w:val="00212E72"/>
    <w:rsid w:val="00213463"/>
    <w:rsid w:val="00213D9B"/>
    <w:rsid w:val="00214B8D"/>
    <w:rsid w:val="00214D90"/>
    <w:rsid w:val="002152D9"/>
    <w:rsid w:val="002165E4"/>
    <w:rsid w:val="00216A0F"/>
    <w:rsid w:val="00217179"/>
    <w:rsid w:val="00217DCB"/>
    <w:rsid w:val="0022107D"/>
    <w:rsid w:val="002223AA"/>
    <w:rsid w:val="00223CDC"/>
    <w:rsid w:val="00223CFD"/>
    <w:rsid w:val="00224303"/>
    <w:rsid w:val="00224B62"/>
    <w:rsid w:val="00225CC4"/>
    <w:rsid w:val="00225F2B"/>
    <w:rsid w:val="00227339"/>
    <w:rsid w:val="00230278"/>
    <w:rsid w:val="00230627"/>
    <w:rsid w:val="002309F8"/>
    <w:rsid w:val="002312C2"/>
    <w:rsid w:val="00231658"/>
    <w:rsid w:val="00231F37"/>
    <w:rsid w:val="00232952"/>
    <w:rsid w:val="00232ED4"/>
    <w:rsid w:val="00233F0D"/>
    <w:rsid w:val="00235228"/>
    <w:rsid w:val="00235723"/>
    <w:rsid w:val="0023579C"/>
    <w:rsid w:val="002368D9"/>
    <w:rsid w:val="0023729E"/>
    <w:rsid w:val="00237C2E"/>
    <w:rsid w:val="002409E4"/>
    <w:rsid w:val="002419A6"/>
    <w:rsid w:val="002420BB"/>
    <w:rsid w:val="00242876"/>
    <w:rsid w:val="00244127"/>
    <w:rsid w:val="00244C3B"/>
    <w:rsid w:val="002452B4"/>
    <w:rsid w:val="00245527"/>
    <w:rsid w:val="0024651E"/>
    <w:rsid w:val="0025093B"/>
    <w:rsid w:val="002511F1"/>
    <w:rsid w:val="002512E1"/>
    <w:rsid w:val="00252772"/>
    <w:rsid w:val="00253786"/>
    <w:rsid w:val="002541BA"/>
    <w:rsid w:val="0025464F"/>
    <w:rsid w:val="00255B9B"/>
    <w:rsid w:val="00256FF9"/>
    <w:rsid w:val="00257361"/>
    <w:rsid w:val="00257545"/>
    <w:rsid w:val="00260AA9"/>
    <w:rsid w:val="0026166D"/>
    <w:rsid w:val="0026229A"/>
    <w:rsid w:val="00262895"/>
    <w:rsid w:val="00262B02"/>
    <w:rsid w:val="00264072"/>
    <w:rsid w:val="00264275"/>
    <w:rsid w:val="00264CA4"/>
    <w:rsid w:val="00264FE3"/>
    <w:rsid w:val="00265222"/>
    <w:rsid w:val="002654E5"/>
    <w:rsid w:val="00265F9F"/>
    <w:rsid w:val="0026611F"/>
    <w:rsid w:val="00270D5C"/>
    <w:rsid w:val="00271E50"/>
    <w:rsid w:val="00271E8F"/>
    <w:rsid w:val="00273740"/>
    <w:rsid w:val="00273D08"/>
    <w:rsid w:val="002741DA"/>
    <w:rsid w:val="002753A8"/>
    <w:rsid w:val="00275986"/>
    <w:rsid w:val="00276051"/>
    <w:rsid w:val="00276063"/>
    <w:rsid w:val="00277947"/>
    <w:rsid w:val="00284122"/>
    <w:rsid w:val="00284655"/>
    <w:rsid w:val="00286345"/>
    <w:rsid w:val="0029086A"/>
    <w:rsid w:val="00291A4C"/>
    <w:rsid w:val="00291ED0"/>
    <w:rsid w:val="0029567C"/>
    <w:rsid w:val="002977FF"/>
    <w:rsid w:val="002A0370"/>
    <w:rsid w:val="002A136F"/>
    <w:rsid w:val="002A19B3"/>
    <w:rsid w:val="002A2589"/>
    <w:rsid w:val="002A25FE"/>
    <w:rsid w:val="002A2975"/>
    <w:rsid w:val="002A2A9D"/>
    <w:rsid w:val="002A2EB9"/>
    <w:rsid w:val="002A319A"/>
    <w:rsid w:val="002A39C5"/>
    <w:rsid w:val="002A5D4E"/>
    <w:rsid w:val="002A6330"/>
    <w:rsid w:val="002A6846"/>
    <w:rsid w:val="002A7111"/>
    <w:rsid w:val="002A74DB"/>
    <w:rsid w:val="002A7892"/>
    <w:rsid w:val="002A7F15"/>
    <w:rsid w:val="002B0FBA"/>
    <w:rsid w:val="002B2512"/>
    <w:rsid w:val="002B33E4"/>
    <w:rsid w:val="002B6042"/>
    <w:rsid w:val="002B6057"/>
    <w:rsid w:val="002B6824"/>
    <w:rsid w:val="002B6835"/>
    <w:rsid w:val="002B7391"/>
    <w:rsid w:val="002B73FD"/>
    <w:rsid w:val="002C080B"/>
    <w:rsid w:val="002C1B56"/>
    <w:rsid w:val="002C1C2E"/>
    <w:rsid w:val="002C4084"/>
    <w:rsid w:val="002C43B3"/>
    <w:rsid w:val="002C4D54"/>
    <w:rsid w:val="002C5DEC"/>
    <w:rsid w:val="002C6225"/>
    <w:rsid w:val="002C6607"/>
    <w:rsid w:val="002C6734"/>
    <w:rsid w:val="002C6A36"/>
    <w:rsid w:val="002C6BFC"/>
    <w:rsid w:val="002C7225"/>
    <w:rsid w:val="002C7F8B"/>
    <w:rsid w:val="002D0818"/>
    <w:rsid w:val="002D1C83"/>
    <w:rsid w:val="002D2484"/>
    <w:rsid w:val="002D27DA"/>
    <w:rsid w:val="002D330B"/>
    <w:rsid w:val="002D4BDC"/>
    <w:rsid w:val="002D514C"/>
    <w:rsid w:val="002D5D01"/>
    <w:rsid w:val="002D5EA3"/>
    <w:rsid w:val="002D5FE6"/>
    <w:rsid w:val="002D62C6"/>
    <w:rsid w:val="002D63F2"/>
    <w:rsid w:val="002D6AF0"/>
    <w:rsid w:val="002D6D67"/>
    <w:rsid w:val="002D71A7"/>
    <w:rsid w:val="002E0069"/>
    <w:rsid w:val="002E0C89"/>
    <w:rsid w:val="002E0EC2"/>
    <w:rsid w:val="002E0F21"/>
    <w:rsid w:val="002E1E4F"/>
    <w:rsid w:val="002E37A9"/>
    <w:rsid w:val="002E3F15"/>
    <w:rsid w:val="002E485C"/>
    <w:rsid w:val="002E48C0"/>
    <w:rsid w:val="002E58EC"/>
    <w:rsid w:val="002E63AF"/>
    <w:rsid w:val="002E794B"/>
    <w:rsid w:val="002E7FA9"/>
    <w:rsid w:val="002F08BE"/>
    <w:rsid w:val="002F0DC9"/>
    <w:rsid w:val="002F1890"/>
    <w:rsid w:val="002F22EE"/>
    <w:rsid w:val="002F23C7"/>
    <w:rsid w:val="002F3A43"/>
    <w:rsid w:val="002F3AB1"/>
    <w:rsid w:val="002F47BB"/>
    <w:rsid w:val="002F6CE4"/>
    <w:rsid w:val="002F7C30"/>
    <w:rsid w:val="002F7DC8"/>
    <w:rsid w:val="0030124C"/>
    <w:rsid w:val="003016A2"/>
    <w:rsid w:val="00301F0D"/>
    <w:rsid w:val="00302B0A"/>
    <w:rsid w:val="00303D51"/>
    <w:rsid w:val="003049E4"/>
    <w:rsid w:val="00304C9F"/>
    <w:rsid w:val="0030583F"/>
    <w:rsid w:val="00305C50"/>
    <w:rsid w:val="00305D20"/>
    <w:rsid w:val="00306F81"/>
    <w:rsid w:val="00307FE3"/>
    <w:rsid w:val="00310112"/>
    <w:rsid w:val="003101EB"/>
    <w:rsid w:val="003106CF"/>
    <w:rsid w:val="003124EE"/>
    <w:rsid w:val="00313B09"/>
    <w:rsid w:val="00313B13"/>
    <w:rsid w:val="00314B9C"/>
    <w:rsid w:val="003150B3"/>
    <w:rsid w:val="003150F7"/>
    <w:rsid w:val="00321CB7"/>
    <w:rsid w:val="00324E2C"/>
    <w:rsid w:val="00326012"/>
    <w:rsid w:val="00326196"/>
    <w:rsid w:val="00326334"/>
    <w:rsid w:val="003264CE"/>
    <w:rsid w:val="00326730"/>
    <w:rsid w:val="0032726E"/>
    <w:rsid w:val="003329A1"/>
    <w:rsid w:val="00333EB1"/>
    <w:rsid w:val="00334597"/>
    <w:rsid w:val="0033517E"/>
    <w:rsid w:val="003368BC"/>
    <w:rsid w:val="00340AE8"/>
    <w:rsid w:val="003417E1"/>
    <w:rsid w:val="00342019"/>
    <w:rsid w:val="0034269A"/>
    <w:rsid w:val="00342C99"/>
    <w:rsid w:val="00346343"/>
    <w:rsid w:val="00346555"/>
    <w:rsid w:val="00347CFB"/>
    <w:rsid w:val="0035005D"/>
    <w:rsid w:val="00350B59"/>
    <w:rsid w:val="00351622"/>
    <w:rsid w:val="00351A78"/>
    <w:rsid w:val="00351BD4"/>
    <w:rsid w:val="00351EFD"/>
    <w:rsid w:val="00352635"/>
    <w:rsid w:val="00352A6A"/>
    <w:rsid w:val="00353BDD"/>
    <w:rsid w:val="00354D60"/>
    <w:rsid w:val="00354F16"/>
    <w:rsid w:val="00356CF7"/>
    <w:rsid w:val="00361082"/>
    <w:rsid w:val="00362C3D"/>
    <w:rsid w:val="00362FBE"/>
    <w:rsid w:val="003639EE"/>
    <w:rsid w:val="003656AB"/>
    <w:rsid w:val="0036658C"/>
    <w:rsid w:val="003667A0"/>
    <w:rsid w:val="00366C42"/>
    <w:rsid w:val="0036782C"/>
    <w:rsid w:val="00370557"/>
    <w:rsid w:val="00370833"/>
    <w:rsid w:val="00370AC5"/>
    <w:rsid w:val="003715D3"/>
    <w:rsid w:val="00371AD1"/>
    <w:rsid w:val="00372E0A"/>
    <w:rsid w:val="00372EE1"/>
    <w:rsid w:val="00374870"/>
    <w:rsid w:val="00375C9C"/>
    <w:rsid w:val="00375E3F"/>
    <w:rsid w:val="00377029"/>
    <w:rsid w:val="003772A5"/>
    <w:rsid w:val="003802A4"/>
    <w:rsid w:val="00380710"/>
    <w:rsid w:val="00380758"/>
    <w:rsid w:val="00382210"/>
    <w:rsid w:val="00382DDE"/>
    <w:rsid w:val="0038311E"/>
    <w:rsid w:val="00383497"/>
    <w:rsid w:val="003836FC"/>
    <w:rsid w:val="00384134"/>
    <w:rsid w:val="00385435"/>
    <w:rsid w:val="003855BD"/>
    <w:rsid w:val="0038620F"/>
    <w:rsid w:val="00390D15"/>
    <w:rsid w:val="00393059"/>
    <w:rsid w:val="003942CA"/>
    <w:rsid w:val="003945F4"/>
    <w:rsid w:val="00394B11"/>
    <w:rsid w:val="003959F4"/>
    <w:rsid w:val="00395B1D"/>
    <w:rsid w:val="0039614D"/>
    <w:rsid w:val="003963C6"/>
    <w:rsid w:val="003A1618"/>
    <w:rsid w:val="003A1C47"/>
    <w:rsid w:val="003A21A1"/>
    <w:rsid w:val="003A28A5"/>
    <w:rsid w:val="003A2DD3"/>
    <w:rsid w:val="003A3535"/>
    <w:rsid w:val="003A379F"/>
    <w:rsid w:val="003A3C89"/>
    <w:rsid w:val="003A42AE"/>
    <w:rsid w:val="003A78F4"/>
    <w:rsid w:val="003B0014"/>
    <w:rsid w:val="003B0F40"/>
    <w:rsid w:val="003B10D5"/>
    <w:rsid w:val="003B254C"/>
    <w:rsid w:val="003B2BF5"/>
    <w:rsid w:val="003B31B4"/>
    <w:rsid w:val="003B3270"/>
    <w:rsid w:val="003B3E99"/>
    <w:rsid w:val="003B4A12"/>
    <w:rsid w:val="003B4BA3"/>
    <w:rsid w:val="003B4F07"/>
    <w:rsid w:val="003B5F6D"/>
    <w:rsid w:val="003B61CE"/>
    <w:rsid w:val="003B689D"/>
    <w:rsid w:val="003B6B1D"/>
    <w:rsid w:val="003B7084"/>
    <w:rsid w:val="003B78A8"/>
    <w:rsid w:val="003B7970"/>
    <w:rsid w:val="003C1298"/>
    <w:rsid w:val="003C19B7"/>
    <w:rsid w:val="003C3804"/>
    <w:rsid w:val="003C48D9"/>
    <w:rsid w:val="003C4B73"/>
    <w:rsid w:val="003C6110"/>
    <w:rsid w:val="003C693E"/>
    <w:rsid w:val="003D02C7"/>
    <w:rsid w:val="003D19AD"/>
    <w:rsid w:val="003D2F42"/>
    <w:rsid w:val="003D31AB"/>
    <w:rsid w:val="003D3226"/>
    <w:rsid w:val="003D48B1"/>
    <w:rsid w:val="003D4CED"/>
    <w:rsid w:val="003D5BF4"/>
    <w:rsid w:val="003D62B7"/>
    <w:rsid w:val="003D6466"/>
    <w:rsid w:val="003D72C1"/>
    <w:rsid w:val="003D7DE1"/>
    <w:rsid w:val="003E04A0"/>
    <w:rsid w:val="003E1E32"/>
    <w:rsid w:val="003E2BE6"/>
    <w:rsid w:val="003E2D3F"/>
    <w:rsid w:val="003E354F"/>
    <w:rsid w:val="003E38FB"/>
    <w:rsid w:val="003E4368"/>
    <w:rsid w:val="003E4661"/>
    <w:rsid w:val="003E61FB"/>
    <w:rsid w:val="003E65C6"/>
    <w:rsid w:val="003E6E22"/>
    <w:rsid w:val="003E79CC"/>
    <w:rsid w:val="003E7FF4"/>
    <w:rsid w:val="003F020D"/>
    <w:rsid w:val="003F07F2"/>
    <w:rsid w:val="003F1A52"/>
    <w:rsid w:val="003F2529"/>
    <w:rsid w:val="003F2799"/>
    <w:rsid w:val="003F39AF"/>
    <w:rsid w:val="003F4D1E"/>
    <w:rsid w:val="003F5CE9"/>
    <w:rsid w:val="003F680F"/>
    <w:rsid w:val="003F6D0E"/>
    <w:rsid w:val="003F6EFF"/>
    <w:rsid w:val="003F7F04"/>
    <w:rsid w:val="003F7FE4"/>
    <w:rsid w:val="00400268"/>
    <w:rsid w:val="00400AE6"/>
    <w:rsid w:val="00400DE2"/>
    <w:rsid w:val="00400E4C"/>
    <w:rsid w:val="00401D12"/>
    <w:rsid w:val="0040272C"/>
    <w:rsid w:val="00403550"/>
    <w:rsid w:val="00403613"/>
    <w:rsid w:val="00404875"/>
    <w:rsid w:val="00405206"/>
    <w:rsid w:val="0040556A"/>
    <w:rsid w:val="00405965"/>
    <w:rsid w:val="00405A06"/>
    <w:rsid w:val="00411EF5"/>
    <w:rsid w:val="00412337"/>
    <w:rsid w:val="00412CF9"/>
    <w:rsid w:val="00413AE4"/>
    <w:rsid w:val="00414A94"/>
    <w:rsid w:val="00415C89"/>
    <w:rsid w:val="00417543"/>
    <w:rsid w:val="004211A2"/>
    <w:rsid w:val="0042132F"/>
    <w:rsid w:val="0042146E"/>
    <w:rsid w:val="004215C0"/>
    <w:rsid w:val="00421A2B"/>
    <w:rsid w:val="00422043"/>
    <w:rsid w:val="00422173"/>
    <w:rsid w:val="004225DE"/>
    <w:rsid w:val="00422EE3"/>
    <w:rsid w:val="00423581"/>
    <w:rsid w:val="00423767"/>
    <w:rsid w:val="00423C7D"/>
    <w:rsid w:val="0042523A"/>
    <w:rsid w:val="0042525B"/>
    <w:rsid w:val="00426C01"/>
    <w:rsid w:val="004270D4"/>
    <w:rsid w:val="00427752"/>
    <w:rsid w:val="00430182"/>
    <w:rsid w:val="004307D0"/>
    <w:rsid w:val="00430E5D"/>
    <w:rsid w:val="00432C76"/>
    <w:rsid w:val="00432F9E"/>
    <w:rsid w:val="0043573F"/>
    <w:rsid w:val="004376F3"/>
    <w:rsid w:val="004378A6"/>
    <w:rsid w:val="00440BF3"/>
    <w:rsid w:val="00440C6F"/>
    <w:rsid w:val="00441D3B"/>
    <w:rsid w:val="00443185"/>
    <w:rsid w:val="004432BE"/>
    <w:rsid w:val="00443C66"/>
    <w:rsid w:val="00447B30"/>
    <w:rsid w:val="00450352"/>
    <w:rsid w:val="004508BA"/>
    <w:rsid w:val="00451300"/>
    <w:rsid w:val="00451CD7"/>
    <w:rsid w:val="004538BF"/>
    <w:rsid w:val="00453BF7"/>
    <w:rsid w:val="0045412D"/>
    <w:rsid w:val="0045472B"/>
    <w:rsid w:val="00455604"/>
    <w:rsid w:val="004570DF"/>
    <w:rsid w:val="00457C7E"/>
    <w:rsid w:val="004603AE"/>
    <w:rsid w:val="004603B4"/>
    <w:rsid w:val="00461427"/>
    <w:rsid w:val="00462B2E"/>
    <w:rsid w:val="00463133"/>
    <w:rsid w:val="0046386F"/>
    <w:rsid w:val="004639D7"/>
    <w:rsid w:val="00463E2D"/>
    <w:rsid w:val="00464F02"/>
    <w:rsid w:val="004650F5"/>
    <w:rsid w:val="00465413"/>
    <w:rsid w:val="00465EAF"/>
    <w:rsid w:val="0046604B"/>
    <w:rsid w:val="0046638B"/>
    <w:rsid w:val="004668D8"/>
    <w:rsid w:val="00467059"/>
    <w:rsid w:val="00467156"/>
    <w:rsid w:val="00467B8A"/>
    <w:rsid w:val="00470247"/>
    <w:rsid w:val="00470408"/>
    <w:rsid w:val="00470ABB"/>
    <w:rsid w:val="00471325"/>
    <w:rsid w:val="0047205A"/>
    <w:rsid w:val="00472A0A"/>
    <w:rsid w:val="00472C7B"/>
    <w:rsid w:val="0047338C"/>
    <w:rsid w:val="00474546"/>
    <w:rsid w:val="00474549"/>
    <w:rsid w:val="0047484D"/>
    <w:rsid w:val="00474A13"/>
    <w:rsid w:val="00474D0B"/>
    <w:rsid w:val="00474E69"/>
    <w:rsid w:val="004770AD"/>
    <w:rsid w:val="004770E7"/>
    <w:rsid w:val="0048057B"/>
    <w:rsid w:val="00480A9E"/>
    <w:rsid w:val="004813F2"/>
    <w:rsid w:val="00481431"/>
    <w:rsid w:val="004820AA"/>
    <w:rsid w:val="0048322C"/>
    <w:rsid w:val="00483CD8"/>
    <w:rsid w:val="00485806"/>
    <w:rsid w:val="00485BE9"/>
    <w:rsid w:val="00486835"/>
    <w:rsid w:val="00486AA4"/>
    <w:rsid w:val="00490986"/>
    <w:rsid w:val="00490D67"/>
    <w:rsid w:val="00491AC2"/>
    <w:rsid w:val="00492230"/>
    <w:rsid w:val="0049227F"/>
    <w:rsid w:val="00493320"/>
    <w:rsid w:val="00493B18"/>
    <w:rsid w:val="0049499D"/>
    <w:rsid w:val="00495175"/>
    <w:rsid w:val="0049683A"/>
    <w:rsid w:val="004A0132"/>
    <w:rsid w:val="004A1917"/>
    <w:rsid w:val="004A19AA"/>
    <w:rsid w:val="004A1A85"/>
    <w:rsid w:val="004A2224"/>
    <w:rsid w:val="004A2239"/>
    <w:rsid w:val="004A2BC2"/>
    <w:rsid w:val="004A36FD"/>
    <w:rsid w:val="004A4BA0"/>
    <w:rsid w:val="004A4E1E"/>
    <w:rsid w:val="004A555C"/>
    <w:rsid w:val="004A629D"/>
    <w:rsid w:val="004A6CAC"/>
    <w:rsid w:val="004A7AA8"/>
    <w:rsid w:val="004A7AE1"/>
    <w:rsid w:val="004B03BE"/>
    <w:rsid w:val="004B044F"/>
    <w:rsid w:val="004B057E"/>
    <w:rsid w:val="004B2D49"/>
    <w:rsid w:val="004B2E3C"/>
    <w:rsid w:val="004B2FA8"/>
    <w:rsid w:val="004B3345"/>
    <w:rsid w:val="004B3EF5"/>
    <w:rsid w:val="004B3EF6"/>
    <w:rsid w:val="004B3F96"/>
    <w:rsid w:val="004B618D"/>
    <w:rsid w:val="004C074D"/>
    <w:rsid w:val="004C1544"/>
    <w:rsid w:val="004C20C9"/>
    <w:rsid w:val="004C2F24"/>
    <w:rsid w:val="004C41FB"/>
    <w:rsid w:val="004C515F"/>
    <w:rsid w:val="004C5CFD"/>
    <w:rsid w:val="004C60C6"/>
    <w:rsid w:val="004C6544"/>
    <w:rsid w:val="004C7984"/>
    <w:rsid w:val="004D042F"/>
    <w:rsid w:val="004D3791"/>
    <w:rsid w:val="004D402B"/>
    <w:rsid w:val="004D46AD"/>
    <w:rsid w:val="004D5325"/>
    <w:rsid w:val="004D580E"/>
    <w:rsid w:val="004D5908"/>
    <w:rsid w:val="004D6F33"/>
    <w:rsid w:val="004D7679"/>
    <w:rsid w:val="004E0932"/>
    <w:rsid w:val="004E190E"/>
    <w:rsid w:val="004E1B39"/>
    <w:rsid w:val="004E53EE"/>
    <w:rsid w:val="004E6CD4"/>
    <w:rsid w:val="004E6CE6"/>
    <w:rsid w:val="004E736F"/>
    <w:rsid w:val="004E7ED4"/>
    <w:rsid w:val="004E7EDF"/>
    <w:rsid w:val="004F228F"/>
    <w:rsid w:val="004F37A9"/>
    <w:rsid w:val="004F4274"/>
    <w:rsid w:val="004F4AEC"/>
    <w:rsid w:val="004F5274"/>
    <w:rsid w:val="004F5DD5"/>
    <w:rsid w:val="004F76E4"/>
    <w:rsid w:val="004F7D04"/>
    <w:rsid w:val="00500BF2"/>
    <w:rsid w:val="00501974"/>
    <w:rsid w:val="00501CB5"/>
    <w:rsid w:val="005028D8"/>
    <w:rsid w:val="00504134"/>
    <w:rsid w:val="00504396"/>
    <w:rsid w:val="00510E9D"/>
    <w:rsid w:val="00514ED8"/>
    <w:rsid w:val="005150D0"/>
    <w:rsid w:val="00515449"/>
    <w:rsid w:val="0051597E"/>
    <w:rsid w:val="00515B56"/>
    <w:rsid w:val="0051667A"/>
    <w:rsid w:val="00516C9A"/>
    <w:rsid w:val="005203B4"/>
    <w:rsid w:val="00520436"/>
    <w:rsid w:val="0052048D"/>
    <w:rsid w:val="00520D8E"/>
    <w:rsid w:val="00521F1D"/>
    <w:rsid w:val="00522233"/>
    <w:rsid w:val="00522A66"/>
    <w:rsid w:val="00524F42"/>
    <w:rsid w:val="0052558C"/>
    <w:rsid w:val="005300F5"/>
    <w:rsid w:val="005305AA"/>
    <w:rsid w:val="005317C5"/>
    <w:rsid w:val="00531ACB"/>
    <w:rsid w:val="00531F4B"/>
    <w:rsid w:val="005324F7"/>
    <w:rsid w:val="00534B7C"/>
    <w:rsid w:val="005371ED"/>
    <w:rsid w:val="00540104"/>
    <w:rsid w:val="0054100A"/>
    <w:rsid w:val="00542A08"/>
    <w:rsid w:val="00543D84"/>
    <w:rsid w:val="00543EE0"/>
    <w:rsid w:val="0054439B"/>
    <w:rsid w:val="0054447D"/>
    <w:rsid w:val="00544D67"/>
    <w:rsid w:val="005450D1"/>
    <w:rsid w:val="005454E2"/>
    <w:rsid w:val="00545980"/>
    <w:rsid w:val="00546876"/>
    <w:rsid w:val="00546BB4"/>
    <w:rsid w:val="00546EEE"/>
    <w:rsid w:val="0054712A"/>
    <w:rsid w:val="005501F8"/>
    <w:rsid w:val="00550638"/>
    <w:rsid w:val="005531F0"/>
    <w:rsid w:val="0055333A"/>
    <w:rsid w:val="00553559"/>
    <w:rsid w:val="005538EE"/>
    <w:rsid w:val="00553B20"/>
    <w:rsid w:val="00555527"/>
    <w:rsid w:val="005559F7"/>
    <w:rsid w:val="00555FDE"/>
    <w:rsid w:val="0055647F"/>
    <w:rsid w:val="00556900"/>
    <w:rsid w:val="005579D0"/>
    <w:rsid w:val="00557DFE"/>
    <w:rsid w:val="00562922"/>
    <w:rsid w:val="00563DE8"/>
    <w:rsid w:val="00563E95"/>
    <w:rsid w:val="0056699E"/>
    <w:rsid w:val="005702BF"/>
    <w:rsid w:val="00570C5B"/>
    <w:rsid w:val="005719A8"/>
    <w:rsid w:val="00571A1F"/>
    <w:rsid w:val="00572045"/>
    <w:rsid w:val="00573046"/>
    <w:rsid w:val="0057328C"/>
    <w:rsid w:val="00573433"/>
    <w:rsid w:val="00574486"/>
    <w:rsid w:val="00574ECE"/>
    <w:rsid w:val="0057535D"/>
    <w:rsid w:val="00576618"/>
    <w:rsid w:val="005768D1"/>
    <w:rsid w:val="005776CD"/>
    <w:rsid w:val="005803C3"/>
    <w:rsid w:val="00581FFE"/>
    <w:rsid w:val="0058234F"/>
    <w:rsid w:val="00584273"/>
    <w:rsid w:val="005865C4"/>
    <w:rsid w:val="00586B98"/>
    <w:rsid w:val="00586F8C"/>
    <w:rsid w:val="005906EA"/>
    <w:rsid w:val="00590728"/>
    <w:rsid w:val="0059127C"/>
    <w:rsid w:val="00591AE4"/>
    <w:rsid w:val="00592CB1"/>
    <w:rsid w:val="00594730"/>
    <w:rsid w:val="005950B4"/>
    <w:rsid w:val="005956BC"/>
    <w:rsid w:val="00597E18"/>
    <w:rsid w:val="00597E92"/>
    <w:rsid w:val="005A1040"/>
    <w:rsid w:val="005A1269"/>
    <w:rsid w:val="005A1786"/>
    <w:rsid w:val="005A21A2"/>
    <w:rsid w:val="005A28A5"/>
    <w:rsid w:val="005A294F"/>
    <w:rsid w:val="005A353B"/>
    <w:rsid w:val="005A3EC6"/>
    <w:rsid w:val="005A4184"/>
    <w:rsid w:val="005A5331"/>
    <w:rsid w:val="005A5CAC"/>
    <w:rsid w:val="005A5E0A"/>
    <w:rsid w:val="005A7C51"/>
    <w:rsid w:val="005A7F70"/>
    <w:rsid w:val="005B01A1"/>
    <w:rsid w:val="005B02FE"/>
    <w:rsid w:val="005B0EDE"/>
    <w:rsid w:val="005B0F46"/>
    <w:rsid w:val="005B1E0E"/>
    <w:rsid w:val="005B1E97"/>
    <w:rsid w:val="005B2A8A"/>
    <w:rsid w:val="005B2EF3"/>
    <w:rsid w:val="005B3AB8"/>
    <w:rsid w:val="005B4E47"/>
    <w:rsid w:val="005B5975"/>
    <w:rsid w:val="005B5F7C"/>
    <w:rsid w:val="005B6E0B"/>
    <w:rsid w:val="005B70C3"/>
    <w:rsid w:val="005B7EF8"/>
    <w:rsid w:val="005C249B"/>
    <w:rsid w:val="005C5707"/>
    <w:rsid w:val="005C5D3E"/>
    <w:rsid w:val="005C6055"/>
    <w:rsid w:val="005C60F2"/>
    <w:rsid w:val="005C6489"/>
    <w:rsid w:val="005C6B7E"/>
    <w:rsid w:val="005C7B60"/>
    <w:rsid w:val="005C7D01"/>
    <w:rsid w:val="005D0013"/>
    <w:rsid w:val="005D0177"/>
    <w:rsid w:val="005D2175"/>
    <w:rsid w:val="005D3055"/>
    <w:rsid w:val="005D3BD7"/>
    <w:rsid w:val="005D44C1"/>
    <w:rsid w:val="005D46D0"/>
    <w:rsid w:val="005D5475"/>
    <w:rsid w:val="005D5D61"/>
    <w:rsid w:val="005E0DE4"/>
    <w:rsid w:val="005E12F9"/>
    <w:rsid w:val="005E1FE4"/>
    <w:rsid w:val="005E304E"/>
    <w:rsid w:val="005E3381"/>
    <w:rsid w:val="005E33F5"/>
    <w:rsid w:val="005E3DBD"/>
    <w:rsid w:val="005E5849"/>
    <w:rsid w:val="005E5EA5"/>
    <w:rsid w:val="005E701A"/>
    <w:rsid w:val="005E7FB8"/>
    <w:rsid w:val="005F1CA0"/>
    <w:rsid w:val="005F1F4E"/>
    <w:rsid w:val="005F344A"/>
    <w:rsid w:val="005F3E30"/>
    <w:rsid w:val="005F518F"/>
    <w:rsid w:val="005F5633"/>
    <w:rsid w:val="005F5859"/>
    <w:rsid w:val="005F646B"/>
    <w:rsid w:val="005F6B37"/>
    <w:rsid w:val="005F6DA2"/>
    <w:rsid w:val="005F6DAC"/>
    <w:rsid w:val="005F7082"/>
    <w:rsid w:val="006007D8"/>
    <w:rsid w:val="00600DE3"/>
    <w:rsid w:val="00602837"/>
    <w:rsid w:val="00602CAE"/>
    <w:rsid w:val="00603F3E"/>
    <w:rsid w:val="0060410E"/>
    <w:rsid w:val="0060438C"/>
    <w:rsid w:val="00605C09"/>
    <w:rsid w:val="006065AE"/>
    <w:rsid w:val="00606C56"/>
    <w:rsid w:val="00610436"/>
    <w:rsid w:val="0061049E"/>
    <w:rsid w:val="00611A4B"/>
    <w:rsid w:val="006122FB"/>
    <w:rsid w:val="0061297B"/>
    <w:rsid w:val="006130CE"/>
    <w:rsid w:val="006133FE"/>
    <w:rsid w:val="006136CB"/>
    <w:rsid w:val="00613B3E"/>
    <w:rsid w:val="006140FA"/>
    <w:rsid w:val="006141E5"/>
    <w:rsid w:val="00614345"/>
    <w:rsid w:val="006147A0"/>
    <w:rsid w:val="00615757"/>
    <w:rsid w:val="0061583D"/>
    <w:rsid w:val="00615C7A"/>
    <w:rsid w:val="00615C99"/>
    <w:rsid w:val="00615FEB"/>
    <w:rsid w:val="006207D5"/>
    <w:rsid w:val="006226D4"/>
    <w:rsid w:val="00623F8B"/>
    <w:rsid w:val="00624F6C"/>
    <w:rsid w:val="00625084"/>
    <w:rsid w:val="006254B6"/>
    <w:rsid w:val="00625FCD"/>
    <w:rsid w:val="006264D8"/>
    <w:rsid w:val="00626732"/>
    <w:rsid w:val="00630A7E"/>
    <w:rsid w:val="0063110E"/>
    <w:rsid w:val="00631A74"/>
    <w:rsid w:val="00632FB7"/>
    <w:rsid w:val="006336D4"/>
    <w:rsid w:val="00633C96"/>
    <w:rsid w:val="0063445F"/>
    <w:rsid w:val="00634E8D"/>
    <w:rsid w:val="00635C50"/>
    <w:rsid w:val="00635D92"/>
    <w:rsid w:val="006371DA"/>
    <w:rsid w:val="0064175E"/>
    <w:rsid w:val="00641BAF"/>
    <w:rsid w:val="00641CA0"/>
    <w:rsid w:val="00642042"/>
    <w:rsid w:val="006427C6"/>
    <w:rsid w:val="0064287F"/>
    <w:rsid w:val="0064311A"/>
    <w:rsid w:val="0064328B"/>
    <w:rsid w:val="00644936"/>
    <w:rsid w:val="00644B28"/>
    <w:rsid w:val="00645FBD"/>
    <w:rsid w:val="006463EA"/>
    <w:rsid w:val="006468E7"/>
    <w:rsid w:val="00646CE9"/>
    <w:rsid w:val="00647620"/>
    <w:rsid w:val="00650C9F"/>
    <w:rsid w:val="00650E91"/>
    <w:rsid w:val="006514C3"/>
    <w:rsid w:val="00651CB6"/>
    <w:rsid w:val="00651D54"/>
    <w:rsid w:val="00651EB4"/>
    <w:rsid w:val="00654899"/>
    <w:rsid w:val="00654CEB"/>
    <w:rsid w:val="00654FE6"/>
    <w:rsid w:val="006556CA"/>
    <w:rsid w:val="00656038"/>
    <w:rsid w:val="00662C33"/>
    <w:rsid w:val="00663462"/>
    <w:rsid w:val="00663ABB"/>
    <w:rsid w:val="00663CB8"/>
    <w:rsid w:val="006640CF"/>
    <w:rsid w:val="0066489E"/>
    <w:rsid w:val="006656B0"/>
    <w:rsid w:val="006661F7"/>
    <w:rsid w:val="00666460"/>
    <w:rsid w:val="00666529"/>
    <w:rsid w:val="0066730A"/>
    <w:rsid w:val="006676A9"/>
    <w:rsid w:val="006677B3"/>
    <w:rsid w:val="0066797E"/>
    <w:rsid w:val="00670B1D"/>
    <w:rsid w:val="006715F1"/>
    <w:rsid w:val="006717F7"/>
    <w:rsid w:val="00672A94"/>
    <w:rsid w:val="00672AEE"/>
    <w:rsid w:val="006746FF"/>
    <w:rsid w:val="006762B0"/>
    <w:rsid w:val="00676BE9"/>
    <w:rsid w:val="00677044"/>
    <w:rsid w:val="00677E12"/>
    <w:rsid w:val="00680AD4"/>
    <w:rsid w:val="006822E0"/>
    <w:rsid w:val="0068260C"/>
    <w:rsid w:val="00682A4D"/>
    <w:rsid w:val="00683889"/>
    <w:rsid w:val="00683D5D"/>
    <w:rsid w:val="006847C4"/>
    <w:rsid w:val="00685469"/>
    <w:rsid w:val="0068613C"/>
    <w:rsid w:val="00686361"/>
    <w:rsid w:val="0068661C"/>
    <w:rsid w:val="006871A6"/>
    <w:rsid w:val="0068766D"/>
    <w:rsid w:val="00687D41"/>
    <w:rsid w:val="00687E0E"/>
    <w:rsid w:val="006908F6"/>
    <w:rsid w:val="00690B60"/>
    <w:rsid w:val="00691185"/>
    <w:rsid w:val="00691CF3"/>
    <w:rsid w:val="00691E02"/>
    <w:rsid w:val="00691F86"/>
    <w:rsid w:val="00693436"/>
    <w:rsid w:val="00694B81"/>
    <w:rsid w:val="00694C53"/>
    <w:rsid w:val="006953A8"/>
    <w:rsid w:val="006959A0"/>
    <w:rsid w:val="006967AD"/>
    <w:rsid w:val="00696879"/>
    <w:rsid w:val="00696AD6"/>
    <w:rsid w:val="00696D52"/>
    <w:rsid w:val="00697182"/>
    <w:rsid w:val="006977BF"/>
    <w:rsid w:val="00697E36"/>
    <w:rsid w:val="00697F20"/>
    <w:rsid w:val="006A045F"/>
    <w:rsid w:val="006A0646"/>
    <w:rsid w:val="006A0C31"/>
    <w:rsid w:val="006A0D8D"/>
    <w:rsid w:val="006A19D1"/>
    <w:rsid w:val="006A1A04"/>
    <w:rsid w:val="006A2116"/>
    <w:rsid w:val="006A2922"/>
    <w:rsid w:val="006A31F2"/>
    <w:rsid w:val="006A42A6"/>
    <w:rsid w:val="006A43E4"/>
    <w:rsid w:val="006A4A1C"/>
    <w:rsid w:val="006A526C"/>
    <w:rsid w:val="006A6211"/>
    <w:rsid w:val="006A64EA"/>
    <w:rsid w:val="006A787B"/>
    <w:rsid w:val="006B0662"/>
    <w:rsid w:val="006B08FC"/>
    <w:rsid w:val="006B0927"/>
    <w:rsid w:val="006B0E3F"/>
    <w:rsid w:val="006B11CD"/>
    <w:rsid w:val="006B1869"/>
    <w:rsid w:val="006B3BFF"/>
    <w:rsid w:val="006B4F5C"/>
    <w:rsid w:val="006B58EB"/>
    <w:rsid w:val="006B5A8D"/>
    <w:rsid w:val="006B7BD7"/>
    <w:rsid w:val="006C039A"/>
    <w:rsid w:val="006C05BA"/>
    <w:rsid w:val="006C08FE"/>
    <w:rsid w:val="006C22C6"/>
    <w:rsid w:val="006C2B76"/>
    <w:rsid w:val="006C3095"/>
    <w:rsid w:val="006C3E25"/>
    <w:rsid w:val="006C4419"/>
    <w:rsid w:val="006C4703"/>
    <w:rsid w:val="006C572F"/>
    <w:rsid w:val="006C5E4B"/>
    <w:rsid w:val="006C686A"/>
    <w:rsid w:val="006C6D67"/>
    <w:rsid w:val="006C7C87"/>
    <w:rsid w:val="006C7CB9"/>
    <w:rsid w:val="006D4060"/>
    <w:rsid w:val="006D4168"/>
    <w:rsid w:val="006D5032"/>
    <w:rsid w:val="006D6910"/>
    <w:rsid w:val="006D6999"/>
    <w:rsid w:val="006D6FD0"/>
    <w:rsid w:val="006D74B0"/>
    <w:rsid w:val="006D750E"/>
    <w:rsid w:val="006E0F32"/>
    <w:rsid w:val="006E1BBB"/>
    <w:rsid w:val="006E1CDA"/>
    <w:rsid w:val="006E2CFF"/>
    <w:rsid w:val="006E36A5"/>
    <w:rsid w:val="006E3F0F"/>
    <w:rsid w:val="006E5FB7"/>
    <w:rsid w:val="006E6081"/>
    <w:rsid w:val="006E6843"/>
    <w:rsid w:val="006E6956"/>
    <w:rsid w:val="006E7CCC"/>
    <w:rsid w:val="006E7FA8"/>
    <w:rsid w:val="006F0753"/>
    <w:rsid w:val="006F0E38"/>
    <w:rsid w:val="006F11FE"/>
    <w:rsid w:val="006F1731"/>
    <w:rsid w:val="006F1D8B"/>
    <w:rsid w:val="006F20A9"/>
    <w:rsid w:val="006F3385"/>
    <w:rsid w:val="006F3DD8"/>
    <w:rsid w:val="006F4F90"/>
    <w:rsid w:val="006F5992"/>
    <w:rsid w:val="006F5FF5"/>
    <w:rsid w:val="006F61D3"/>
    <w:rsid w:val="006F6CF0"/>
    <w:rsid w:val="006F6EC3"/>
    <w:rsid w:val="006F7040"/>
    <w:rsid w:val="006F7323"/>
    <w:rsid w:val="007003CF"/>
    <w:rsid w:val="00700E20"/>
    <w:rsid w:val="0070220F"/>
    <w:rsid w:val="00703B03"/>
    <w:rsid w:val="00706408"/>
    <w:rsid w:val="0070654D"/>
    <w:rsid w:val="00706DD9"/>
    <w:rsid w:val="00707743"/>
    <w:rsid w:val="00707C90"/>
    <w:rsid w:val="007117B2"/>
    <w:rsid w:val="00712671"/>
    <w:rsid w:val="007132EF"/>
    <w:rsid w:val="0071487C"/>
    <w:rsid w:val="00714DF9"/>
    <w:rsid w:val="00714F0C"/>
    <w:rsid w:val="007160FE"/>
    <w:rsid w:val="007162DA"/>
    <w:rsid w:val="00716354"/>
    <w:rsid w:val="007169F2"/>
    <w:rsid w:val="007209FF"/>
    <w:rsid w:val="00720A69"/>
    <w:rsid w:val="00721633"/>
    <w:rsid w:val="00721821"/>
    <w:rsid w:val="00723F5A"/>
    <w:rsid w:val="00724633"/>
    <w:rsid w:val="00724A87"/>
    <w:rsid w:val="00724F38"/>
    <w:rsid w:val="007256E6"/>
    <w:rsid w:val="007271BC"/>
    <w:rsid w:val="0072769D"/>
    <w:rsid w:val="0073043F"/>
    <w:rsid w:val="00730549"/>
    <w:rsid w:val="00730778"/>
    <w:rsid w:val="00730EE3"/>
    <w:rsid w:val="0073148A"/>
    <w:rsid w:val="00734CAC"/>
    <w:rsid w:val="00734D17"/>
    <w:rsid w:val="0073501A"/>
    <w:rsid w:val="00735EF0"/>
    <w:rsid w:val="00736C16"/>
    <w:rsid w:val="00740FC6"/>
    <w:rsid w:val="00743109"/>
    <w:rsid w:val="007433DD"/>
    <w:rsid w:val="007439EC"/>
    <w:rsid w:val="0074409C"/>
    <w:rsid w:val="00744116"/>
    <w:rsid w:val="00745ADE"/>
    <w:rsid w:val="00747279"/>
    <w:rsid w:val="0074734D"/>
    <w:rsid w:val="007474F2"/>
    <w:rsid w:val="007501E6"/>
    <w:rsid w:val="007509EF"/>
    <w:rsid w:val="00752851"/>
    <w:rsid w:val="00752BFB"/>
    <w:rsid w:val="00752E79"/>
    <w:rsid w:val="00753473"/>
    <w:rsid w:val="00753809"/>
    <w:rsid w:val="00753A8C"/>
    <w:rsid w:val="00753D06"/>
    <w:rsid w:val="00754CAE"/>
    <w:rsid w:val="0075574E"/>
    <w:rsid w:val="00755F85"/>
    <w:rsid w:val="007565BA"/>
    <w:rsid w:val="00756717"/>
    <w:rsid w:val="00757032"/>
    <w:rsid w:val="0076032A"/>
    <w:rsid w:val="00760CE6"/>
    <w:rsid w:val="00760D21"/>
    <w:rsid w:val="0076111D"/>
    <w:rsid w:val="0076131E"/>
    <w:rsid w:val="00762D75"/>
    <w:rsid w:val="00763FC8"/>
    <w:rsid w:val="0076437F"/>
    <w:rsid w:val="00764A6C"/>
    <w:rsid w:val="00765A51"/>
    <w:rsid w:val="0077039C"/>
    <w:rsid w:val="007703F5"/>
    <w:rsid w:val="00771DE5"/>
    <w:rsid w:val="00772E9E"/>
    <w:rsid w:val="00773658"/>
    <w:rsid w:val="00773ACB"/>
    <w:rsid w:val="007746FF"/>
    <w:rsid w:val="0077480D"/>
    <w:rsid w:val="0077495A"/>
    <w:rsid w:val="00776059"/>
    <w:rsid w:val="007760A0"/>
    <w:rsid w:val="00777A19"/>
    <w:rsid w:val="00777F87"/>
    <w:rsid w:val="007801DB"/>
    <w:rsid w:val="00780534"/>
    <w:rsid w:val="00781087"/>
    <w:rsid w:val="00781408"/>
    <w:rsid w:val="00781C4F"/>
    <w:rsid w:val="007823D1"/>
    <w:rsid w:val="00783085"/>
    <w:rsid w:val="00783C8A"/>
    <w:rsid w:val="007855AF"/>
    <w:rsid w:val="0078717C"/>
    <w:rsid w:val="007879A6"/>
    <w:rsid w:val="00787C1A"/>
    <w:rsid w:val="00790D53"/>
    <w:rsid w:val="00791025"/>
    <w:rsid w:val="00791D4C"/>
    <w:rsid w:val="007940E3"/>
    <w:rsid w:val="0079438B"/>
    <w:rsid w:val="00794501"/>
    <w:rsid w:val="0079605B"/>
    <w:rsid w:val="0079643D"/>
    <w:rsid w:val="007965AD"/>
    <w:rsid w:val="007968FD"/>
    <w:rsid w:val="007A0AC6"/>
    <w:rsid w:val="007A10B2"/>
    <w:rsid w:val="007A179B"/>
    <w:rsid w:val="007A18A2"/>
    <w:rsid w:val="007A1973"/>
    <w:rsid w:val="007A2E09"/>
    <w:rsid w:val="007A31AB"/>
    <w:rsid w:val="007A34BA"/>
    <w:rsid w:val="007A41B5"/>
    <w:rsid w:val="007A4484"/>
    <w:rsid w:val="007A5998"/>
    <w:rsid w:val="007A66B9"/>
    <w:rsid w:val="007A6948"/>
    <w:rsid w:val="007A72D4"/>
    <w:rsid w:val="007A7817"/>
    <w:rsid w:val="007A7980"/>
    <w:rsid w:val="007B0215"/>
    <w:rsid w:val="007B0B0B"/>
    <w:rsid w:val="007B1B15"/>
    <w:rsid w:val="007B263D"/>
    <w:rsid w:val="007B2675"/>
    <w:rsid w:val="007B3007"/>
    <w:rsid w:val="007B4EC4"/>
    <w:rsid w:val="007B54A1"/>
    <w:rsid w:val="007B5817"/>
    <w:rsid w:val="007B5B79"/>
    <w:rsid w:val="007B6499"/>
    <w:rsid w:val="007B6E5F"/>
    <w:rsid w:val="007B70A7"/>
    <w:rsid w:val="007B7B47"/>
    <w:rsid w:val="007B7ED8"/>
    <w:rsid w:val="007C1D31"/>
    <w:rsid w:val="007C2B50"/>
    <w:rsid w:val="007C3976"/>
    <w:rsid w:val="007C4644"/>
    <w:rsid w:val="007C4D38"/>
    <w:rsid w:val="007C5C10"/>
    <w:rsid w:val="007C63FB"/>
    <w:rsid w:val="007C650F"/>
    <w:rsid w:val="007C6F0A"/>
    <w:rsid w:val="007C75CF"/>
    <w:rsid w:val="007D0331"/>
    <w:rsid w:val="007D18F1"/>
    <w:rsid w:val="007D1C5B"/>
    <w:rsid w:val="007D1FA3"/>
    <w:rsid w:val="007D2428"/>
    <w:rsid w:val="007D2F62"/>
    <w:rsid w:val="007D3655"/>
    <w:rsid w:val="007D4BED"/>
    <w:rsid w:val="007D5891"/>
    <w:rsid w:val="007D5D90"/>
    <w:rsid w:val="007D6D21"/>
    <w:rsid w:val="007D7C1E"/>
    <w:rsid w:val="007E0CC6"/>
    <w:rsid w:val="007E1512"/>
    <w:rsid w:val="007E1B82"/>
    <w:rsid w:val="007E1E00"/>
    <w:rsid w:val="007E1E80"/>
    <w:rsid w:val="007E24C0"/>
    <w:rsid w:val="007E2CB0"/>
    <w:rsid w:val="007E35AE"/>
    <w:rsid w:val="007E4561"/>
    <w:rsid w:val="007E510D"/>
    <w:rsid w:val="007E5FF1"/>
    <w:rsid w:val="007E6821"/>
    <w:rsid w:val="007E6879"/>
    <w:rsid w:val="007F00A6"/>
    <w:rsid w:val="007F246A"/>
    <w:rsid w:val="007F2625"/>
    <w:rsid w:val="007F40DC"/>
    <w:rsid w:val="007F5573"/>
    <w:rsid w:val="007F59C4"/>
    <w:rsid w:val="007F676C"/>
    <w:rsid w:val="007F6AC3"/>
    <w:rsid w:val="007F6D13"/>
    <w:rsid w:val="007F6F03"/>
    <w:rsid w:val="007F7D41"/>
    <w:rsid w:val="00801063"/>
    <w:rsid w:val="008012DA"/>
    <w:rsid w:val="00801CD9"/>
    <w:rsid w:val="00802220"/>
    <w:rsid w:val="0080370E"/>
    <w:rsid w:val="00803AA3"/>
    <w:rsid w:val="008055C4"/>
    <w:rsid w:val="00806539"/>
    <w:rsid w:val="00806640"/>
    <w:rsid w:val="00806A91"/>
    <w:rsid w:val="008070AA"/>
    <w:rsid w:val="008100DE"/>
    <w:rsid w:val="008102B0"/>
    <w:rsid w:val="00810B58"/>
    <w:rsid w:val="00811FF1"/>
    <w:rsid w:val="00812D8D"/>
    <w:rsid w:val="008137DC"/>
    <w:rsid w:val="00813A30"/>
    <w:rsid w:val="00814B8E"/>
    <w:rsid w:val="00814C44"/>
    <w:rsid w:val="00814D75"/>
    <w:rsid w:val="00815855"/>
    <w:rsid w:val="00815978"/>
    <w:rsid w:val="00816602"/>
    <w:rsid w:val="0081770F"/>
    <w:rsid w:val="00817942"/>
    <w:rsid w:val="0082189D"/>
    <w:rsid w:val="00821F28"/>
    <w:rsid w:val="00822872"/>
    <w:rsid w:val="00822CD6"/>
    <w:rsid w:val="00822EFA"/>
    <w:rsid w:val="00824038"/>
    <w:rsid w:val="0082447F"/>
    <w:rsid w:val="00824737"/>
    <w:rsid w:val="00824F32"/>
    <w:rsid w:val="0082600D"/>
    <w:rsid w:val="00826293"/>
    <w:rsid w:val="00826EBC"/>
    <w:rsid w:val="00827875"/>
    <w:rsid w:val="00827C75"/>
    <w:rsid w:val="00827E74"/>
    <w:rsid w:val="00832326"/>
    <w:rsid w:val="00833799"/>
    <w:rsid w:val="0083386E"/>
    <w:rsid w:val="00833A9C"/>
    <w:rsid w:val="00833C2A"/>
    <w:rsid w:val="00834D46"/>
    <w:rsid w:val="00834D72"/>
    <w:rsid w:val="00834DED"/>
    <w:rsid w:val="0083571C"/>
    <w:rsid w:val="0083578E"/>
    <w:rsid w:val="00835859"/>
    <w:rsid w:val="00835A49"/>
    <w:rsid w:val="00835DF3"/>
    <w:rsid w:val="008364B8"/>
    <w:rsid w:val="00836627"/>
    <w:rsid w:val="008366FD"/>
    <w:rsid w:val="00837038"/>
    <w:rsid w:val="0083712A"/>
    <w:rsid w:val="00837656"/>
    <w:rsid w:val="008376E2"/>
    <w:rsid w:val="00837EDE"/>
    <w:rsid w:val="00840C2B"/>
    <w:rsid w:val="00842D1E"/>
    <w:rsid w:val="00843369"/>
    <w:rsid w:val="00843B0B"/>
    <w:rsid w:val="00843BF7"/>
    <w:rsid w:val="00844009"/>
    <w:rsid w:val="00844FCE"/>
    <w:rsid w:val="00845A84"/>
    <w:rsid w:val="00845B74"/>
    <w:rsid w:val="00846E36"/>
    <w:rsid w:val="00847AF4"/>
    <w:rsid w:val="00847DF9"/>
    <w:rsid w:val="008506A0"/>
    <w:rsid w:val="00850DFB"/>
    <w:rsid w:val="00852D0A"/>
    <w:rsid w:val="00852F01"/>
    <w:rsid w:val="00852FD4"/>
    <w:rsid w:val="0085386C"/>
    <w:rsid w:val="008540EF"/>
    <w:rsid w:val="00854181"/>
    <w:rsid w:val="00856186"/>
    <w:rsid w:val="008563FB"/>
    <w:rsid w:val="0085780C"/>
    <w:rsid w:val="00861293"/>
    <w:rsid w:val="00862D1B"/>
    <w:rsid w:val="0086324F"/>
    <w:rsid w:val="0086378C"/>
    <w:rsid w:val="00863843"/>
    <w:rsid w:val="00863F8C"/>
    <w:rsid w:val="008648EF"/>
    <w:rsid w:val="0086615A"/>
    <w:rsid w:val="008661F3"/>
    <w:rsid w:val="00866569"/>
    <w:rsid w:val="0086744F"/>
    <w:rsid w:val="00870862"/>
    <w:rsid w:val="00871071"/>
    <w:rsid w:val="008716C3"/>
    <w:rsid w:val="008720DD"/>
    <w:rsid w:val="00873CC0"/>
    <w:rsid w:val="00874700"/>
    <w:rsid w:val="0087509B"/>
    <w:rsid w:val="00875399"/>
    <w:rsid w:val="00876033"/>
    <w:rsid w:val="008762A1"/>
    <w:rsid w:val="00877481"/>
    <w:rsid w:val="00877798"/>
    <w:rsid w:val="00880619"/>
    <w:rsid w:val="00880712"/>
    <w:rsid w:val="008808BD"/>
    <w:rsid w:val="00880C6A"/>
    <w:rsid w:val="00881A68"/>
    <w:rsid w:val="0088285D"/>
    <w:rsid w:val="00882CD4"/>
    <w:rsid w:val="008834D0"/>
    <w:rsid w:val="00885A2E"/>
    <w:rsid w:val="008865E6"/>
    <w:rsid w:val="0088735E"/>
    <w:rsid w:val="00887F56"/>
    <w:rsid w:val="00890197"/>
    <w:rsid w:val="008905C2"/>
    <w:rsid w:val="0089078B"/>
    <w:rsid w:val="00890F12"/>
    <w:rsid w:val="008910B4"/>
    <w:rsid w:val="008912C8"/>
    <w:rsid w:val="0089182E"/>
    <w:rsid w:val="00891D44"/>
    <w:rsid w:val="00891FAA"/>
    <w:rsid w:val="0089202B"/>
    <w:rsid w:val="00892E9E"/>
    <w:rsid w:val="0089444C"/>
    <w:rsid w:val="00894E37"/>
    <w:rsid w:val="0089624C"/>
    <w:rsid w:val="008A01F0"/>
    <w:rsid w:val="008A221F"/>
    <w:rsid w:val="008A41C6"/>
    <w:rsid w:val="008A69C2"/>
    <w:rsid w:val="008A6CAC"/>
    <w:rsid w:val="008B02FE"/>
    <w:rsid w:val="008B057E"/>
    <w:rsid w:val="008B13CF"/>
    <w:rsid w:val="008B2806"/>
    <w:rsid w:val="008B2961"/>
    <w:rsid w:val="008B2B28"/>
    <w:rsid w:val="008B3796"/>
    <w:rsid w:val="008B37F4"/>
    <w:rsid w:val="008B4EB1"/>
    <w:rsid w:val="008B5273"/>
    <w:rsid w:val="008B574C"/>
    <w:rsid w:val="008B5789"/>
    <w:rsid w:val="008B61A5"/>
    <w:rsid w:val="008B6BF5"/>
    <w:rsid w:val="008B6EEB"/>
    <w:rsid w:val="008C044B"/>
    <w:rsid w:val="008C0DAA"/>
    <w:rsid w:val="008C1816"/>
    <w:rsid w:val="008C1A5F"/>
    <w:rsid w:val="008C209F"/>
    <w:rsid w:val="008C2CF2"/>
    <w:rsid w:val="008C2EC5"/>
    <w:rsid w:val="008C36EA"/>
    <w:rsid w:val="008C545E"/>
    <w:rsid w:val="008C5767"/>
    <w:rsid w:val="008C607F"/>
    <w:rsid w:val="008C63B7"/>
    <w:rsid w:val="008C7576"/>
    <w:rsid w:val="008C76BB"/>
    <w:rsid w:val="008D0DC6"/>
    <w:rsid w:val="008D14DD"/>
    <w:rsid w:val="008D234A"/>
    <w:rsid w:val="008D2F67"/>
    <w:rsid w:val="008D35E7"/>
    <w:rsid w:val="008D382A"/>
    <w:rsid w:val="008D3947"/>
    <w:rsid w:val="008D422C"/>
    <w:rsid w:val="008D4254"/>
    <w:rsid w:val="008D61C9"/>
    <w:rsid w:val="008D6F33"/>
    <w:rsid w:val="008E03D7"/>
    <w:rsid w:val="008E1A71"/>
    <w:rsid w:val="008E1B9A"/>
    <w:rsid w:val="008E29BD"/>
    <w:rsid w:val="008E35AD"/>
    <w:rsid w:val="008E365D"/>
    <w:rsid w:val="008E3FCB"/>
    <w:rsid w:val="008E4853"/>
    <w:rsid w:val="008E489F"/>
    <w:rsid w:val="008E555E"/>
    <w:rsid w:val="008E5F75"/>
    <w:rsid w:val="008E655C"/>
    <w:rsid w:val="008E66B1"/>
    <w:rsid w:val="008E6AE3"/>
    <w:rsid w:val="008E6B8C"/>
    <w:rsid w:val="008F0D64"/>
    <w:rsid w:val="008F0FAD"/>
    <w:rsid w:val="008F1CB0"/>
    <w:rsid w:val="008F2ECD"/>
    <w:rsid w:val="008F40CD"/>
    <w:rsid w:val="008F4193"/>
    <w:rsid w:val="008F4662"/>
    <w:rsid w:val="008F4C1E"/>
    <w:rsid w:val="008F5700"/>
    <w:rsid w:val="008F5CB0"/>
    <w:rsid w:val="008F7934"/>
    <w:rsid w:val="0090008C"/>
    <w:rsid w:val="00900C2C"/>
    <w:rsid w:val="00900EC7"/>
    <w:rsid w:val="00902076"/>
    <w:rsid w:val="009028D6"/>
    <w:rsid w:val="009041AF"/>
    <w:rsid w:val="009048A6"/>
    <w:rsid w:val="00906006"/>
    <w:rsid w:val="00906830"/>
    <w:rsid w:val="009079F1"/>
    <w:rsid w:val="00907B3E"/>
    <w:rsid w:val="009104AD"/>
    <w:rsid w:val="009109B7"/>
    <w:rsid w:val="0091247A"/>
    <w:rsid w:val="00912E14"/>
    <w:rsid w:val="00914D5C"/>
    <w:rsid w:val="009167DE"/>
    <w:rsid w:val="009170E6"/>
    <w:rsid w:val="0091749E"/>
    <w:rsid w:val="00917A3C"/>
    <w:rsid w:val="0092118A"/>
    <w:rsid w:val="00922C89"/>
    <w:rsid w:val="00922F0F"/>
    <w:rsid w:val="009242F8"/>
    <w:rsid w:val="00924808"/>
    <w:rsid w:val="00925384"/>
    <w:rsid w:val="00925429"/>
    <w:rsid w:val="00925C13"/>
    <w:rsid w:val="00926591"/>
    <w:rsid w:val="009265CF"/>
    <w:rsid w:val="00926926"/>
    <w:rsid w:val="009276B3"/>
    <w:rsid w:val="00927837"/>
    <w:rsid w:val="00927D49"/>
    <w:rsid w:val="009302A9"/>
    <w:rsid w:val="009309F6"/>
    <w:rsid w:val="00930A3B"/>
    <w:rsid w:val="00930BED"/>
    <w:rsid w:val="009315DB"/>
    <w:rsid w:val="009316A8"/>
    <w:rsid w:val="00932A7C"/>
    <w:rsid w:val="00932C0B"/>
    <w:rsid w:val="00933D64"/>
    <w:rsid w:val="00934E93"/>
    <w:rsid w:val="0093729B"/>
    <w:rsid w:val="00937B91"/>
    <w:rsid w:val="00937F0F"/>
    <w:rsid w:val="00940A6E"/>
    <w:rsid w:val="00940FE1"/>
    <w:rsid w:val="00942B07"/>
    <w:rsid w:val="00942F4C"/>
    <w:rsid w:val="00943906"/>
    <w:rsid w:val="009446F1"/>
    <w:rsid w:val="009458B6"/>
    <w:rsid w:val="00946003"/>
    <w:rsid w:val="00946E80"/>
    <w:rsid w:val="009501E5"/>
    <w:rsid w:val="009516F8"/>
    <w:rsid w:val="009517D9"/>
    <w:rsid w:val="00951B36"/>
    <w:rsid w:val="00952019"/>
    <w:rsid w:val="009553E6"/>
    <w:rsid w:val="00956B39"/>
    <w:rsid w:val="009570C1"/>
    <w:rsid w:val="00957656"/>
    <w:rsid w:val="00957A06"/>
    <w:rsid w:val="0096101C"/>
    <w:rsid w:val="00962696"/>
    <w:rsid w:val="00963124"/>
    <w:rsid w:val="00963767"/>
    <w:rsid w:val="0096400A"/>
    <w:rsid w:val="0096423F"/>
    <w:rsid w:val="0096495B"/>
    <w:rsid w:val="00966AFE"/>
    <w:rsid w:val="009670E6"/>
    <w:rsid w:val="009678C6"/>
    <w:rsid w:val="00967977"/>
    <w:rsid w:val="0097040D"/>
    <w:rsid w:val="00970927"/>
    <w:rsid w:val="009710A7"/>
    <w:rsid w:val="009711EB"/>
    <w:rsid w:val="00972333"/>
    <w:rsid w:val="009726E0"/>
    <w:rsid w:val="00972C3A"/>
    <w:rsid w:val="009737ED"/>
    <w:rsid w:val="0098106B"/>
    <w:rsid w:val="00984413"/>
    <w:rsid w:val="00985879"/>
    <w:rsid w:val="009859E6"/>
    <w:rsid w:val="00986209"/>
    <w:rsid w:val="009866B0"/>
    <w:rsid w:val="0098777E"/>
    <w:rsid w:val="009906EA"/>
    <w:rsid w:val="009912F2"/>
    <w:rsid w:val="00991DA1"/>
    <w:rsid w:val="009927A5"/>
    <w:rsid w:val="00992BB0"/>
    <w:rsid w:val="00994E32"/>
    <w:rsid w:val="00995B65"/>
    <w:rsid w:val="00996D13"/>
    <w:rsid w:val="00997911"/>
    <w:rsid w:val="00997A0F"/>
    <w:rsid w:val="009A026B"/>
    <w:rsid w:val="009A1BAB"/>
    <w:rsid w:val="009A1E95"/>
    <w:rsid w:val="009A29AE"/>
    <w:rsid w:val="009A38C8"/>
    <w:rsid w:val="009A42E5"/>
    <w:rsid w:val="009A45A9"/>
    <w:rsid w:val="009A472C"/>
    <w:rsid w:val="009A4D2D"/>
    <w:rsid w:val="009A4DBA"/>
    <w:rsid w:val="009A70F5"/>
    <w:rsid w:val="009A7BBB"/>
    <w:rsid w:val="009B00B3"/>
    <w:rsid w:val="009B170E"/>
    <w:rsid w:val="009B294E"/>
    <w:rsid w:val="009B2B63"/>
    <w:rsid w:val="009B2B88"/>
    <w:rsid w:val="009B432F"/>
    <w:rsid w:val="009B474B"/>
    <w:rsid w:val="009B47C9"/>
    <w:rsid w:val="009B4B20"/>
    <w:rsid w:val="009B7962"/>
    <w:rsid w:val="009B79DB"/>
    <w:rsid w:val="009C0043"/>
    <w:rsid w:val="009C06F3"/>
    <w:rsid w:val="009C1E69"/>
    <w:rsid w:val="009C2081"/>
    <w:rsid w:val="009C2CDD"/>
    <w:rsid w:val="009C373E"/>
    <w:rsid w:val="009C377D"/>
    <w:rsid w:val="009C422A"/>
    <w:rsid w:val="009C4680"/>
    <w:rsid w:val="009C4CD5"/>
    <w:rsid w:val="009C531B"/>
    <w:rsid w:val="009C54CB"/>
    <w:rsid w:val="009C583F"/>
    <w:rsid w:val="009C62B3"/>
    <w:rsid w:val="009C6576"/>
    <w:rsid w:val="009C6839"/>
    <w:rsid w:val="009C7D0B"/>
    <w:rsid w:val="009D4A40"/>
    <w:rsid w:val="009D5786"/>
    <w:rsid w:val="009D5BA1"/>
    <w:rsid w:val="009D5F6E"/>
    <w:rsid w:val="009D62A0"/>
    <w:rsid w:val="009D6589"/>
    <w:rsid w:val="009D787F"/>
    <w:rsid w:val="009E0C89"/>
    <w:rsid w:val="009E19E7"/>
    <w:rsid w:val="009E23D2"/>
    <w:rsid w:val="009E284E"/>
    <w:rsid w:val="009E36CB"/>
    <w:rsid w:val="009E38E5"/>
    <w:rsid w:val="009E419A"/>
    <w:rsid w:val="009E499C"/>
    <w:rsid w:val="009E5C76"/>
    <w:rsid w:val="009E5D7C"/>
    <w:rsid w:val="009E6997"/>
    <w:rsid w:val="009E7F20"/>
    <w:rsid w:val="009F0096"/>
    <w:rsid w:val="009F2BB5"/>
    <w:rsid w:val="009F4636"/>
    <w:rsid w:val="009F54DC"/>
    <w:rsid w:val="009F6513"/>
    <w:rsid w:val="009F692B"/>
    <w:rsid w:val="009F6B5A"/>
    <w:rsid w:val="009F755C"/>
    <w:rsid w:val="009F7DB0"/>
    <w:rsid w:val="00A003D0"/>
    <w:rsid w:val="00A0053B"/>
    <w:rsid w:val="00A01CC0"/>
    <w:rsid w:val="00A02041"/>
    <w:rsid w:val="00A02C50"/>
    <w:rsid w:val="00A032BE"/>
    <w:rsid w:val="00A039F0"/>
    <w:rsid w:val="00A0532B"/>
    <w:rsid w:val="00A0536E"/>
    <w:rsid w:val="00A06B7F"/>
    <w:rsid w:val="00A07709"/>
    <w:rsid w:val="00A07A70"/>
    <w:rsid w:val="00A10EB2"/>
    <w:rsid w:val="00A13255"/>
    <w:rsid w:val="00A149FE"/>
    <w:rsid w:val="00A15276"/>
    <w:rsid w:val="00A16CF0"/>
    <w:rsid w:val="00A20118"/>
    <w:rsid w:val="00A202C2"/>
    <w:rsid w:val="00A228E6"/>
    <w:rsid w:val="00A23C2D"/>
    <w:rsid w:val="00A24218"/>
    <w:rsid w:val="00A24546"/>
    <w:rsid w:val="00A252F1"/>
    <w:rsid w:val="00A25B3B"/>
    <w:rsid w:val="00A25C3C"/>
    <w:rsid w:val="00A27C69"/>
    <w:rsid w:val="00A30516"/>
    <w:rsid w:val="00A30924"/>
    <w:rsid w:val="00A310A5"/>
    <w:rsid w:val="00A33668"/>
    <w:rsid w:val="00A3673A"/>
    <w:rsid w:val="00A36B8C"/>
    <w:rsid w:val="00A36D15"/>
    <w:rsid w:val="00A37922"/>
    <w:rsid w:val="00A402C9"/>
    <w:rsid w:val="00A40BC5"/>
    <w:rsid w:val="00A4214A"/>
    <w:rsid w:val="00A42641"/>
    <w:rsid w:val="00A437F5"/>
    <w:rsid w:val="00A441E6"/>
    <w:rsid w:val="00A44865"/>
    <w:rsid w:val="00A45A5C"/>
    <w:rsid w:val="00A47723"/>
    <w:rsid w:val="00A506E5"/>
    <w:rsid w:val="00A520E3"/>
    <w:rsid w:val="00A531FF"/>
    <w:rsid w:val="00A532A7"/>
    <w:rsid w:val="00A534B3"/>
    <w:rsid w:val="00A54C5D"/>
    <w:rsid w:val="00A55203"/>
    <w:rsid w:val="00A55534"/>
    <w:rsid w:val="00A55F5F"/>
    <w:rsid w:val="00A57313"/>
    <w:rsid w:val="00A57DE8"/>
    <w:rsid w:val="00A60661"/>
    <w:rsid w:val="00A60768"/>
    <w:rsid w:val="00A614F8"/>
    <w:rsid w:val="00A61AEA"/>
    <w:rsid w:val="00A63330"/>
    <w:rsid w:val="00A63359"/>
    <w:rsid w:val="00A63A19"/>
    <w:rsid w:val="00A6554A"/>
    <w:rsid w:val="00A678FE"/>
    <w:rsid w:val="00A73271"/>
    <w:rsid w:val="00A73A15"/>
    <w:rsid w:val="00A742E1"/>
    <w:rsid w:val="00A75152"/>
    <w:rsid w:val="00A75DC7"/>
    <w:rsid w:val="00A76000"/>
    <w:rsid w:val="00A767EF"/>
    <w:rsid w:val="00A76D77"/>
    <w:rsid w:val="00A775FF"/>
    <w:rsid w:val="00A776EB"/>
    <w:rsid w:val="00A7777E"/>
    <w:rsid w:val="00A80AEB"/>
    <w:rsid w:val="00A8282D"/>
    <w:rsid w:val="00A82AE9"/>
    <w:rsid w:val="00A8314A"/>
    <w:rsid w:val="00A83451"/>
    <w:rsid w:val="00A83760"/>
    <w:rsid w:val="00A84F2F"/>
    <w:rsid w:val="00A85414"/>
    <w:rsid w:val="00A8629E"/>
    <w:rsid w:val="00A878B4"/>
    <w:rsid w:val="00A87C7B"/>
    <w:rsid w:val="00A91FA2"/>
    <w:rsid w:val="00A92CA3"/>
    <w:rsid w:val="00A92EAD"/>
    <w:rsid w:val="00A94146"/>
    <w:rsid w:val="00A945A2"/>
    <w:rsid w:val="00A946E2"/>
    <w:rsid w:val="00A962C7"/>
    <w:rsid w:val="00A972C1"/>
    <w:rsid w:val="00A97943"/>
    <w:rsid w:val="00AA0E4D"/>
    <w:rsid w:val="00AA11E8"/>
    <w:rsid w:val="00AA1363"/>
    <w:rsid w:val="00AA16D1"/>
    <w:rsid w:val="00AA1E01"/>
    <w:rsid w:val="00AA2523"/>
    <w:rsid w:val="00AA27E7"/>
    <w:rsid w:val="00AA3A28"/>
    <w:rsid w:val="00AA4EC5"/>
    <w:rsid w:val="00AA6101"/>
    <w:rsid w:val="00AA7CD2"/>
    <w:rsid w:val="00AA7CD6"/>
    <w:rsid w:val="00AB2059"/>
    <w:rsid w:val="00AB2890"/>
    <w:rsid w:val="00AB293A"/>
    <w:rsid w:val="00AB336F"/>
    <w:rsid w:val="00AB3658"/>
    <w:rsid w:val="00AB3AD9"/>
    <w:rsid w:val="00AB4ABE"/>
    <w:rsid w:val="00AB4B01"/>
    <w:rsid w:val="00AB6B88"/>
    <w:rsid w:val="00AB75A0"/>
    <w:rsid w:val="00AC03D4"/>
    <w:rsid w:val="00AC0D18"/>
    <w:rsid w:val="00AC0DC8"/>
    <w:rsid w:val="00AC0E66"/>
    <w:rsid w:val="00AC15B9"/>
    <w:rsid w:val="00AC18D1"/>
    <w:rsid w:val="00AC1C05"/>
    <w:rsid w:val="00AC23CB"/>
    <w:rsid w:val="00AC3126"/>
    <w:rsid w:val="00AC36A3"/>
    <w:rsid w:val="00AC3A57"/>
    <w:rsid w:val="00AC3B86"/>
    <w:rsid w:val="00AC4305"/>
    <w:rsid w:val="00AC4570"/>
    <w:rsid w:val="00AC5899"/>
    <w:rsid w:val="00AC5EAC"/>
    <w:rsid w:val="00AC79F6"/>
    <w:rsid w:val="00AC7E6E"/>
    <w:rsid w:val="00AD125B"/>
    <w:rsid w:val="00AD137E"/>
    <w:rsid w:val="00AD294A"/>
    <w:rsid w:val="00AD59E1"/>
    <w:rsid w:val="00AD6271"/>
    <w:rsid w:val="00AD63F6"/>
    <w:rsid w:val="00AD6E3E"/>
    <w:rsid w:val="00AD7A8D"/>
    <w:rsid w:val="00AE040E"/>
    <w:rsid w:val="00AE0C35"/>
    <w:rsid w:val="00AE1216"/>
    <w:rsid w:val="00AE1B4F"/>
    <w:rsid w:val="00AE1E63"/>
    <w:rsid w:val="00AE2156"/>
    <w:rsid w:val="00AE2430"/>
    <w:rsid w:val="00AE280C"/>
    <w:rsid w:val="00AE33EE"/>
    <w:rsid w:val="00AE3D28"/>
    <w:rsid w:val="00AE4AED"/>
    <w:rsid w:val="00AE51BB"/>
    <w:rsid w:val="00AE67B2"/>
    <w:rsid w:val="00AE6910"/>
    <w:rsid w:val="00AE72B4"/>
    <w:rsid w:val="00AF045F"/>
    <w:rsid w:val="00AF1909"/>
    <w:rsid w:val="00AF247D"/>
    <w:rsid w:val="00AF3423"/>
    <w:rsid w:val="00AF3AAE"/>
    <w:rsid w:val="00AF4586"/>
    <w:rsid w:val="00AF51E2"/>
    <w:rsid w:val="00AF66AD"/>
    <w:rsid w:val="00AF7824"/>
    <w:rsid w:val="00AF7A00"/>
    <w:rsid w:val="00AF7E48"/>
    <w:rsid w:val="00B00933"/>
    <w:rsid w:val="00B01567"/>
    <w:rsid w:val="00B01E48"/>
    <w:rsid w:val="00B02E24"/>
    <w:rsid w:val="00B0301B"/>
    <w:rsid w:val="00B0384A"/>
    <w:rsid w:val="00B03D55"/>
    <w:rsid w:val="00B04BAA"/>
    <w:rsid w:val="00B04E69"/>
    <w:rsid w:val="00B04F40"/>
    <w:rsid w:val="00B05496"/>
    <w:rsid w:val="00B059A7"/>
    <w:rsid w:val="00B05D2D"/>
    <w:rsid w:val="00B06133"/>
    <w:rsid w:val="00B068BD"/>
    <w:rsid w:val="00B068F9"/>
    <w:rsid w:val="00B06F68"/>
    <w:rsid w:val="00B0731E"/>
    <w:rsid w:val="00B07A3E"/>
    <w:rsid w:val="00B07E72"/>
    <w:rsid w:val="00B10F6D"/>
    <w:rsid w:val="00B11071"/>
    <w:rsid w:val="00B11873"/>
    <w:rsid w:val="00B11D75"/>
    <w:rsid w:val="00B12C01"/>
    <w:rsid w:val="00B1340B"/>
    <w:rsid w:val="00B15241"/>
    <w:rsid w:val="00B153A9"/>
    <w:rsid w:val="00B15FE8"/>
    <w:rsid w:val="00B17E46"/>
    <w:rsid w:val="00B17ECA"/>
    <w:rsid w:val="00B20F45"/>
    <w:rsid w:val="00B2151F"/>
    <w:rsid w:val="00B2164B"/>
    <w:rsid w:val="00B21D13"/>
    <w:rsid w:val="00B22574"/>
    <w:rsid w:val="00B22EAB"/>
    <w:rsid w:val="00B24D3E"/>
    <w:rsid w:val="00B269F2"/>
    <w:rsid w:val="00B27301"/>
    <w:rsid w:val="00B275AA"/>
    <w:rsid w:val="00B303F9"/>
    <w:rsid w:val="00B30FFB"/>
    <w:rsid w:val="00B31334"/>
    <w:rsid w:val="00B31899"/>
    <w:rsid w:val="00B31DD6"/>
    <w:rsid w:val="00B334F5"/>
    <w:rsid w:val="00B34091"/>
    <w:rsid w:val="00B351A4"/>
    <w:rsid w:val="00B35896"/>
    <w:rsid w:val="00B36F40"/>
    <w:rsid w:val="00B37EEB"/>
    <w:rsid w:val="00B437D1"/>
    <w:rsid w:val="00B438CC"/>
    <w:rsid w:val="00B441AE"/>
    <w:rsid w:val="00B44854"/>
    <w:rsid w:val="00B44E84"/>
    <w:rsid w:val="00B4532A"/>
    <w:rsid w:val="00B45506"/>
    <w:rsid w:val="00B47AA9"/>
    <w:rsid w:val="00B47E1E"/>
    <w:rsid w:val="00B513C8"/>
    <w:rsid w:val="00B5217A"/>
    <w:rsid w:val="00B5327A"/>
    <w:rsid w:val="00B536EA"/>
    <w:rsid w:val="00B54372"/>
    <w:rsid w:val="00B545E8"/>
    <w:rsid w:val="00B55700"/>
    <w:rsid w:val="00B55763"/>
    <w:rsid w:val="00B55DC6"/>
    <w:rsid w:val="00B569B7"/>
    <w:rsid w:val="00B5719A"/>
    <w:rsid w:val="00B573A9"/>
    <w:rsid w:val="00B576CC"/>
    <w:rsid w:val="00B57836"/>
    <w:rsid w:val="00B64BF1"/>
    <w:rsid w:val="00B65C22"/>
    <w:rsid w:val="00B66783"/>
    <w:rsid w:val="00B668C9"/>
    <w:rsid w:val="00B66DB6"/>
    <w:rsid w:val="00B6734F"/>
    <w:rsid w:val="00B7038C"/>
    <w:rsid w:val="00B720C6"/>
    <w:rsid w:val="00B7345B"/>
    <w:rsid w:val="00B74EBB"/>
    <w:rsid w:val="00B75E15"/>
    <w:rsid w:val="00B7605E"/>
    <w:rsid w:val="00B77BD6"/>
    <w:rsid w:val="00B80B65"/>
    <w:rsid w:val="00B8115B"/>
    <w:rsid w:val="00B8296B"/>
    <w:rsid w:val="00B8446B"/>
    <w:rsid w:val="00B85910"/>
    <w:rsid w:val="00B905DD"/>
    <w:rsid w:val="00B909EE"/>
    <w:rsid w:val="00B90D5E"/>
    <w:rsid w:val="00B90D9D"/>
    <w:rsid w:val="00B91717"/>
    <w:rsid w:val="00B91B4A"/>
    <w:rsid w:val="00B91D36"/>
    <w:rsid w:val="00B92313"/>
    <w:rsid w:val="00B92F54"/>
    <w:rsid w:val="00B93890"/>
    <w:rsid w:val="00B942C5"/>
    <w:rsid w:val="00B9467D"/>
    <w:rsid w:val="00B959CC"/>
    <w:rsid w:val="00B965B3"/>
    <w:rsid w:val="00B96711"/>
    <w:rsid w:val="00B97401"/>
    <w:rsid w:val="00B975DC"/>
    <w:rsid w:val="00B97C43"/>
    <w:rsid w:val="00BA1232"/>
    <w:rsid w:val="00BA138E"/>
    <w:rsid w:val="00BA2C5A"/>
    <w:rsid w:val="00BA2CF8"/>
    <w:rsid w:val="00BA2F90"/>
    <w:rsid w:val="00BA4114"/>
    <w:rsid w:val="00BA4BC3"/>
    <w:rsid w:val="00BA4E10"/>
    <w:rsid w:val="00BA508F"/>
    <w:rsid w:val="00BA52B9"/>
    <w:rsid w:val="00BA598D"/>
    <w:rsid w:val="00BA7A60"/>
    <w:rsid w:val="00BA7AAA"/>
    <w:rsid w:val="00BA7EB8"/>
    <w:rsid w:val="00BA7FDA"/>
    <w:rsid w:val="00BB1A6C"/>
    <w:rsid w:val="00BB1B96"/>
    <w:rsid w:val="00BB34DF"/>
    <w:rsid w:val="00BB3F21"/>
    <w:rsid w:val="00BB4FFB"/>
    <w:rsid w:val="00BB627E"/>
    <w:rsid w:val="00BB64C4"/>
    <w:rsid w:val="00BB6E74"/>
    <w:rsid w:val="00BC13FB"/>
    <w:rsid w:val="00BC249F"/>
    <w:rsid w:val="00BC26DB"/>
    <w:rsid w:val="00BC2E25"/>
    <w:rsid w:val="00BC3C76"/>
    <w:rsid w:val="00BC47A1"/>
    <w:rsid w:val="00BC52F3"/>
    <w:rsid w:val="00BC5A41"/>
    <w:rsid w:val="00BC6501"/>
    <w:rsid w:val="00BC7367"/>
    <w:rsid w:val="00BC737F"/>
    <w:rsid w:val="00BD12BD"/>
    <w:rsid w:val="00BD1354"/>
    <w:rsid w:val="00BD135F"/>
    <w:rsid w:val="00BD1B53"/>
    <w:rsid w:val="00BD45AE"/>
    <w:rsid w:val="00BD5B84"/>
    <w:rsid w:val="00BD647C"/>
    <w:rsid w:val="00BD652A"/>
    <w:rsid w:val="00BD6FCD"/>
    <w:rsid w:val="00BD795A"/>
    <w:rsid w:val="00BD7CFA"/>
    <w:rsid w:val="00BE0231"/>
    <w:rsid w:val="00BE11F9"/>
    <w:rsid w:val="00BE21BC"/>
    <w:rsid w:val="00BE23A2"/>
    <w:rsid w:val="00BE2457"/>
    <w:rsid w:val="00BE2933"/>
    <w:rsid w:val="00BE2FC4"/>
    <w:rsid w:val="00BE33EA"/>
    <w:rsid w:val="00BE4AD2"/>
    <w:rsid w:val="00BE4FA3"/>
    <w:rsid w:val="00BE5C83"/>
    <w:rsid w:val="00BE5F83"/>
    <w:rsid w:val="00BE6414"/>
    <w:rsid w:val="00BE68BA"/>
    <w:rsid w:val="00BE70DE"/>
    <w:rsid w:val="00BE7225"/>
    <w:rsid w:val="00BF1A3D"/>
    <w:rsid w:val="00BF2497"/>
    <w:rsid w:val="00BF2D9E"/>
    <w:rsid w:val="00BF3727"/>
    <w:rsid w:val="00BF44FF"/>
    <w:rsid w:val="00BF4DE7"/>
    <w:rsid w:val="00BF5CC4"/>
    <w:rsid w:val="00BF73AE"/>
    <w:rsid w:val="00C0034B"/>
    <w:rsid w:val="00C004C9"/>
    <w:rsid w:val="00C00B38"/>
    <w:rsid w:val="00C00FB9"/>
    <w:rsid w:val="00C01695"/>
    <w:rsid w:val="00C017C4"/>
    <w:rsid w:val="00C03921"/>
    <w:rsid w:val="00C044F5"/>
    <w:rsid w:val="00C057F4"/>
    <w:rsid w:val="00C06887"/>
    <w:rsid w:val="00C0693B"/>
    <w:rsid w:val="00C07492"/>
    <w:rsid w:val="00C108A6"/>
    <w:rsid w:val="00C119F8"/>
    <w:rsid w:val="00C11EE4"/>
    <w:rsid w:val="00C124D1"/>
    <w:rsid w:val="00C12DEA"/>
    <w:rsid w:val="00C12E23"/>
    <w:rsid w:val="00C13D81"/>
    <w:rsid w:val="00C1694B"/>
    <w:rsid w:val="00C17DD5"/>
    <w:rsid w:val="00C20FF1"/>
    <w:rsid w:val="00C2131E"/>
    <w:rsid w:val="00C21C14"/>
    <w:rsid w:val="00C21CC7"/>
    <w:rsid w:val="00C23CD4"/>
    <w:rsid w:val="00C24086"/>
    <w:rsid w:val="00C263A6"/>
    <w:rsid w:val="00C27DDA"/>
    <w:rsid w:val="00C31044"/>
    <w:rsid w:val="00C319C3"/>
    <w:rsid w:val="00C31B1D"/>
    <w:rsid w:val="00C32219"/>
    <w:rsid w:val="00C35973"/>
    <w:rsid w:val="00C361F2"/>
    <w:rsid w:val="00C36928"/>
    <w:rsid w:val="00C36BD4"/>
    <w:rsid w:val="00C373B0"/>
    <w:rsid w:val="00C4064F"/>
    <w:rsid w:val="00C40688"/>
    <w:rsid w:val="00C40D53"/>
    <w:rsid w:val="00C43C50"/>
    <w:rsid w:val="00C448A9"/>
    <w:rsid w:val="00C44C90"/>
    <w:rsid w:val="00C4552B"/>
    <w:rsid w:val="00C456BF"/>
    <w:rsid w:val="00C45DBC"/>
    <w:rsid w:val="00C45F4C"/>
    <w:rsid w:val="00C46195"/>
    <w:rsid w:val="00C4679B"/>
    <w:rsid w:val="00C47354"/>
    <w:rsid w:val="00C47F65"/>
    <w:rsid w:val="00C5091F"/>
    <w:rsid w:val="00C50BB8"/>
    <w:rsid w:val="00C52068"/>
    <w:rsid w:val="00C52FC3"/>
    <w:rsid w:val="00C53784"/>
    <w:rsid w:val="00C53A2A"/>
    <w:rsid w:val="00C53F33"/>
    <w:rsid w:val="00C55563"/>
    <w:rsid w:val="00C56207"/>
    <w:rsid w:val="00C56747"/>
    <w:rsid w:val="00C56980"/>
    <w:rsid w:val="00C57314"/>
    <w:rsid w:val="00C579EB"/>
    <w:rsid w:val="00C57D60"/>
    <w:rsid w:val="00C601D4"/>
    <w:rsid w:val="00C607C2"/>
    <w:rsid w:val="00C60AEF"/>
    <w:rsid w:val="00C61A3E"/>
    <w:rsid w:val="00C62A27"/>
    <w:rsid w:val="00C632D7"/>
    <w:rsid w:val="00C634A7"/>
    <w:rsid w:val="00C63F36"/>
    <w:rsid w:val="00C646D3"/>
    <w:rsid w:val="00C64765"/>
    <w:rsid w:val="00C649EC"/>
    <w:rsid w:val="00C64B0E"/>
    <w:rsid w:val="00C650E1"/>
    <w:rsid w:val="00C659CB"/>
    <w:rsid w:val="00C65B6E"/>
    <w:rsid w:val="00C670BA"/>
    <w:rsid w:val="00C671AF"/>
    <w:rsid w:val="00C67503"/>
    <w:rsid w:val="00C67A2F"/>
    <w:rsid w:val="00C67CE9"/>
    <w:rsid w:val="00C700DA"/>
    <w:rsid w:val="00C71FDA"/>
    <w:rsid w:val="00C720DF"/>
    <w:rsid w:val="00C72231"/>
    <w:rsid w:val="00C7244F"/>
    <w:rsid w:val="00C74094"/>
    <w:rsid w:val="00C74197"/>
    <w:rsid w:val="00C768DC"/>
    <w:rsid w:val="00C773C7"/>
    <w:rsid w:val="00C77D69"/>
    <w:rsid w:val="00C80318"/>
    <w:rsid w:val="00C82D99"/>
    <w:rsid w:val="00C833F6"/>
    <w:rsid w:val="00C839E5"/>
    <w:rsid w:val="00C84BC0"/>
    <w:rsid w:val="00C84D5E"/>
    <w:rsid w:val="00C84F10"/>
    <w:rsid w:val="00C85712"/>
    <w:rsid w:val="00C85842"/>
    <w:rsid w:val="00C85935"/>
    <w:rsid w:val="00C85A6A"/>
    <w:rsid w:val="00C87659"/>
    <w:rsid w:val="00C878DB"/>
    <w:rsid w:val="00C92DE8"/>
    <w:rsid w:val="00C94EB3"/>
    <w:rsid w:val="00C95017"/>
    <w:rsid w:val="00C9680A"/>
    <w:rsid w:val="00C97294"/>
    <w:rsid w:val="00C97416"/>
    <w:rsid w:val="00CA0B79"/>
    <w:rsid w:val="00CA0E1B"/>
    <w:rsid w:val="00CA1213"/>
    <w:rsid w:val="00CA1279"/>
    <w:rsid w:val="00CA2289"/>
    <w:rsid w:val="00CA2812"/>
    <w:rsid w:val="00CA3B39"/>
    <w:rsid w:val="00CA4132"/>
    <w:rsid w:val="00CA4997"/>
    <w:rsid w:val="00CA4DBB"/>
    <w:rsid w:val="00CA4F50"/>
    <w:rsid w:val="00CA6131"/>
    <w:rsid w:val="00CA6BD8"/>
    <w:rsid w:val="00CA737B"/>
    <w:rsid w:val="00CB1101"/>
    <w:rsid w:val="00CB13B8"/>
    <w:rsid w:val="00CB1E58"/>
    <w:rsid w:val="00CB2835"/>
    <w:rsid w:val="00CB4319"/>
    <w:rsid w:val="00CB526F"/>
    <w:rsid w:val="00CB541F"/>
    <w:rsid w:val="00CB54C4"/>
    <w:rsid w:val="00CB6316"/>
    <w:rsid w:val="00CB6D47"/>
    <w:rsid w:val="00CB7D07"/>
    <w:rsid w:val="00CC154F"/>
    <w:rsid w:val="00CC330D"/>
    <w:rsid w:val="00CC37BD"/>
    <w:rsid w:val="00CC3A1A"/>
    <w:rsid w:val="00CC43B2"/>
    <w:rsid w:val="00CC466C"/>
    <w:rsid w:val="00CC5E4E"/>
    <w:rsid w:val="00CC6978"/>
    <w:rsid w:val="00CD1485"/>
    <w:rsid w:val="00CD1FE0"/>
    <w:rsid w:val="00CD2390"/>
    <w:rsid w:val="00CD27A8"/>
    <w:rsid w:val="00CD2F73"/>
    <w:rsid w:val="00CD3EF4"/>
    <w:rsid w:val="00CD3FC9"/>
    <w:rsid w:val="00CD40A4"/>
    <w:rsid w:val="00CD498D"/>
    <w:rsid w:val="00CD6E5C"/>
    <w:rsid w:val="00CD7574"/>
    <w:rsid w:val="00CD7E3F"/>
    <w:rsid w:val="00CE228D"/>
    <w:rsid w:val="00CE25EE"/>
    <w:rsid w:val="00CE2A91"/>
    <w:rsid w:val="00CE2ED0"/>
    <w:rsid w:val="00CE2ED9"/>
    <w:rsid w:val="00CE3121"/>
    <w:rsid w:val="00CE3356"/>
    <w:rsid w:val="00CE5BD7"/>
    <w:rsid w:val="00CE649C"/>
    <w:rsid w:val="00CE67EA"/>
    <w:rsid w:val="00CE74A9"/>
    <w:rsid w:val="00CE79B2"/>
    <w:rsid w:val="00CE7FC2"/>
    <w:rsid w:val="00CF08EF"/>
    <w:rsid w:val="00CF108A"/>
    <w:rsid w:val="00CF206E"/>
    <w:rsid w:val="00CF2115"/>
    <w:rsid w:val="00CF26C7"/>
    <w:rsid w:val="00CF455A"/>
    <w:rsid w:val="00CF51B1"/>
    <w:rsid w:val="00CF52C2"/>
    <w:rsid w:val="00CF6061"/>
    <w:rsid w:val="00CF6296"/>
    <w:rsid w:val="00D01E57"/>
    <w:rsid w:val="00D02EF9"/>
    <w:rsid w:val="00D02F67"/>
    <w:rsid w:val="00D040CF"/>
    <w:rsid w:val="00D058F3"/>
    <w:rsid w:val="00D05DD0"/>
    <w:rsid w:val="00D05ED9"/>
    <w:rsid w:val="00D060E3"/>
    <w:rsid w:val="00D117C8"/>
    <w:rsid w:val="00D126F0"/>
    <w:rsid w:val="00D1410A"/>
    <w:rsid w:val="00D14E23"/>
    <w:rsid w:val="00D14E32"/>
    <w:rsid w:val="00D151C9"/>
    <w:rsid w:val="00D154A6"/>
    <w:rsid w:val="00D15812"/>
    <w:rsid w:val="00D15AF6"/>
    <w:rsid w:val="00D17707"/>
    <w:rsid w:val="00D2144E"/>
    <w:rsid w:val="00D2265E"/>
    <w:rsid w:val="00D22973"/>
    <w:rsid w:val="00D24488"/>
    <w:rsid w:val="00D24AA8"/>
    <w:rsid w:val="00D24F6F"/>
    <w:rsid w:val="00D2658B"/>
    <w:rsid w:val="00D30651"/>
    <w:rsid w:val="00D328BA"/>
    <w:rsid w:val="00D32C40"/>
    <w:rsid w:val="00D33143"/>
    <w:rsid w:val="00D33464"/>
    <w:rsid w:val="00D3430B"/>
    <w:rsid w:val="00D34551"/>
    <w:rsid w:val="00D34EA6"/>
    <w:rsid w:val="00D356A2"/>
    <w:rsid w:val="00D3598B"/>
    <w:rsid w:val="00D35F94"/>
    <w:rsid w:val="00D36AEC"/>
    <w:rsid w:val="00D37B27"/>
    <w:rsid w:val="00D37CB9"/>
    <w:rsid w:val="00D41166"/>
    <w:rsid w:val="00D4187E"/>
    <w:rsid w:val="00D419DA"/>
    <w:rsid w:val="00D42E4C"/>
    <w:rsid w:val="00D4320F"/>
    <w:rsid w:val="00D43764"/>
    <w:rsid w:val="00D4461B"/>
    <w:rsid w:val="00D4534B"/>
    <w:rsid w:val="00D4639D"/>
    <w:rsid w:val="00D473E0"/>
    <w:rsid w:val="00D47660"/>
    <w:rsid w:val="00D47FB2"/>
    <w:rsid w:val="00D50AA9"/>
    <w:rsid w:val="00D50E5F"/>
    <w:rsid w:val="00D526C7"/>
    <w:rsid w:val="00D53C8C"/>
    <w:rsid w:val="00D540B4"/>
    <w:rsid w:val="00D564BA"/>
    <w:rsid w:val="00D6012D"/>
    <w:rsid w:val="00D611E7"/>
    <w:rsid w:val="00D61485"/>
    <w:rsid w:val="00D6207D"/>
    <w:rsid w:val="00D63FA1"/>
    <w:rsid w:val="00D644FF"/>
    <w:rsid w:val="00D64A89"/>
    <w:rsid w:val="00D653C3"/>
    <w:rsid w:val="00D66145"/>
    <w:rsid w:val="00D67A3A"/>
    <w:rsid w:val="00D71700"/>
    <w:rsid w:val="00D718F2"/>
    <w:rsid w:val="00D727ED"/>
    <w:rsid w:val="00D73362"/>
    <w:rsid w:val="00D73A17"/>
    <w:rsid w:val="00D73EA0"/>
    <w:rsid w:val="00D754C9"/>
    <w:rsid w:val="00D75D56"/>
    <w:rsid w:val="00D769B3"/>
    <w:rsid w:val="00D76AEA"/>
    <w:rsid w:val="00D76EA0"/>
    <w:rsid w:val="00D77357"/>
    <w:rsid w:val="00D77A32"/>
    <w:rsid w:val="00D80562"/>
    <w:rsid w:val="00D80895"/>
    <w:rsid w:val="00D8164B"/>
    <w:rsid w:val="00D8168B"/>
    <w:rsid w:val="00D816F3"/>
    <w:rsid w:val="00D8566C"/>
    <w:rsid w:val="00D8646F"/>
    <w:rsid w:val="00D867D7"/>
    <w:rsid w:val="00D86BFE"/>
    <w:rsid w:val="00D9021E"/>
    <w:rsid w:val="00D92E7D"/>
    <w:rsid w:val="00D93E69"/>
    <w:rsid w:val="00D948E4"/>
    <w:rsid w:val="00D95005"/>
    <w:rsid w:val="00D96D13"/>
    <w:rsid w:val="00D97181"/>
    <w:rsid w:val="00D972C6"/>
    <w:rsid w:val="00D9745C"/>
    <w:rsid w:val="00DA0E4D"/>
    <w:rsid w:val="00DA1135"/>
    <w:rsid w:val="00DA1223"/>
    <w:rsid w:val="00DA25E6"/>
    <w:rsid w:val="00DA2B39"/>
    <w:rsid w:val="00DA34F1"/>
    <w:rsid w:val="00DA358A"/>
    <w:rsid w:val="00DA37AF"/>
    <w:rsid w:val="00DA3E99"/>
    <w:rsid w:val="00DA4FBC"/>
    <w:rsid w:val="00DA4FD4"/>
    <w:rsid w:val="00DA5996"/>
    <w:rsid w:val="00DA5A41"/>
    <w:rsid w:val="00DA5B99"/>
    <w:rsid w:val="00DA6982"/>
    <w:rsid w:val="00DA7AC4"/>
    <w:rsid w:val="00DB02AC"/>
    <w:rsid w:val="00DB12FC"/>
    <w:rsid w:val="00DB134A"/>
    <w:rsid w:val="00DB3A32"/>
    <w:rsid w:val="00DB3A60"/>
    <w:rsid w:val="00DB3FBB"/>
    <w:rsid w:val="00DB4842"/>
    <w:rsid w:val="00DB4AF8"/>
    <w:rsid w:val="00DB5311"/>
    <w:rsid w:val="00DB5354"/>
    <w:rsid w:val="00DB7101"/>
    <w:rsid w:val="00DB7D14"/>
    <w:rsid w:val="00DC0807"/>
    <w:rsid w:val="00DC0C1F"/>
    <w:rsid w:val="00DC0D06"/>
    <w:rsid w:val="00DC1F91"/>
    <w:rsid w:val="00DC2880"/>
    <w:rsid w:val="00DC2DEC"/>
    <w:rsid w:val="00DC3741"/>
    <w:rsid w:val="00DC4F3D"/>
    <w:rsid w:val="00DC4F55"/>
    <w:rsid w:val="00DC53E5"/>
    <w:rsid w:val="00DC56E4"/>
    <w:rsid w:val="00DC57BE"/>
    <w:rsid w:val="00DC5C26"/>
    <w:rsid w:val="00DC5F88"/>
    <w:rsid w:val="00DC7109"/>
    <w:rsid w:val="00DC7636"/>
    <w:rsid w:val="00DC7E2A"/>
    <w:rsid w:val="00DD018E"/>
    <w:rsid w:val="00DD3EB1"/>
    <w:rsid w:val="00DD43CE"/>
    <w:rsid w:val="00DD4E88"/>
    <w:rsid w:val="00DD51F3"/>
    <w:rsid w:val="00DD5368"/>
    <w:rsid w:val="00DD6CFA"/>
    <w:rsid w:val="00DD7AED"/>
    <w:rsid w:val="00DD7B9F"/>
    <w:rsid w:val="00DE09FB"/>
    <w:rsid w:val="00DE1B5D"/>
    <w:rsid w:val="00DE28F4"/>
    <w:rsid w:val="00DE351A"/>
    <w:rsid w:val="00DE3610"/>
    <w:rsid w:val="00DE3DA7"/>
    <w:rsid w:val="00DE4F54"/>
    <w:rsid w:val="00DE5DB8"/>
    <w:rsid w:val="00DE7335"/>
    <w:rsid w:val="00DE752E"/>
    <w:rsid w:val="00DF011D"/>
    <w:rsid w:val="00DF0F87"/>
    <w:rsid w:val="00DF2F96"/>
    <w:rsid w:val="00DF3237"/>
    <w:rsid w:val="00DF4A45"/>
    <w:rsid w:val="00DF5731"/>
    <w:rsid w:val="00DF61B1"/>
    <w:rsid w:val="00DF6394"/>
    <w:rsid w:val="00DF7537"/>
    <w:rsid w:val="00DF7D17"/>
    <w:rsid w:val="00DF7E1A"/>
    <w:rsid w:val="00DF7EB0"/>
    <w:rsid w:val="00E00F0A"/>
    <w:rsid w:val="00E00F7D"/>
    <w:rsid w:val="00E01209"/>
    <w:rsid w:val="00E018F0"/>
    <w:rsid w:val="00E029A5"/>
    <w:rsid w:val="00E055AF"/>
    <w:rsid w:val="00E05D20"/>
    <w:rsid w:val="00E06350"/>
    <w:rsid w:val="00E06777"/>
    <w:rsid w:val="00E13FAD"/>
    <w:rsid w:val="00E15CDC"/>
    <w:rsid w:val="00E15F28"/>
    <w:rsid w:val="00E1635D"/>
    <w:rsid w:val="00E1746B"/>
    <w:rsid w:val="00E20451"/>
    <w:rsid w:val="00E21402"/>
    <w:rsid w:val="00E21DE9"/>
    <w:rsid w:val="00E21F4E"/>
    <w:rsid w:val="00E222C5"/>
    <w:rsid w:val="00E228FF"/>
    <w:rsid w:val="00E22F73"/>
    <w:rsid w:val="00E2399F"/>
    <w:rsid w:val="00E239B1"/>
    <w:rsid w:val="00E246B4"/>
    <w:rsid w:val="00E24924"/>
    <w:rsid w:val="00E24B24"/>
    <w:rsid w:val="00E24E1A"/>
    <w:rsid w:val="00E25F5C"/>
    <w:rsid w:val="00E266A4"/>
    <w:rsid w:val="00E26A77"/>
    <w:rsid w:val="00E26F5F"/>
    <w:rsid w:val="00E30039"/>
    <w:rsid w:val="00E306F5"/>
    <w:rsid w:val="00E30C4F"/>
    <w:rsid w:val="00E31329"/>
    <w:rsid w:val="00E31331"/>
    <w:rsid w:val="00E324FC"/>
    <w:rsid w:val="00E326C0"/>
    <w:rsid w:val="00E32D0E"/>
    <w:rsid w:val="00E33630"/>
    <w:rsid w:val="00E33A77"/>
    <w:rsid w:val="00E34A3D"/>
    <w:rsid w:val="00E34CB8"/>
    <w:rsid w:val="00E359C6"/>
    <w:rsid w:val="00E35F6E"/>
    <w:rsid w:val="00E363CD"/>
    <w:rsid w:val="00E37C76"/>
    <w:rsid w:val="00E40742"/>
    <w:rsid w:val="00E40F9B"/>
    <w:rsid w:val="00E40FD7"/>
    <w:rsid w:val="00E42199"/>
    <w:rsid w:val="00E43446"/>
    <w:rsid w:val="00E43818"/>
    <w:rsid w:val="00E442ED"/>
    <w:rsid w:val="00E456F5"/>
    <w:rsid w:val="00E4596D"/>
    <w:rsid w:val="00E461D1"/>
    <w:rsid w:val="00E47E99"/>
    <w:rsid w:val="00E5060C"/>
    <w:rsid w:val="00E50AA4"/>
    <w:rsid w:val="00E51D67"/>
    <w:rsid w:val="00E52A37"/>
    <w:rsid w:val="00E535F7"/>
    <w:rsid w:val="00E537A4"/>
    <w:rsid w:val="00E53F42"/>
    <w:rsid w:val="00E5416C"/>
    <w:rsid w:val="00E542F0"/>
    <w:rsid w:val="00E54738"/>
    <w:rsid w:val="00E55294"/>
    <w:rsid w:val="00E556FF"/>
    <w:rsid w:val="00E56319"/>
    <w:rsid w:val="00E5693B"/>
    <w:rsid w:val="00E56E1F"/>
    <w:rsid w:val="00E56F95"/>
    <w:rsid w:val="00E577A7"/>
    <w:rsid w:val="00E57F16"/>
    <w:rsid w:val="00E6086E"/>
    <w:rsid w:val="00E6093C"/>
    <w:rsid w:val="00E60AD4"/>
    <w:rsid w:val="00E61A85"/>
    <w:rsid w:val="00E61C49"/>
    <w:rsid w:val="00E628E2"/>
    <w:rsid w:val="00E630CE"/>
    <w:rsid w:val="00E64BDA"/>
    <w:rsid w:val="00E64D84"/>
    <w:rsid w:val="00E6589E"/>
    <w:rsid w:val="00E65E50"/>
    <w:rsid w:val="00E70C39"/>
    <w:rsid w:val="00E733A3"/>
    <w:rsid w:val="00E7383D"/>
    <w:rsid w:val="00E73A9A"/>
    <w:rsid w:val="00E73BA6"/>
    <w:rsid w:val="00E744C7"/>
    <w:rsid w:val="00E752ED"/>
    <w:rsid w:val="00E75574"/>
    <w:rsid w:val="00E7653F"/>
    <w:rsid w:val="00E76DD3"/>
    <w:rsid w:val="00E8100F"/>
    <w:rsid w:val="00E81A86"/>
    <w:rsid w:val="00E81E97"/>
    <w:rsid w:val="00E82FD0"/>
    <w:rsid w:val="00E8320A"/>
    <w:rsid w:val="00E832BF"/>
    <w:rsid w:val="00E83EC2"/>
    <w:rsid w:val="00E844DA"/>
    <w:rsid w:val="00E84E18"/>
    <w:rsid w:val="00E85B38"/>
    <w:rsid w:val="00E85E1F"/>
    <w:rsid w:val="00E8778F"/>
    <w:rsid w:val="00E90EBC"/>
    <w:rsid w:val="00E94457"/>
    <w:rsid w:val="00E94E30"/>
    <w:rsid w:val="00E94E95"/>
    <w:rsid w:val="00E96587"/>
    <w:rsid w:val="00E97869"/>
    <w:rsid w:val="00EA0219"/>
    <w:rsid w:val="00EA0E9A"/>
    <w:rsid w:val="00EA3994"/>
    <w:rsid w:val="00EA49E2"/>
    <w:rsid w:val="00EA4F7A"/>
    <w:rsid w:val="00EA549B"/>
    <w:rsid w:val="00EA56AA"/>
    <w:rsid w:val="00EA616A"/>
    <w:rsid w:val="00EA6193"/>
    <w:rsid w:val="00EA62FE"/>
    <w:rsid w:val="00EA6B55"/>
    <w:rsid w:val="00EA6D81"/>
    <w:rsid w:val="00EA7FD0"/>
    <w:rsid w:val="00EB2637"/>
    <w:rsid w:val="00EB38B6"/>
    <w:rsid w:val="00EB39E7"/>
    <w:rsid w:val="00EB40BC"/>
    <w:rsid w:val="00EB43E5"/>
    <w:rsid w:val="00EB4654"/>
    <w:rsid w:val="00EB4F60"/>
    <w:rsid w:val="00EB5DEC"/>
    <w:rsid w:val="00EB718E"/>
    <w:rsid w:val="00EB739E"/>
    <w:rsid w:val="00EB73AD"/>
    <w:rsid w:val="00EC0727"/>
    <w:rsid w:val="00EC16E2"/>
    <w:rsid w:val="00EC18D6"/>
    <w:rsid w:val="00EC1D82"/>
    <w:rsid w:val="00EC2278"/>
    <w:rsid w:val="00EC2E30"/>
    <w:rsid w:val="00EC401E"/>
    <w:rsid w:val="00EC4429"/>
    <w:rsid w:val="00EC5035"/>
    <w:rsid w:val="00EC56CD"/>
    <w:rsid w:val="00EC5900"/>
    <w:rsid w:val="00EC5FBC"/>
    <w:rsid w:val="00EC626A"/>
    <w:rsid w:val="00EC7E58"/>
    <w:rsid w:val="00ED009C"/>
    <w:rsid w:val="00ED083E"/>
    <w:rsid w:val="00ED25F2"/>
    <w:rsid w:val="00ED3386"/>
    <w:rsid w:val="00ED4B56"/>
    <w:rsid w:val="00ED51D3"/>
    <w:rsid w:val="00ED5634"/>
    <w:rsid w:val="00ED5DBC"/>
    <w:rsid w:val="00ED642B"/>
    <w:rsid w:val="00ED64F5"/>
    <w:rsid w:val="00ED6C4D"/>
    <w:rsid w:val="00ED72BA"/>
    <w:rsid w:val="00ED7372"/>
    <w:rsid w:val="00ED7E6F"/>
    <w:rsid w:val="00EE0214"/>
    <w:rsid w:val="00EE2035"/>
    <w:rsid w:val="00EE2BD3"/>
    <w:rsid w:val="00EE2D15"/>
    <w:rsid w:val="00EE2FD3"/>
    <w:rsid w:val="00EE31D1"/>
    <w:rsid w:val="00EE37E7"/>
    <w:rsid w:val="00EE3ADA"/>
    <w:rsid w:val="00EE3C16"/>
    <w:rsid w:val="00EE3E18"/>
    <w:rsid w:val="00EE6250"/>
    <w:rsid w:val="00EE6E04"/>
    <w:rsid w:val="00EE71D7"/>
    <w:rsid w:val="00EE7EC8"/>
    <w:rsid w:val="00EF0739"/>
    <w:rsid w:val="00EF08C2"/>
    <w:rsid w:val="00EF1FED"/>
    <w:rsid w:val="00EF3180"/>
    <w:rsid w:val="00EF34E6"/>
    <w:rsid w:val="00EF369F"/>
    <w:rsid w:val="00EF4308"/>
    <w:rsid w:val="00EF5B17"/>
    <w:rsid w:val="00EF7917"/>
    <w:rsid w:val="00EF7EBB"/>
    <w:rsid w:val="00EF7FEE"/>
    <w:rsid w:val="00F006AE"/>
    <w:rsid w:val="00F00A79"/>
    <w:rsid w:val="00F01276"/>
    <w:rsid w:val="00F01805"/>
    <w:rsid w:val="00F019E1"/>
    <w:rsid w:val="00F01F71"/>
    <w:rsid w:val="00F02375"/>
    <w:rsid w:val="00F026C4"/>
    <w:rsid w:val="00F0289C"/>
    <w:rsid w:val="00F0589A"/>
    <w:rsid w:val="00F06193"/>
    <w:rsid w:val="00F06306"/>
    <w:rsid w:val="00F06608"/>
    <w:rsid w:val="00F06726"/>
    <w:rsid w:val="00F06D57"/>
    <w:rsid w:val="00F06E81"/>
    <w:rsid w:val="00F0740E"/>
    <w:rsid w:val="00F079FB"/>
    <w:rsid w:val="00F07BE1"/>
    <w:rsid w:val="00F10841"/>
    <w:rsid w:val="00F1149B"/>
    <w:rsid w:val="00F11B40"/>
    <w:rsid w:val="00F12B8F"/>
    <w:rsid w:val="00F133FA"/>
    <w:rsid w:val="00F15777"/>
    <w:rsid w:val="00F15CF8"/>
    <w:rsid w:val="00F15DDE"/>
    <w:rsid w:val="00F17E31"/>
    <w:rsid w:val="00F20126"/>
    <w:rsid w:val="00F22513"/>
    <w:rsid w:val="00F22863"/>
    <w:rsid w:val="00F23249"/>
    <w:rsid w:val="00F23A41"/>
    <w:rsid w:val="00F25978"/>
    <w:rsid w:val="00F25FDD"/>
    <w:rsid w:val="00F2640D"/>
    <w:rsid w:val="00F27F69"/>
    <w:rsid w:val="00F30E27"/>
    <w:rsid w:val="00F30FE2"/>
    <w:rsid w:val="00F3154E"/>
    <w:rsid w:val="00F31C0D"/>
    <w:rsid w:val="00F31CFA"/>
    <w:rsid w:val="00F3414F"/>
    <w:rsid w:val="00F34412"/>
    <w:rsid w:val="00F360A0"/>
    <w:rsid w:val="00F36D0E"/>
    <w:rsid w:val="00F40161"/>
    <w:rsid w:val="00F40661"/>
    <w:rsid w:val="00F406CF"/>
    <w:rsid w:val="00F40E40"/>
    <w:rsid w:val="00F41D67"/>
    <w:rsid w:val="00F41FC2"/>
    <w:rsid w:val="00F424DB"/>
    <w:rsid w:val="00F427A6"/>
    <w:rsid w:val="00F43001"/>
    <w:rsid w:val="00F43119"/>
    <w:rsid w:val="00F435B7"/>
    <w:rsid w:val="00F439C6"/>
    <w:rsid w:val="00F43B08"/>
    <w:rsid w:val="00F43D19"/>
    <w:rsid w:val="00F4406F"/>
    <w:rsid w:val="00F444AC"/>
    <w:rsid w:val="00F44C81"/>
    <w:rsid w:val="00F44EF6"/>
    <w:rsid w:val="00F450DA"/>
    <w:rsid w:val="00F4534A"/>
    <w:rsid w:val="00F4642D"/>
    <w:rsid w:val="00F46DDB"/>
    <w:rsid w:val="00F47B54"/>
    <w:rsid w:val="00F47E2C"/>
    <w:rsid w:val="00F50C58"/>
    <w:rsid w:val="00F54360"/>
    <w:rsid w:val="00F547FD"/>
    <w:rsid w:val="00F55BE1"/>
    <w:rsid w:val="00F55C4F"/>
    <w:rsid w:val="00F562FA"/>
    <w:rsid w:val="00F57233"/>
    <w:rsid w:val="00F57815"/>
    <w:rsid w:val="00F57FDE"/>
    <w:rsid w:val="00F606BF"/>
    <w:rsid w:val="00F60F07"/>
    <w:rsid w:val="00F6158D"/>
    <w:rsid w:val="00F623A9"/>
    <w:rsid w:val="00F626D9"/>
    <w:rsid w:val="00F626EA"/>
    <w:rsid w:val="00F62A3F"/>
    <w:rsid w:val="00F62F17"/>
    <w:rsid w:val="00F63122"/>
    <w:rsid w:val="00F631DB"/>
    <w:rsid w:val="00F63641"/>
    <w:rsid w:val="00F63F39"/>
    <w:rsid w:val="00F64651"/>
    <w:rsid w:val="00F647C2"/>
    <w:rsid w:val="00F649D6"/>
    <w:rsid w:val="00F64CE9"/>
    <w:rsid w:val="00F651A9"/>
    <w:rsid w:val="00F671C4"/>
    <w:rsid w:val="00F67869"/>
    <w:rsid w:val="00F679A3"/>
    <w:rsid w:val="00F67BBF"/>
    <w:rsid w:val="00F72473"/>
    <w:rsid w:val="00F72892"/>
    <w:rsid w:val="00F72C20"/>
    <w:rsid w:val="00F734C1"/>
    <w:rsid w:val="00F7386D"/>
    <w:rsid w:val="00F73BBA"/>
    <w:rsid w:val="00F73CAB"/>
    <w:rsid w:val="00F74EB8"/>
    <w:rsid w:val="00F7561C"/>
    <w:rsid w:val="00F7650A"/>
    <w:rsid w:val="00F77502"/>
    <w:rsid w:val="00F7791B"/>
    <w:rsid w:val="00F7797B"/>
    <w:rsid w:val="00F80904"/>
    <w:rsid w:val="00F80B73"/>
    <w:rsid w:val="00F83B1C"/>
    <w:rsid w:val="00F84362"/>
    <w:rsid w:val="00F8511C"/>
    <w:rsid w:val="00F852BD"/>
    <w:rsid w:val="00F85CDA"/>
    <w:rsid w:val="00F863B7"/>
    <w:rsid w:val="00F869E8"/>
    <w:rsid w:val="00F86DBF"/>
    <w:rsid w:val="00F8770D"/>
    <w:rsid w:val="00F87ACF"/>
    <w:rsid w:val="00F90398"/>
    <w:rsid w:val="00F90682"/>
    <w:rsid w:val="00F925BF"/>
    <w:rsid w:val="00F92B67"/>
    <w:rsid w:val="00F9386E"/>
    <w:rsid w:val="00F95123"/>
    <w:rsid w:val="00F953DB"/>
    <w:rsid w:val="00F95824"/>
    <w:rsid w:val="00F95B64"/>
    <w:rsid w:val="00F97174"/>
    <w:rsid w:val="00F97312"/>
    <w:rsid w:val="00F976C4"/>
    <w:rsid w:val="00F97999"/>
    <w:rsid w:val="00F97B6C"/>
    <w:rsid w:val="00F97BDF"/>
    <w:rsid w:val="00FA006C"/>
    <w:rsid w:val="00FA045E"/>
    <w:rsid w:val="00FA0650"/>
    <w:rsid w:val="00FA176B"/>
    <w:rsid w:val="00FA2C0B"/>
    <w:rsid w:val="00FA2E7F"/>
    <w:rsid w:val="00FA33DC"/>
    <w:rsid w:val="00FA3FD9"/>
    <w:rsid w:val="00FA4296"/>
    <w:rsid w:val="00FA465C"/>
    <w:rsid w:val="00FA4A16"/>
    <w:rsid w:val="00FA4AAB"/>
    <w:rsid w:val="00FA4F98"/>
    <w:rsid w:val="00FA5027"/>
    <w:rsid w:val="00FA5DDA"/>
    <w:rsid w:val="00FA6EBB"/>
    <w:rsid w:val="00FA700B"/>
    <w:rsid w:val="00FA705E"/>
    <w:rsid w:val="00FA7C29"/>
    <w:rsid w:val="00FB26C5"/>
    <w:rsid w:val="00FB2952"/>
    <w:rsid w:val="00FB3DB3"/>
    <w:rsid w:val="00FB4131"/>
    <w:rsid w:val="00FB61E4"/>
    <w:rsid w:val="00FB6378"/>
    <w:rsid w:val="00FB640B"/>
    <w:rsid w:val="00FB6B30"/>
    <w:rsid w:val="00FB7566"/>
    <w:rsid w:val="00FC07C8"/>
    <w:rsid w:val="00FC1003"/>
    <w:rsid w:val="00FC1F61"/>
    <w:rsid w:val="00FC2052"/>
    <w:rsid w:val="00FC2C24"/>
    <w:rsid w:val="00FC3206"/>
    <w:rsid w:val="00FC479E"/>
    <w:rsid w:val="00FC49F4"/>
    <w:rsid w:val="00FC4B12"/>
    <w:rsid w:val="00FC513D"/>
    <w:rsid w:val="00FC528B"/>
    <w:rsid w:val="00FC6317"/>
    <w:rsid w:val="00FC6796"/>
    <w:rsid w:val="00FC7414"/>
    <w:rsid w:val="00FC7FE5"/>
    <w:rsid w:val="00FD06C5"/>
    <w:rsid w:val="00FD0FE0"/>
    <w:rsid w:val="00FD121D"/>
    <w:rsid w:val="00FD1472"/>
    <w:rsid w:val="00FD2903"/>
    <w:rsid w:val="00FD2938"/>
    <w:rsid w:val="00FD2964"/>
    <w:rsid w:val="00FD312D"/>
    <w:rsid w:val="00FD55EA"/>
    <w:rsid w:val="00FD5B0B"/>
    <w:rsid w:val="00FD5F11"/>
    <w:rsid w:val="00FD6D3C"/>
    <w:rsid w:val="00FD7023"/>
    <w:rsid w:val="00FD741F"/>
    <w:rsid w:val="00FE01FC"/>
    <w:rsid w:val="00FE02D8"/>
    <w:rsid w:val="00FE12EE"/>
    <w:rsid w:val="00FE1821"/>
    <w:rsid w:val="00FE1A81"/>
    <w:rsid w:val="00FE279E"/>
    <w:rsid w:val="00FE2818"/>
    <w:rsid w:val="00FE30DA"/>
    <w:rsid w:val="00FE3844"/>
    <w:rsid w:val="00FE5F83"/>
    <w:rsid w:val="00FE62AA"/>
    <w:rsid w:val="00FE7E73"/>
    <w:rsid w:val="00FF0241"/>
    <w:rsid w:val="00FF04ED"/>
    <w:rsid w:val="00FF0D54"/>
    <w:rsid w:val="00FF21AC"/>
    <w:rsid w:val="00FF2616"/>
    <w:rsid w:val="00FF3336"/>
    <w:rsid w:val="00FF47C8"/>
    <w:rsid w:val="00FF5123"/>
    <w:rsid w:val="00FF56FC"/>
    <w:rsid w:val="00FF5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o:shapedefaults>
    <o:shapelayout v:ext="edit">
      <o:idmap v:ext="edit" data="2"/>
    </o:shapelayout>
  </w:shapeDefaults>
  <w:decimalSymbol w:val="."/>
  <w:listSeparator w:val="؛"/>
  <w14:docId w14:val="12ABF400"/>
  <w15:chartTrackingRefBased/>
  <w15:docId w15:val="{8054CA0E-17E1-47A9-B6EB-AA6BC91C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E22"/>
    <w:pPr>
      <w:spacing w:after="160" w:line="252" w:lineRule="auto"/>
      <w:jc w:val="both"/>
    </w:pPr>
    <w:rPr>
      <w:sz w:val="22"/>
      <w:szCs w:val="22"/>
    </w:rPr>
  </w:style>
  <w:style w:type="paragraph" w:styleId="Heading1">
    <w:name w:val="heading 1"/>
    <w:aliases w:val="تیتر اول,H1,Heading 1 Char Char,Heading 1 Char Char Char Char Char Char,Heading 1 Char Char Char Char Char Char Char,Heading 1 Char Char Char Char Char,سرفصل1,Char2,Head...,H1 Char Char Char,hh1,H11,Heading 1 Char Char1 Char"/>
    <w:basedOn w:val="Normal"/>
    <w:next w:val="Normal"/>
    <w:link w:val="Heading1Char"/>
    <w:qFormat/>
    <w:rsid w:val="0077039C"/>
    <w:pPr>
      <w:keepNext/>
      <w:keepLines/>
      <w:numPr>
        <w:numId w:val="1"/>
      </w:numPr>
      <w:spacing w:before="320" w:after="40"/>
      <w:outlineLvl w:val="0"/>
    </w:pPr>
    <w:rPr>
      <w:rFonts w:ascii="Calibri Light" w:eastAsia="SimSun" w:hAnsi="Calibri Light" w:cs="Times New Roman"/>
      <w:b/>
      <w:bCs/>
      <w:caps/>
      <w:spacing w:val="4"/>
      <w:sz w:val="28"/>
      <w:szCs w:val="28"/>
    </w:rPr>
  </w:style>
  <w:style w:type="paragraph" w:styleId="Heading2">
    <w:name w:val="heading 2"/>
    <w:aliases w:val="تیتر دوم,H2,H2 Char Char,H2 Char Char Char Char,Heading 21,H21,H2 Char Char1,H2 Char Char Char,Char Char Char Char Char,Char1,سرفصل2,Char3,Char3 Char,Style Heading 2,Heading 2 Char1,Heading 2 Char Char,H2 Char1,H2 + After:  1.02 cm Char"/>
    <w:basedOn w:val="Normal"/>
    <w:next w:val="Normal"/>
    <w:link w:val="Heading2Char"/>
    <w:unhideWhenUsed/>
    <w:qFormat/>
    <w:rsid w:val="0077039C"/>
    <w:pPr>
      <w:keepNext/>
      <w:keepLines/>
      <w:numPr>
        <w:ilvl w:val="1"/>
        <w:numId w:val="1"/>
      </w:numPr>
      <w:spacing w:before="120" w:after="0"/>
      <w:outlineLvl w:val="1"/>
    </w:pPr>
    <w:rPr>
      <w:rFonts w:ascii="Calibri Light" w:eastAsia="SimSun" w:hAnsi="Calibri Light" w:cs="Times New Roman"/>
      <w:b/>
      <w:bCs/>
      <w:sz w:val="28"/>
      <w:szCs w:val="28"/>
    </w:rPr>
  </w:style>
  <w:style w:type="paragraph" w:styleId="Heading3">
    <w:name w:val="heading 3"/>
    <w:aliases w:val="تیتر سوم,H3,Heading 3 Char Char Char,Heading 3 Char Char Char Char Char Char,Heading 3 Char Char Char Char Char Char Char Char,Heading 3 Char Char Char Char Char Char Char Char Char Char,Heading 3 Char Char, Char, Char Char Char,سرفصل 3,h3"/>
    <w:basedOn w:val="Normal"/>
    <w:next w:val="Normal"/>
    <w:link w:val="Heading3Char"/>
    <w:unhideWhenUsed/>
    <w:qFormat/>
    <w:rsid w:val="0077039C"/>
    <w:pPr>
      <w:keepNext/>
      <w:keepLines/>
      <w:numPr>
        <w:ilvl w:val="2"/>
        <w:numId w:val="1"/>
      </w:numPr>
      <w:spacing w:before="120" w:after="0"/>
      <w:outlineLvl w:val="2"/>
    </w:pPr>
    <w:rPr>
      <w:rFonts w:ascii="Calibri Light" w:eastAsia="SimSun" w:hAnsi="Calibri Light" w:cs="Times New Roman"/>
      <w:spacing w:val="4"/>
      <w:sz w:val="24"/>
      <w:szCs w:val="24"/>
    </w:rPr>
  </w:style>
  <w:style w:type="paragraph" w:styleId="Heading4">
    <w:name w:val="heading 4"/>
    <w:aliases w:val="تیتر چهارم,H4,4,Heading 16,Char1 Char Char Char Char Char Char Char Char,Heading 4 Char Char,H4 Char Char Char Char"/>
    <w:basedOn w:val="Normal"/>
    <w:next w:val="Normal"/>
    <w:link w:val="Heading4Char"/>
    <w:unhideWhenUsed/>
    <w:qFormat/>
    <w:rsid w:val="0077039C"/>
    <w:pPr>
      <w:keepNext/>
      <w:keepLines/>
      <w:numPr>
        <w:ilvl w:val="3"/>
        <w:numId w:val="1"/>
      </w:numPr>
      <w:spacing w:before="120" w:after="0"/>
      <w:outlineLvl w:val="3"/>
    </w:pPr>
    <w:rPr>
      <w:rFonts w:ascii="Calibri Light" w:eastAsia="SimSun" w:hAnsi="Calibri Light" w:cs="Times New Roman"/>
      <w:i/>
      <w:iCs/>
      <w:sz w:val="24"/>
      <w:szCs w:val="24"/>
    </w:rPr>
  </w:style>
  <w:style w:type="paragraph" w:styleId="Heading5">
    <w:name w:val="heading 5"/>
    <w:aliases w:val="H5,H5 + Before:  0 cm,First line:  0 cm + Before:  0 cm,First line:  ...,First line:  0 cm,H5 Char Char"/>
    <w:basedOn w:val="Normal"/>
    <w:next w:val="Normal"/>
    <w:link w:val="Heading5Char"/>
    <w:unhideWhenUsed/>
    <w:qFormat/>
    <w:rsid w:val="0077039C"/>
    <w:pPr>
      <w:keepNext/>
      <w:keepLines/>
      <w:numPr>
        <w:ilvl w:val="4"/>
        <w:numId w:val="1"/>
      </w:numPr>
      <w:spacing w:before="120" w:after="0"/>
      <w:outlineLvl w:val="4"/>
    </w:pPr>
    <w:rPr>
      <w:rFonts w:ascii="Calibri Light" w:eastAsia="SimSun" w:hAnsi="Calibri Light" w:cs="Times New Roman"/>
      <w:b/>
      <w:bCs/>
    </w:rPr>
  </w:style>
  <w:style w:type="paragraph" w:styleId="Heading6">
    <w:name w:val="heading 6"/>
    <w:aliases w:val="H6,H6 Char Char"/>
    <w:basedOn w:val="Normal"/>
    <w:next w:val="Normal"/>
    <w:link w:val="Heading6Char"/>
    <w:unhideWhenUsed/>
    <w:qFormat/>
    <w:rsid w:val="0077039C"/>
    <w:pPr>
      <w:keepNext/>
      <w:keepLines/>
      <w:numPr>
        <w:ilvl w:val="5"/>
        <w:numId w:val="1"/>
      </w:numPr>
      <w:spacing w:before="120" w:after="0"/>
      <w:outlineLvl w:val="5"/>
    </w:pPr>
    <w:rPr>
      <w:rFonts w:ascii="Calibri Light" w:eastAsia="SimSun" w:hAnsi="Calibri Light" w:cs="Times New Roman"/>
      <w:b/>
      <w:bCs/>
      <w:i/>
      <w:iCs/>
    </w:rPr>
  </w:style>
  <w:style w:type="paragraph" w:styleId="Heading7">
    <w:name w:val="heading 7"/>
    <w:basedOn w:val="Normal"/>
    <w:next w:val="Normal"/>
    <w:link w:val="Heading7Char"/>
    <w:unhideWhenUsed/>
    <w:qFormat/>
    <w:rsid w:val="0077039C"/>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77039C"/>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77039C"/>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971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1EB"/>
  </w:style>
  <w:style w:type="paragraph" w:styleId="Footer">
    <w:name w:val="footer"/>
    <w:basedOn w:val="Normal"/>
    <w:link w:val="FooterChar"/>
    <w:uiPriority w:val="99"/>
    <w:unhideWhenUsed/>
    <w:rsid w:val="00971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EB"/>
  </w:style>
  <w:style w:type="paragraph" w:styleId="BalloonText">
    <w:name w:val="Balloon Text"/>
    <w:basedOn w:val="Normal"/>
    <w:link w:val="BalloonTextChar"/>
    <w:uiPriority w:val="99"/>
    <w:unhideWhenUsed/>
    <w:rsid w:val="0074734D"/>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rsid w:val="0074734D"/>
    <w:rPr>
      <w:rFonts w:ascii="Tahoma" w:hAnsi="Tahoma" w:cs="Tahoma"/>
      <w:sz w:val="16"/>
      <w:szCs w:val="16"/>
    </w:rPr>
  </w:style>
  <w:style w:type="table" w:styleId="TableGrid">
    <w:name w:val="Table Grid"/>
    <w:aliases w:val="جدول آویهنگ"/>
    <w:basedOn w:val="TableNormal"/>
    <w:uiPriority w:val="39"/>
    <w:rsid w:val="001B7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متن ترتيبي بين متن,Level1,Numbered Items,Bullet Level 1,My Bolet Style,تیتر 8,ليست همراه با شماره-فاصله خطوط 1,نمودار,لیست1"/>
    <w:basedOn w:val="Normal"/>
    <w:link w:val="ListParagraphChar1"/>
    <w:uiPriority w:val="34"/>
    <w:qFormat/>
    <w:rsid w:val="00185875"/>
    <w:pPr>
      <w:ind w:left="720"/>
      <w:contextualSpacing/>
    </w:pPr>
  </w:style>
  <w:style w:type="paragraph" w:styleId="NoSpacing">
    <w:name w:val="No Spacing"/>
    <w:link w:val="NoSpacingChar"/>
    <w:uiPriority w:val="1"/>
    <w:qFormat/>
    <w:rsid w:val="0077039C"/>
    <w:pPr>
      <w:jc w:val="both"/>
    </w:pPr>
    <w:rPr>
      <w:sz w:val="22"/>
      <w:szCs w:val="22"/>
    </w:rPr>
  </w:style>
  <w:style w:type="character" w:customStyle="1" w:styleId="NoSpacingChar">
    <w:name w:val="No Spacing Char"/>
    <w:link w:val="NoSpacing"/>
    <w:uiPriority w:val="1"/>
    <w:rsid w:val="00EA6193"/>
  </w:style>
  <w:style w:type="character" w:styleId="Hyperlink">
    <w:name w:val="Hyperlink"/>
    <w:uiPriority w:val="99"/>
    <w:unhideWhenUsed/>
    <w:rsid w:val="00E359C6"/>
    <w:rPr>
      <w:color w:val="0000FF"/>
      <w:u w:val="single"/>
    </w:rPr>
  </w:style>
  <w:style w:type="paragraph" w:styleId="EndnoteText">
    <w:name w:val="endnote text"/>
    <w:basedOn w:val="Normal"/>
    <w:link w:val="EndnoteTextChar"/>
    <w:unhideWhenUsed/>
    <w:rsid w:val="00FA4296"/>
    <w:rPr>
      <w:sz w:val="20"/>
      <w:szCs w:val="20"/>
    </w:rPr>
  </w:style>
  <w:style w:type="character" w:customStyle="1" w:styleId="EndnoteTextChar">
    <w:name w:val="Endnote Text Char"/>
    <w:basedOn w:val="DefaultParagraphFont"/>
    <w:link w:val="EndnoteText"/>
    <w:rsid w:val="00FA4296"/>
  </w:style>
  <w:style w:type="character" w:styleId="EndnoteReference">
    <w:name w:val="endnote reference"/>
    <w:unhideWhenUsed/>
    <w:rsid w:val="00FA4296"/>
    <w:rPr>
      <w:vertAlign w:val="superscript"/>
    </w:rPr>
  </w:style>
  <w:style w:type="character" w:customStyle="1" w:styleId="Heading1Char">
    <w:name w:val="Heading 1 Char"/>
    <w:aliases w:val="تیتر اول Char,H1 Char,Heading 1 Char Char Char,Heading 1 Char Char Char Char Char Char Char1,Heading 1 Char Char Char Char Char Char Char Char,Heading 1 Char Char Char Char Char Char1,سرفصل1 Char,Char2 Char,Head... Char,hh1 Char,H11 Char"/>
    <w:link w:val="Heading1"/>
    <w:rsid w:val="0077039C"/>
    <w:rPr>
      <w:rFonts w:ascii="Calibri Light" w:eastAsia="SimSun" w:hAnsi="Calibri Light" w:cs="Times New Roman"/>
      <w:b/>
      <w:bCs/>
      <w:caps/>
      <w:spacing w:val="4"/>
      <w:sz w:val="28"/>
      <w:szCs w:val="28"/>
    </w:rPr>
  </w:style>
  <w:style w:type="character" w:customStyle="1" w:styleId="Heading2Char">
    <w:name w:val="Heading 2 Char"/>
    <w:aliases w:val="تیتر دوم Char,H2 Char,H2 Char Char Char1,H2 Char Char Char Char Char,Heading 21 Char,H21 Char,H2 Char Char1 Char,H2 Char Char Char Char1,Char Char Char Char Char Char,Char1 Char,سرفصل2 Char,Char3 Char1,Char3 Char Char,Style Heading 2 Char"/>
    <w:link w:val="Heading2"/>
    <w:rsid w:val="0077039C"/>
    <w:rPr>
      <w:rFonts w:ascii="Calibri Light" w:eastAsia="SimSun" w:hAnsi="Calibri Light" w:cs="Times New Roman"/>
      <w:b/>
      <w:bCs/>
      <w:sz w:val="28"/>
      <w:szCs w:val="28"/>
    </w:rPr>
  </w:style>
  <w:style w:type="character" w:customStyle="1" w:styleId="Heading3Char">
    <w:name w:val="Heading 3 Char"/>
    <w:aliases w:val="تیتر سوم Char,H3 Char,Heading 3 Char Char Char Char,Heading 3 Char Char Char Char Char Char Char,Heading 3 Char Char Char Char Char Char Char Char Char,Heading 3 Char Char Char Char Char Char Char Char Char Char Char, Char Char,h3 Char"/>
    <w:link w:val="Heading3"/>
    <w:rsid w:val="0077039C"/>
    <w:rPr>
      <w:rFonts w:ascii="Calibri Light" w:eastAsia="SimSun" w:hAnsi="Calibri Light" w:cs="Times New Roman"/>
      <w:spacing w:val="4"/>
      <w:sz w:val="24"/>
      <w:szCs w:val="24"/>
    </w:rPr>
  </w:style>
  <w:style w:type="character" w:customStyle="1" w:styleId="Heading4Char">
    <w:name w:val="Heading 4 Char"/>
    <w:aliases w:val="تیتر چهارم Char,H4 Char,4 Char,Heading 16 Char,Char1 Char Char Char Char Char Char Char Char Char,Heading 4 Char Char Char,H4 Char Char Char Char Char"/>
    <w:link w:val="Heading4"/>
    <w:rsid w:val="0077039C"/>
    <w:rPr>
      <w:rFonts w:ascii="Calibri Light" w:eastAsia="SimSun" w:hAnsi="Calibri Light" w:cs="Times New Roman"/>
      <w:i/>
      <w:iCs/>
      <w:sz w:val="24"/>
      <w:szCs w:val="24"/>
    </w:rPr>
  </w:style>
  <w:style w:type="character" w:customStyle="1" w:styleId="Heading5Char">
    <w:name w:val="Heading 5 Char"/>
    <w:aliases w:val="H5 Char,H5 + Before:  0 cm Char,First line:  0 cm + Before:  0 cm Char,First line:  ... Char,First line:  0 cm Char,H5 Char Char Char"/>
    <w:link w:val="Heading5"/>
    <w:rsid w:val="0077039C"/>
    <w:rPr>
      <w:rFonts w:ascii="Calibri Light" w:eastAsia="SimSun" w:hAnsi="Calibri Light" w:cs="Times New Roman"/>
      <w:b/>
      <w:bCs/>
      <w:sz w:val="22"/>
      <w:szCs w:val="22"/>
    </w:rPr>
  </w:style>
  <w:style w:type="character" w:customStyle="1" w:styleId="Heading6Char">
    <w:name w:val="Heading 6 Char"/>
    <w:aliases w:val="H6 Char,H6 Char Char Char"/>
    <w:link w:val="Heading6"/>
    <w:rsid w:val="0077039C"/>
    <w:rPr>
      <w:rFonts w:ascii="Calibri Light" w:eastAsia="SimSun" w:hAnsi="Calibri Light" w:cs="Times New Roman"/>
      <w:b/>
      <w:bCs/>
      <w:i/>
      <w:iCs/>
      <w:sz w:val="22"/>
      <w:szCs w:val="22"/>
    </w:rPr>
  </w:style>
  <w:style w:type="character" w:customStyle="1" w:styleId="Heading7Char">
    <w:name w:val="Heading 7 Char"/>
    <w:link w:val="Heading7"/>
    <w:rsid w:val="0077039C"/>
    <w:rPr>
      <w:i/>
      <w:iCs/>
      <w:sz w:val="22"/>
      <w:szCs w:val="22"/>
    </w:rPr>
  </w:style>
  <w:style w:type="character" w:customStyle="1" w:styleId="Heading8Char">
    <w:name w:val="Heading 8 Char"/>
    <w:link w:val="Heading8"/>
    <w:rsid w:val="0077039C"/>
    <w:rPr>
      <w:b/>
      <w:bCs/>
      <w:sz w:val="22"/>
      <w:szCs w:val="22"/>
    </w:rPr>
  </w:style>
  <w:style w:type="character" w:customStyle="1" w:styleId="Heading9Char">
    <w:name w:val="Heading 9 Char"/>
    <w:link w:val="Heading9"/>
    <w:rsid w:val="0077039C"/>
    <w:rPr>
      <w:i/>
      <w:iCs/>
      <w:sz w:val="22"/>
      <w:szCs w:val="22"/>
    </w:rPr>
  </w:style>
  <w:style w:type="paragraph" w:styleId="Caption">
    <w:name w:val="caption"/>
    <w:aliases w:val="Table Caption"/>
    <w:basedOn w:val="Normal"/>
    <w:next w:val="Normal"/>
    <w:unhideWhenUsed/>
    <w:qFormat/>
    <w:rsid w:val="0077039C"/>
    <w:rPr>
      <w:b/>
      <w:bCs/>
      <w:sz w:val="18"/>
      <w:szCs w:val="18"/>
    </w:rPr>
  </w:style>
  <w:style w:type="paragraph" w:styleId="Title">
    <w:name w:val="Title"/>
    <w:basedOn w:val="Normal"/>
    <w:next w:val="Normal"/>
    <w:link w:val="TitleChar"/>
    <w:uiPriority w:val="10"/>
    <w:qFormat/>
    <w:rsid w:val="0077039C"/>
    <w:pPr>
      <w:spacing w:after="0" w:line="240" w:lineRule="auto"/>
      <w:contextualSpacing/>
      <w:jc w:val="center"/>
    </w:pPr>
    <w:rPr>
      <w:rFonts w:ascii="Calibri Light" w:eastAsia="SimSun" w:hAnsi="Calibri Light" w:cs="Times New Roman"/>
      <w:b/>
      <w:bCs/>
      <w:spacing w:val="-7"/>
      <w:sz w:val="48"/>
      <w:szCs w:val="48"/>
    </w:rPr>
  </w:style>
  <w:style w:type="character" w:customStyle="1" w:styleId="TitleChar">
    <w:name w:val="Title Char"/>
    <w:link w:val="Title"/>
    <w:uiPriority w:val="10"/>
    <w:rsid w:val="0077039C"/>
    <w:rPr>
      <w:rFonts w:ascii="Calibri Light" w:eastAsia="SimSun" w:hAnsi="Calibri Light" w:cs="Times New Roman"/>
      <w:b/>
      <w:bCs/>
      <w:spacing w:val="-7"/>
      <w:sz w:val="48"/>
      <w:szCs w:val="48"/>
    </w:rPr>
  </w:style>
  <w:style w:type="paragraph" w:styleId="Subtitle">
    <w:name w:val="Subtitle"/>
    <w:basedOn w:val="Normal"/>
    <w:next w:val="Normal"/>
    <w:link w:val="SubtitleChar"/>
    <w:qFormat/>
    <w:rsid w:val="0077039C"/>
    <w:pPr>
      <w:numPr>
        <w:ilvl w:val="1"/>
      </w:numPr>
      <w:spacing w:after="240"/>
      <w:jc w:val="center"/>
    </w:pPr>
    <w:rPr>
      <w:rFonts w:ascii="Calibri Light" w:eastAsia="SimSun" w:hAnsi="Calibri Light" w:cs="Times New Roman"/>
      <w:sz w:val="24"/>
      <w:szCs w:val="24"/>
    </w:rPr>
  </w:style>
  <w:style w:type="character" w:customStyle="1" w:styleId="SubtitleChar">
    <w:name w:val="Subtitle Char"/>
    <w:link w:val="Subtitle"/>
    <w:rsid w:val="0077039C"/>
    <w:rPr>
      <w:rFonts w:ascii="Calibri Light" w:eastAsia="SimSun" w:hAnsi="Calibri Light" w:cs="Times New Roman"/>
      <w:sz w:val="24"/>
      <w:szCs w:val="24"/>
    </w:rPr>
  </w:style>
  <w:style w:type="character" w:styleId="Strong">
    <w:name w:val="Strong"/>
    <w:uiPriority w:val="22"/>
    <w:qFormat/>
    <w:rsid w:val="0077039C"/>
    <w:rPr>
      <w:b/>
      <w:bCs/>
      <w:color w:val="auto"/>
    </w:rPr>
  </w:style>
  <w:style w:type="character" w:styleId="Emphasis">
    <w:name w:val="Emphasis"/>
    <w:qFormat/>
    <w:rsid w:val="0077039C"/>
    <w:rPr>
      <w:i/>
      <w:iCs/>
      <w:color w:val="auto"/>
    </w:rPr>
  </w:style>
  <w:style w:type="paragraph" w:styleId="Quote">
    <w:name w:val="Quote"/>
    <w:basedOn w:val="Normal"/>
    <w:next w:val="Normal"/>
    <w:link w:val="QuoteChar"/>
    <w:uiPriority w:val="29"/>
    <w:qFormat/>
    <w:rsid w:val="0077039C"/>
    <w:pPr>
      <w:spacing w:before="200" w:line="264" w:lineRule="auto"/>
      <w:ind w:left="864" w:right="864"/>
      <w:jc w:val="center"/>
    </w:pPr>
    <w:rPr>
      <w:rFonts w:ascii="Calibri Light" w:eastAsia="SimSun" w:hAnsi="Calibri Light" w:cs="Times New Roman"/>
      <w:i/>
      <w:iCs/>
      <w:sz w:val="24"/>
      <w:szCs w:val="24"/>
    </w:rPr>
  </w:style>
  <w:style w:type="character" w:customStyle="1" w:styleId="QuoteChar">
    <w:name w:val="Quote Char"/>
    <w:link w:val="Quote"/>
    <w:uiPriority w:val="29"/>
    <w:rsid w:val="0077039C"/>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qFormat/>
    <w:rsid w:val="0077039C"/>
    <w:pPr>
      <w:spacing w:before="100" w:beforeAutospacing="1" w:after="240"/>
      <w:ind w:left="936" w:right="936"/>
      <w:jc w:val="center"/>
    </w:pPr>
    <w:rPr>
      <w:rFonts w:ascii="Calibri Light" w:eastAsia="SimSun" w:hAnsi="Calibri Light" w:cs="Times New Roman"/>
      <w:sz w:val="26"/>
      <w:szCs w:val="26"/>
    </w:rPr>
  </w:style>
  <w:style w:type="character" w:customStyle="1" w:styleId="IntenseQuoteChar">
    <w:name w:val="Intense Quote Char"/>
    <w:link w:val="IntenseQuote"/>
    <w:uiPriority w:val="30"/>
    <w:rsid w:val="0077039C"/>
    <w:rPr>
      <w:rFonts w:ascii="Calibri Light" w:eastAsia="SimSun" w:hAnsi="Calibri Light" w:cs="Times New Roman"/>
      <w:sz w:val="26"/>
      <w:szCs w:val="26"/>
    </w:rPr>
  </w:style>
  <w:style w:type="character" w:styleId="SubtleEmphasis">
    <w:name w:val="Subtle Emphasis"/>
    <w:uiPriority w:val="19"/>
    <w:qFormat/>
    <w:rsid w:val="0077039C"/>
    <w:rPr>
      <w:i/>
      <w:iCs/>
      <w:color w:val="auto"/>
    </w:rPr>
  </w:style>
  <w:style w:type="character" w:styleId="IntenseEmphasis">
    <w:name w:val="Intense Emphasis"/>
    <w:uiPriority w:val="21"/>
    <w:qFormat/>
    <w:rsid w:val="0077039C"/>
    <w:rPr>
      <w:b/>
      <w:bCs/>
      <w:i/>
      <w:iCs/>
      <w:color w:val="auto"/>
    </w:rPr>
  </w:style>
  <w:style w:type="character" w:styleId="SubtleReference">
    <w:name w:val="Subtle Reference"/>
    <w:uiPriority w:val="31"/>
    <w:qFormat/>
    <w:rsid w:val="0077039C"/>
    <w:rPr>
      <w:smallCaps/>
      <w:color w:val="auto"/>
      <w:u w:val="single" w:color="7F7F7F"/>
    </w:rPr>
  </w:style>
  <w:style w:type="character" w:styleId="IntenseReference">
    <w:name w:val="Intense Reference"/>
    <w:uiPriority w:val="32"/>
    <w:qFormat/>
    <w:rsid w:val="0077039C"/>
    <w:rPr>
      <w:b/>
      <w:bCs/>
      <w:smallCaps/>
      <w:color w:val="auto"/>
      <w:u w:val="single"/>
    </w:rPr>
  </w:style>
  <w:style w:type="character" w:styleId="BookTitle">
    <w:name w:val="Book Title"/>
    <w:uiPriority w:val="33"/>
    <w:qFormat/>
    <w:rsid w:val="0077039C"/>
    <w:rPr>
      <w:b/>
      <w:bCs/>
      <w:smallCaps/>
      <w:color w:val="auto"/>
    </w:rPr>
  </w:style>
  <w:style w:type="paragraph" w:styleId="TOCHeading">
    <w:name w:val="TOC Heading"/>
    <w:basedOn w:val="Heading1"/>
    <w:next w:val="Normal"/>
    <w:uiPriority w:val="39"/>
    <w:unhideWhenUsed/>
    <w:qFormat/>
    <w:rsid w:val="0077039C"/>
    <w:pPr>
      <w:outlineLvl w:val="9"/>
    </w:pPr>
  </w:style>
  <w:style w:type="paragraph" w:styleId="NormalWeb">
    <w:name w:val="Normal (Web)"/>
    <w:basedOn w:val="Normal"/>
    <w:unhideWhenUsed/>
    <w:rsid w:val="008366FD"/>
    <w:pPr>
      <w:spacing w:before="100" w:beforeAutospacing="1" w:after="100" w:afterAutospacing="1" w:line="240" w:lineRule="auto"/>
      <w:jc w:val="left"/>
    </w:pPr>
    <w:rPr>
      <w:rFonts w:ascii="Times New Roman" w:hAnsi="Times New Roman" w:cs="Times New Roman"/>
      <w:sz w:val="24"/>
      <w:szCs w:val="24"/>
    </w:rPr>
  </w:style>
  <w:style w:type="character" w:customStyle="1" w:styleId="ListParagraphChar1">
    <w:name w:val="List Paragraph Char1"/>
    <w:aliases w:val="List Paragraph متن ترتيبي بين متن Char1,Level1 Char,Numbered Items Char,Bullet Level 1 Char,My Bolet Style Char,تیتر 8 Char,ليست همراه با شماره-فاصله خطوط 1 Char,نمودار Char,لیست1 Char"/>
    <w:basedOn w:val="DefaultParagraphFont"/>
    <w:link w:val="ListParagraph"/>
    <w:uiPriority w:val="34"/>
    <w:qFormat/>
    <w:rsid w:val="000C07E3"/>
    <w:rPr>
      <w:sz w:val="22"/>
      <w:szCs w:val="22"/>
    </w:rPr>
  </w:style>
  <w:style w:type="character" w:customStyle="1" w:styleId="ListParagraphChar">
    <w:name w:val="List Paragraph Char"/>
    <w:aliases w:val="List Paragraph متن ترتيبي بين متن Char"/>
    <w:basedOn w:val="DefaultParagraphFont"/>
    <w:uiPriority w:val="34"/>
    <w:qFormat/>
    <w:locked/>
    <w:rsid w:val="001933AC"/>
    <w:rPr>
      <w:sz w:val="22"/>
      <w:szCs w:val="22"/>
    </w:rPr>
  </w:style>
  <w:style w:type="character" w:customStyle="1" w:styleId="p">
    <w:name w:val="p"/>
    <w:basedOn w:val="DefaultParagraphFont"/>
    <w:rsid w:val="00716354"/>
  </w:style>
  <w:style w:type="paragraph" w:customStyle="1" w:styleId="ShafaSalam">
    <w:name w:val="ShafaSalam"/>
    <w:basedOn w:val="Normal"/>
    <w:next w:val="Normal"/>
    <w:rsid w:val="004639D7"/>
    <w:pPr>
      <w:tabs>
        <w:tab w:val="num" w:pos="1304"/>
      </w:tabs>
      <w:bidi/>
      <w:spacing w:after="0" w:line="240" w:lineRule="auto"/>
      <w:jc w:val="left"/>
    </w:pPr>
    <w:rPr>
      <w:rFonts w:ascii="B Roya" w:eastAsia="Batang" w:hAnsi="B Roya" w:cs="ShfaSadeh"/>
      <w:sz w:val="28"/>
      <w:szCs w:val="26"/>
      <w:lang w:eastAsia="ko-KR" w:bidi="fa-IR"/>
    </w:rPr>
  </w:style>
  <w:style w:type="paragraph" w:customStyle="1" w:styleId="head2">
    <w:name w:val="head2"/>
    <w:basedOn w:val="Normal"/>
    <w:qFormat/>
    <w:rsid w:val="004639D7"/>
    <w:pPr>
      <w:keepLines/>
      <w:tabs>
        <w:tab w:val="num" w:pos="0"/>
        <w:tab w:val="num" w:pos="1304"/>
      </w:tabs>
      <w:bidi/>
      <w:spacing w:after="0" w:line="360" w:lineRule="auto"/>
    </w:pPr>
    <w:rPr>
      <w:rFonts w:ascii="B Roya" w:eastAsia="Batang" w:hAnsi="B Roya" w:cs="ShfaOnvan"/>
      <w:sz w:val="32"/>
      <w:szCs w:val="32"/>
      <w:lang w:eastAsia="ko-KR" w:bidi="fa-IR"/>
    </w:rPr>
  </w:style>
  <w:style w:type="paragraph" w:customStyle="1" w:styleId="HeaderTitle">
    <w:name w:val="HeaderTitle"/>
    <w:basedOn w:val="Normal"/>
    <w:qFormat/>
    <w:rsid w:val="004639D7"/>
    <w:pPr>
      <w:tabs>
        <w:tab w:val="num" w:pos="720"/>
      </w:tabs>
      <w:autoSpaceDE w:val="0"/>
      <w:autoSpaceDN w:val="0"/>
      <w:bidi/>
      <w:adjustRightInd w:val="0"/>
      <w:spacing w:after="0" w:line="240" w:lineRule="auto"/>
      <w:ind w:left="720" w:hanging="720"/>
      <w:jc w:val="left"/>
    </w:pPr>
    <w:rPr>
      <w:rFonts w:ascii="B Nazanin" w:eastAsia="MS Mincho" w:hAnsi="B Nazanin" w:cs="B Nazanin"/>
      <w:b/>
      <w:bCs/>
      <w:color w:val="000000" w:themeColor="text1"/>
      <w:sz w:val="28"/>
      <w:szCs w:val="28"/>
      <w:lang w:eastAsia="ja-JP" w:bidi="fa-IR"/>
    </w:rPr>
  </w:style>
  <w:style w:type="numbering" w:customStyle="1" w:styleId="Style1">
    <w:name w:val="Style1"/>
    <w:uiPriority w:val="99"/>
    <w:rsid w:val="004639D7"/>
    <w:pPr>
      <w:numPr>
        <w:numId w:val="11"/>
      </w:numPr>
    </w:pPr>
  </w:style>
  <w:style w:type="paragraph" w:customStyle="1" w:styleId="MagfaMultiLevelStyleL1">
    <w:name w:val="Magfa MultiLevel Style L1"/>
    <w:basedOn w:val="ListParagraph"/>
    <w:link w:val="MagfaMultiLevelStyleL1Char"/>
    <w:qFormat/>
    <w:rsid w:val="004639D7"/>
    <w:pPr>
      <w:tabs>
        <w:tab w:val="num" w:pos="1304"/>
      </w:tabs>
      <w:bidi/>
      <w:spacing w:before="60" w:after="60" w:line="312" w:lineRule="auto"/>
      <w:ind w:left="0"/>
      <w:contextualSpacing w:val="0"/>
    </w:pPr>
    <w:rPr>
      <w:rFonts w:ascii="Times New Roman" w:eastAsia="Calibri" w:hAnsi="Times New Roman" w:cs="B Mitra"/>
      <w:sz w:val="24"/>
      <w:szCs w:val="28"/>
      <w:lang w:val="x-none" w:eastAsia="x-none" w:bidi="fa-IR"/>
    </w:rPr>
  </w:style>
  <w:style w:type="paragraph" w:customStyle="1" w:styleId="MagfaMultiLevelStyleL2">
    <w:name w:val="Magfa MultiLevel Style L2"/>
    <w:basedOn w:val="MagfaMultiLevelStyleL1"/>
    <w:link w:val="MagfaMultiLevelStyleL2Char"/>
    <w:qFormat/>
    <w:rsid w:val="004639D7"/>
    <w:pPr>
      <w:tabs>
        <w:tab w:val="clear" w:pos="1304"/>
        <w:tab w:val="num" w:pos="1440"/>
      </w:tabs>
      <w:ind w:left="1440" w:hanging="720"/>
    </w:pPr>
  </w:style>
  <w:style w:type="paragraph" w:customStyle="1" w:styleId="MagfaMultiLevelStyleL3">
    <w:name w:val="Magfa MultiLevel Style L3"/>
    <w:basedOn w:val="MagfaMultiLevelStyleL1"/>
    <w:link w:val="MagfaMultiLevelStyleL3Char"/>
    <w:qFormat/>
    <w:rsid w:val="004639D7"/>
    <w:pPr>
      <w:tabs>
        <w:tab w:val="clear" w:pos="1304"/>
        <w:tab w:val="num" w:pos="2160"/>
      </w:tabs>
      <w:ind w:left="2160" w:hanging="720"/>
    </w:pPr>
  </w:style>
  <w:style w:type="paragraph" w:customStyle="1" w:styleId="MagfaMultiLevelStyleL4">
    <w:name w:val="Magfa MultiLevel Style L4"/>
    <w:basedOn w:val="MagfaMultiLevelStyleL1"/>
    <w:link w:val="MagfaMultiLevelStyleL4Char"/>
    <w:qFormat/>
    <w:rsid w:val="004639D7"/>
    <w:pPr>
      <w:tabs>
        <w:tab w:val="clear" w:pos="1304"/>
        <w:tab w:val="num" w:pos="360"/>
      </w:tabs>
    </w:pPr>
  </w:style>
  <w:style w:type="paragraph" w:customStyle="1" w:styleId="MagfaMultiLevelStyleL5">
    <w:name w:val="Magfa MultiLevel Style L5"/>
    <w:basedOn w:val="MagfaMultiLevelStyleL1"/>
    <w:link w:val="MagfaMultiLevelStyleL5Char"/>
    <w:qFormat/>
    <w:rsid w:val="004639D7"/>
    <w:pPr>
      <w:tabs>
        <w:tab w:val="clear" w:pos="1304"/>
        <w:tab w:val="num" w:pos="3600"/>
      </w:tabs>
      <w:ind w:left="3600" w:hanging="720"/>
    </w:pPr>
  </w:style>
  <w:style w:type="character" w:customStyle="1" w:styleId="MagfaMultiLevelStyleL4Char">
    <w:name w:val="Magfa MultiLevel Style L4 Char"/>
    <w:link w:val="MagfaMultiLevelStyleL4"/>
    <w:rsid w:val="004639D7"/>
    <w:rPr>
      <w:rFonts w:ascii="Times New Roman" w:eastAsia="Calibri" w:hAnsi="Times New Roman" w:cs="B Mitra"/>
      <w:sz w:val="24"/>
      <w:szCs w:val="28"/>
      <w:lang w:val="x-none" w:eastAsia="x-none" w:bidi="fa-IR"/>
    </w:rPr>
  </w:style>
  <w:style w:type="paragraph" w:customStyle="1" w:styleId="MagfaMultiLevelStyleL6">
    <w:name w:val="Magfa MultiLevel Style L6"/>
    <w:basedOn w:val="MagfaMultiLevelStyleL1"/>
    <w:link w:val="MagfaMultiLevelStyleL6Char"/>
    <w:qFormat/>
    <w:rsid w:val="004639D7"/>
    <w:pPr>
      <w:tabs>
        <w:tab w:val="clear" w:pos="1304"/>
        <w:tab w:val="num" w:pos="4320"/>
      </w:tabs>
      <w:ind w:left="4320" w:hanging="720"/>
    </w:pPr>
  </w:style>
  <w:style w:type="paragraph" w:customStyle="1" w:styleId="MagfaMultiLevelStyleL7">
    <w:name w:val="Magfa MultiLevel Style L7"/>
    <w:basedOn w:val="MagfaMultiLevelStyleL1"/>
    <w:link w:val="MagfaMultiLevelStyleL7Char"/>
    <w:qFormat/>
    <w:rsid w:val="004639D7"/>
    <w:pPr>
      <w:tabs>
        <w:tab w:val="clear" w:pos="1304"/>
        <w:tab w:val="num" w:pos="5040"/>
      </w:tabs>
      <w:ind w:left="5040" w:hanging="720"/>
    </w:pPr>
  </w:style>
  <w:style w:type="paragraph" w:customStyle="1" w:styleId="MagfaMultiLevelStyleL8">
    <w:name w:val="Magfa MultiLevel Style L8"/>
    <w:basedOn w:val="MagfaMultiLevelStyleL1"/>
    <w:link w:val="MagfaMultiLevelStyleL8Char"/>
    <w:qFormat/>
    <w:rsid w:val="004639D7"/>
    <w:pPr>
      <w:tabs>
        <w:tab w:val="clear" w:pos="1304"/>
        <w:tab w:val="num" w:pos="5760"/>
      </w:tabs>
      <w:ind w:left="5760" w:hanging="720"/>
    </w:pPr>
  </w:style>
  <w:style w:type="paragraph" w:customStyle="1" w:styleId="MagfaMultiLevelStyleL9">
    <w:name w:val="Magfa MultiLevel Style L9"/>
    <w:basedOn w:val="MagfaMultiLevelStyleL1"/>
    <w:link w:val="MagfaMultiLevelStyleL9Char"/>
    <w:qFormat/>
    <w:rsid w:val="004639D7"/>
    <w:pPr>
      <w:tabs>
        <w:tab w:val="clear" w:pos="1304"/>
        <w:tab w:val="num" w:pos="6480"/>
      </w:tabs>
      <w:ind w:left="6480" w:hanging="720"/>
    </w:pPr>
  </w:style>
  <w:style w:type="paragraph" w:styleId="FootnoteText">
    <w:name w:val="footnote text"/>
    <w:aliases w:val="Footnote Tex,Char Char Char Char Char Char Char Char Char Char Char Char Char Char Char Char Char Char Char Char Char Char Char,Footnote Text1 Char Char,Char Char Char Char Char11,Footnote Textr, Char Char Char Char Char,متن زيرنويس"/>
    <w:basedOn w:val="Normal"/>
    <w:link w:val="FootnoteTextChar"/>
    <w:uiPriority w:val="99"/>
    <w:unhideWhenUsed/>
    <w:qFormat/>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FootnoteTextChar">
    <w:name w:val="Footnote Text Char"/>
    <w:aliases w:val="Footnote Tex Char,Char Char Char Char Char Char Char Char Char Char Char Char Char Char Char Char Char Char Char Char Char Char Char Char,Footnote Text1 Char Char Char,Char Char Char Char Char11 Char,Footnote Textr Char"/>
    <w:basedOn w:val="DefaultParagraphFont"/>
    <w:link w:val="FootnoteText"/>
    <w:uiPriority w:val="99"/>
    <w:rsid w:val="004639D7"/>
    <w:rPr>
      <w:rFonts w:ascii="B Roya" w:eastAsia="Batang" w:hAnsi="B Roya" w:cs="ShfaSadeh"/>
      <w:lang w:eastAsia="ko-KR" w:bidi="fa-IR"/>
    </w:rPr>
  </w:style>
  <w:style w:type="character" w:styleId="FootnoteReference">
    <w:name w:val="footnote reference"/>
    <w:aliases w:val="شماره زيرنويس"/>
    <w:uiPriority w:val="99"/>
    <w:qFormat/>
    <w:rsid w:val="004639D7"/>
    <w:rPr>
      <w:rFonts w:ascii="Times New Roman" w:hAnsi="Times New Roman" w:cs="Lotus"/>
      <w:sz w:val="28"/>
      <w:szCs w:val="28"/>
      <w:vertAlign w:val="superscript"/>
      <w:lang w:bidi="ar-SA"/>
    </w:rPr>
  </w:style>
  <w:style w:type="table" w:styleId="TableColumns5">
    <w:name w:val="Table Columns 5"/>
    <w:basedOn w:val="TableNormal"/>
    <w:rsid w:val="004639D7"/>
    <w:pPr>
      <w:tabs>
        <w:tab w:val="num" w:pos="1304"/>
      </w:tabs>
      <w:bidi/>
    </w:pPr>
    <w:rPr>
      <w:rFonts w:ascii="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TOC2">
    <w:name w:val="toc 2"/>
    <w:basedOn w:val="Normal"/>
    <w:next w:val="Normal"/>
    <w:autoRedefine/>
    <w:uiPriority w:val="39"/>
    <w:unhideWhenUsed/>
    <w:qFormat/>
    <w:rsid w:val="004639D7"/>
    <w:pPr>
      <w:tabs>
        <w:tab w:val="num" w:pos="1304"/>
      </w:tabs>
      <w:spacing w:after="100" w:line="259" w:lineRule="auto"/>
      <w:ind w:left="220"/>
      <w:jc w:val="left"/>
    </w:pPr>
    <w:rPr>
      <w:rFonts w:cs="Times New Roman"/>
    </w:rPr>
  </w:style>
  <w:style w:type="paragraph" w:styleId="TOC1">
    <w:name w:val="toc 1"/>
    <w:basedOn w:val="Normal"/>
    <w:next w:val="Normal"/>
    <w:autoRedefine/>
    <w:uiPriority w:val="39"/>
    <w:unhideWhenUsed/>
    <w:qFormat/>
    <w:rsid w:val="004639D7"/>
    <w:pPr>
      <w:tabs>
        <w:tab w:val="left" w:pos="880"/>
        <w:tab w:val="num" w:pos="1304"/>
        <w:tab w:val="right" w:leader="dot" w:pos="9181"/>
      </w:tabs>
      <w:bidi/>
      <w:spacing w:after="100" w:line="259" w:lineRule="auto"/>
    </w:pPr>
    <w:rPr>
      <w:rFonts w:cs="Times New Roman"/>
    </w:rPr>
  </w:style>
  <w:style w:type="paragraph" w:styleId="TOC3">
    <w:name w:val="toc 3"/>
    <w:basedOn w:val="Normal"/>
    <w:next w:val="Normal"/>
    <w:autoRedefine/>
    <w:uiPriority w:val="39"/>
    <w:unhideWhenUsed/>
    <w:qFormat/>
    <w:rsid w:val="004639D7"/>
    <w:pPr>
      <w:tabs>
        <w:tab w:val="num" w:pos="1304"/>
      </w:tabs>
      <w:spacing w:after="100" w:line="259" w:lineRule="auto"/>
      <w:ind w:left="440"/>
      <w:jc w:val="left"/>
    </w:pPr>
    <w:rPr>
      <w:rFonts w:cs="Times New Roman"/>
    </w:rPr>
  </w:style>
  <w:style w:type="paragraph" w:customStyle="1" w:styleId="a">
    <w:name w:val="تیتر"/>
    <w:basedOn w:val="Normal"/>
    <w:qFormat/>
    <w:rsid w:val="004639D7"/>
    <w:pPr>
      <w:tabs>
        <w:tab w:val="num" w:pos="720"/>
      </w:tabs>
      <w:bidi/>
      <w:spacing w:after="0" w:line="240" w:lineRule="auto"/>
      <w:ind w:left="720" w:hanging="720"/>
    </w:pPr>
    <w:rPr>
      <w:rFonts w:cs="B Titr"/>
      <w:sz w:val="28"/>
      <w:szCs w:val="26"/>
    </w:rPr>
  </w:style>
  <w:style w:type="paragraph" w:customStyle="1" w:styleId="a0">
    <w:name w:val="متن"/>
    <w:basedOn w:val="Normal"/>
    <w:link w:val="Char"/>
    <w:qFormat/>
    <w:rsid w:val="004639D7"/>
    <w:pPr>
      <w:tabs>
        <w:tab w:val="num" w:pos="1304"/>
      </w:tabs>
      <w:bidi/>
      <w:spacing w:after="0" w:line="240" w:lineRule="auto"/>
    </w:pPr>
    <w:rPr>
      <w:rFonts w:cs="B Roya"/>
      <w:sz w:val="28"/>
      <w:szCs w:val="28"/>
    </w:rPr>
  </w:style>
  <w:style w:type="character" w:customStyle="1" w:styleId="Char">
    <w:name w:val="متن Char"/>
    <w:link w:val="a0"/>
    <w:locked/>
    <w:rsid w:val="004639D7"/>
    <w:rPr>
      <w:rFonts w:cs="B Roya"/>
      <w:sz w:val="28"/>
      <w:szCs w:val="28"/>
    </w:rPr>
  </w:style>
  <w:style w:type="character" w:styleId="CommentReference">
    <w:name w:val="annotation reference"/>
    <w:unhideWhenUsed/>
    <w:rsid w:val="004639D7"/>
    <w:rPr>
      <w:sz w:val="16"/>
      <w:szCs w:val="16"/>
    </w:rPr>
  </w:style>
  <w:style w:type="paragraph" w:styleId="CommentText">
    <w:name w:val="annotation text"/>
    <w:basedOn w:val="Normal"/>
    <w:link w:val="CommentTextChar"/>
    <w:uiPriority w:val="99"/>
    <w:unhideWhenUsed/>
    <w:rsid w:val="004639D7"/>
    <w:pPr>
      <w:tabs>
        <w:tab w:val="num" w:pos="1304"/>
      </w:tabs>
      <w:bidi/>
      <w:spacing w:after="0" w:line="240" w:lineRule="auto"/>
      <w:jc w:val="left"/>
    </w:pPr>
    <w:rPr>
      <w:rFonts w:ascii="B Roya" w:eastAsia="Batang" w:hAnsi="B Roya" w:cs="ShfaSadeh"/>
      <w:sz w:val="20"/>
      <w:szCs w:val="20"/>
      <w:lang w:eastAsia="ko-KR" w:bidi="fa-IR"/>
    </w:rPr>
  </w:style>
  <w:style w:type="character" w:customStyle="1" w:styleId="CommentTextChar">
    <w:name w:val="Comment Text Char"/>
    <w:basedOn w:val="DefaultParagraphFont"/>
    <w:link w:val="CommentText"/>
    <w:uiPriority w:val="99"/>
    <w:rsid w:val="004639D7"/>
    <w:rPr>
      <w:rFonts w:ascii="B Roya" w:eastAsia="Batang" w:hAnsi="B Roya" w:cs="ShfaSadeh"/>
      <w:lang w:eastAsia="ko-KR" w:bidi="fa-IR"/>
    </w:rPr>
  </w:style>
  <w:style w:type="paragraph" w:styleId="CommentSubject">
    <w:name w:val="annotation subject"/>
    <w:basedOn w:val="CommentText"/>
    <w:next w:val="CommentText"/>
    <w:link w:val="CommentSubjectChar"/>
    <w:uiPriority w:val="99"/>
    <w:unhideWhenUsed/>
    <w:rsid w:val="004639D7"/>
    <w:rPr>
      <w:b/>
      <w:bCs/>
    </w:rPr>
  </w:style>
  <w:style w:type="character" w:customStyle="1" w:styleId="CommentSubjectChar">
    <w:name w:val="Comment Subject Char"/>
    <w:basedOn w:val="CommentTextChar"/>
    <w:link w:val="CommentSubject"/>
    <w:uiPriority w:val="99"/>
    <w:rsid w:val="004639D7"/>
    <w:rPr>
      <w:rFonts w:ascii="B Roya" w:eastAsia="Batang" w:hAnsi="B Roya" w:cs="ShfaSadeh"/>
      <w:b/>
      <w:bCs/>
      <w:lang w:eastAsia="ko-KR" w:bidi="fa-IR"/>
    </w:rPr>
  </w:style>
  <w:style w:type="paragraph" w:styleId="Revision">
    <w:name w:val="Revision"/>
    <w:hidden/>
    <w:uiPriority w:val="99"/>
    <w:semiHidden/>
    <w:rsid w:val="004639D7"/>
    <w:pPr>
      <w:tabs>
        <w:tab w:val="num" w:pos="1304"/>
      </w:tabs>
    </w:pPr>
    <w:rPr>
      <w:rFonts w:ascii="Arial" w:eastAsia="Batang" w:hAnsi="Arial" w:cs="ShfaSadeh"/>
      <w:sz w:val="26"/>
      <w:szCs w:val="26"/>
      <w:lang w:eastAsia="ko-KR" w:bidi="fa-IR"/>
    </w:rPr>
  </w:style>
  <w:style w:type="paragraph" w:styleId="ListBullet">
    <w:name w:val="List Bullet"/>
    <w:basedOn w:val="Normal"/>
    <w:unhideWhenUsed/>
    <w:rsid w:val="004639D7"/>
    <w:pPr>
      <w:tabs>
        <w:tab w:val="num" w:pos="720"/>
      </w:tabs>
      <w:bidi/>
      <w:spacing w:after="120" w:line="240" w:lineRule="auto"/>
      <w:ind w:left="720" w:hanging="720"/>
      <w:contextualSpacing/>
    </w:pPr>
    <w:rPr>
      <w:rFonts w:ascii="Times New Roman" w:eastAsia="Calibri" w:hAnsi="Times New Roman" w:cs="B Zar"/>
      <w:szCs w:val="26"/>
    </w:rPr>
  </w:style>
  <w:style w:type="paragraph" w:customStyle="1" w:styleId="ListBullet-lev2">
    <w:name w:val="ListBullet-lev2"/>
    <w:basedOn w:val="ListBullet"/>
    <w:qFormat/>
    <w:rsid w:val="004639D7"/>
    <w:pPr>
      <w:spacing w:before="120" w:after="0"/>
    </w:pPr>
    <w:rPr>
      <w:sz w:val="24"/>
      <w:szCs w:val="28"/>
    </w:rPr>
  </w:style>
  <w:style w:type="character" w:styleId="LineNumber">
    <w:name w:val="line number"/>
    <w:basedOn w:val="DefaultParagraphFont"/>
    <w:uiPriority w:val="99"/>
    <w:semiHidden/>
    <w:unhideWhenUsed/>
    <w:rsid w:val="004639D7"/>
  </w:style>
  <w:style w:type="table" w:customStyle="1" w:styleId="1">
    <w:name w:val="جدول آویهنگ1"/>
    <w:basedOn w:val="TableNormal"/>
    <w:next w:val="TableGrid"/>
    <w:rsid w:val="004639D7"/>
    <w:pPr>
      <w:tabs>
        <w:tab w:val="num" w:pos="1304"/>
      </w:tabs>
      <w:bidi/>
    </w:pPr>
    <w:rPr>
      <w:rFonts w:ascii="Times New Roman" w:hAnsi="Times New Roman" w:cs="Lotus"/>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4">
    <w:name w:val="toc 4"/>
    <w:basedOn w:val="Normal"/>
    <w:next w:val="Normal"/>
    <w:autoRedefine/>
    <w:uiPriority w:val="39"/>
    <w:unhideWhenUsed/>
    <w:rsid w:val="004639D7"/>
    <w:pPr>
      <w:tabs>
        <w:tab w:val="num" w:pos="1304"/>
      </w:tabs>
      <w:spacing w:after="100" w:line="259" w:lineRule="auto"/>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4639D7"/>
    <w:pPr>
      <w:tabs>
        <w:tab w:val="num" w:pos="1304"/>
      </w:tabs>
      <w:spacing w:after="100" w:line="259" w:lineRule="auto"/>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4639D7"/>
    <w:pPr>
      <w:tabs>
        <w:tab w:val="num" w:pos="1304"/>
      </w:tabs>
      <w:spacing w:after="100" w:line="259" w:lineRule="auto"/>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4639D7"/>
    <w:pPr>
      <w:tabs>
        <w:tab w:val="num" w:pos="1304"/>
      </w:tabs>
      <w:spacing w:after="100" w:line="259" w:lineRule="auto"/>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4639D7"/>
    <w:pPr>
      <w:tabs>
        <w:tab w:val="num" w:pos="1304"/>
      </w:tabs>
      <w:spacing w:after="100" w:line="259" w:lineRule="auto"/>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4639D7"/>
    <w:pPr>
      <w:tabs>
        <w:tab w:val="num" w:pos="1304"/>
      </w:tabs>
      <w:spacing w:after="100" w:line="259" w:lineRule="auto"/>
      <w:ind w:left="1760"/>
      <w:jc w:val="left"/>
    </w:pPr>
    <w:rPr>
      <w:rFonts w:asciiTheme="minorHAnsi" w:eastAsiaTheme="minorEastAsia" w:hAnsiTheme="minorHAnsi" w:cstheme="minorBidi"/>
    </w:rPr>
  </w:style>
  <w:style w:type="table" w:styleId="GridTable4-Accent1">
    <w:name w:val="Grid Table 4 Accent 1"/>
    <w:basedOn w:val="TableNormal"/>
    <w:uiPriority w:val="49"/>
    <w:rsid w:val="004639D7"/>
    <w:pPr>
      <w:tabs>
        <w:tab w:val="num" w:pos="1304"/>
      </w:tabs>
    </w:pPr>
    <w:rPr>
      <w:rFonts w:asciiTheme="minorHAnsi" w:eastAsiaTheme="minorHAnsi" w:hAnsiTheme="minorHAnsi" w:cstheme="minorBidi"/>
      <w:sz w:val="22"/>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4639D7"/>
    <w:rPr>
      <w:color w:val="605E5C"/>
      <w:shd w:val="clear" w:color="auto" w:fill="E1DFDD"/>
    </w:rPr>
  </w:style>
  <w:style w:type="paragraph" w:styleId="ListBullet2">
    <w:name w:val="List Bullet 2"/>
    <w:basedOn w:val="Normal"/>
    <w:unhideWhenUsed/>
    <w:rsid w:val="004639D7"/>
    <w:pPr>
      <w:tabs>
        <w:tab w:val="num" w:pos="720"/>
      </w:tabs>
      <w:bidi/>
      <w:spacing w:after="0" w:line="240" w:lineRule="auto"/>
      <w:ind w:left="720" w:hanging="720"/>
      <w:contextualSpacing/>
      <w:jc w:val="left"/>
    </w:pPr>
    <w:rPr>
      <w:rFonts w:ascii="B Roya" w:eastAsia="Batang" w:hAnsi="B Roya" w:cs="ShfaSadeh"/>
      <w:sz w:val="28"/>
      <w:szCs w:val="26"/>
      <w:lang w:eastAsia="ko-KR" w:bidi="fa-IR"/>
    </w:rPr>
  </w:style>
  <w:style w:type="paragraph" w:styleId="BodyTextIndent">
    <w:name w:val="Body Text Indent"/>
    <w:basedOn w:val="Normal"/>
    <w:link w:val="BodyTextIndentChar"/>
    <w:unhideWhenUsed/>
    <w:rsid w:val="004639D7"/>
    <w:pPr>
      <w:tabs>
        <w:tab w:val="num" w:pos="1304"/>
      </w:tabs>
      <w:bidi/>
      <w:spacing w:after="120" w:line="240" w:lineRule="auto"/>
      <w:ind w:left="360"/>
      <w:jc w:val="left"/>
    </w:pPr>
    <w:rPr>
      <w:rFonts w:ascii="B Roya" w:eastAsia="Batang" w:hAnsi="B Roya" w:cs="ShfaSadeh"/>
      <w:sz w:val="28"/>
      <w:szCs w:val="26"/>
      <w:lang w:eastAsia="ko-KR" w:bidi="fa-IR"/>
    </w:rPr>
  </w:style>
  <w:style w:type="character" w:customStyle="1" w:styleId="BodyTextIndentChar">
    <w:name w:val="Body Text Indent Char"/>
    <w:basedOn w:val="DefaultParagraphFont"/>
    <w:link w:val="BodyTextIndent"/>
    <w:rsid w:val="004639D7"/>
    <w:rPr>
      <w:rFonts w:ascii="B Roya" w:eastAsia="Batang" w:hAnsi="B Roya" w:cs="ShfaSadeh"/>
      <w:sz w:val="28"/>
      <w:szCs w:val="26"/>
      <w:lang w:eastAsia="ko-KR" w:bidi="fa-IR"/>
    </w:rPr>
  </w:style>
  <w:style w:type="paragraph" w:styleId="BodyTextFirstIndent2">
    <w:name w:val="Body Text First Indent 2"/>
    <w:basedOn w:val="BodyTextIndent"/>
    <w:link w:val="BodyTextFirstIndent2Char"/>
    <w:uiPriority w:val="99"/>
    <w:unhideWhenUsed/>
    <w:rsid w:val="004639D7"/>
    <w:pPr>
      <w:spacing w:after="0"/>
      <w:ind w:firstLine="360"/>
    </w:pPr>
  </w:style>
  <w:style w:type="character" w:customStyle="1" w:styleId="BodyTextFirstIndent2Char">
    <w:name w:val="Body Text First Indent 2 Char"/>
    <w:basedOn w:val="BodyTextIndentChar"/>
    <w:link w:val="BodyTextFirstIndent2"/>
    <w:uiPriority w:val="99"/>
    <w:rsid w:val="004639D7"/>
    <w:rPr>
      <w:rFonts w:ascii="B Roya" w:eastAsia="Batang" w:hAnsi="B Roya" w:cs="ShfaSadeh"/>
      <w:sz w:val="28"/>
      <w:szCs w:val="26"/>
      <w:lang w:eastAsia="ko-KR" w:bidi="fa-IR"/>
    </w:rPr>
  </w:style>
  <w:style w:type="table" w:styleId="GridTable4-Accent5">
    <w:name w:val="Grid Table 4 Accent 5"/>
    <w:basedOn w:val="TableNormal"/>
    <w:uiPriority w:val="49"/>
    <w:rsid w:val="004639D7"/>
    <w:pPr>
      <w:tabs>
        <w:tab w:val="num" w:pos="1304"/>
      </w:tabs>
    </w:pPr>
    <w:rPr>
      <w:rFonts w:eastAsia="Calibri"/>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aliases w:val="Char"/>
    <w:basedOn w:val="Normal"/>
    <w:link w:val="BodyTextChar"/>
    <w:uiPriority w:val="99"/>
    <w:unhideWhenUsed/>
    <w:qFormat/>
    <w:rsid w:val="004639D7"/>
    <w:pPr>
      <w:tabs>
        <w:tab w:val="num" w:pos="1304"/>
      </w:tabs>
      <w:bidi/>
      <w:spacing w:after="120" w:line="240" w:lineRule="auto"/>
      <w:jc w:val="left"/>
    </w:pPr>
    <w:rPr>
      <w:rFonts w:ascii="B Roya" w:eastAsia="Batang" w:hAnsi="B Roya" w:cs="ShfaSadeh"/>
      <w:sz w:val="28"/>
      <w:szCs w:val="26"/>
      <w:lang w:eastAsia="ko-KR" w:bidi="fa-IR"/>
    </w:rPr>
  </w:style>
  <w:style w:type="character" w:customStyle="1" w:styleId="BodyTextChar">
    <w:name w:val="Body Text Char"/>
    <w:aliases w:val="Char Char"/>
    <w:basedOn w:val="DefaultParagraphFont"/>
    <w:link w:val="BodyText"/>
    <w:uiPriority w:val="99"/>
    <w:rsid w:val="004639D7"/>
    <w:rPr>
      <w:rFonts w:ascii="B Roya" w:eastAsia="Batang" w:hAnsi="B Roya" w:cs="ShfaSadeh"/>
      <w:sz w:val="28"/>
      <w:szCs w:val="26"/>
      <w:lang w:eastAsia="ko-KR" w:bidi="fa-IR"/>
    </w:rPr>
  </w:style>
  <w:style w:type="character" w:styleId="PageNumber">
    <w:name w:val="page number"/>
    <w:basedOn w:val="DefaultParagraphFont"/>
    <w:rsid w:val="004639D7"/>
  </w:style>
  <w:style w:type="paragraph" w:customStyle="1" w:styleId="StyleHeading7NotBoldJustified">
    <w:name w:val="Style Heading 7 + Not Bold Justified"/>
    <w:basedOn w:val="Heading7"/>
    <w:rsid w:val="004639D7"/>
    <w:pPr>
      <w:keepLines w:val="0"/>
      <w:numPr>
        <w:ilvl w:val="0"/>
        <w:numId w:val="0"/>
      </w:numPr>
      <w:tabs>
        <w:tab w:val="num" w:pos="1304"/>
      </w:tabs>
      <w:bidi/>
      <w:spacing w:before="0" w:line="240" w:lineRule="auto"/>
    </w:pPr>
    <w:rPr>
      <w:rFonts w:ascii="Times New Roman" w:hAnsi="Times New Roman" w:cs="Lotus"/>
      <w:i w:val="0"/>
      <w:iCs w:val="0"/>
      <w:sz w:val="24"/>
      <w:szCs w:val="28"/>
      <w:lang w:bidi="fa-IR"/>
    </w:rPr>
  </w:style>
  <w:style w:type="paragraph" w:customStyle="1" w:styleId="StyleComplexLotus14ptJustified">
    <w:name w:val="Style (Complex) Lotus 14 pt Justified"/>
    <w:basedOn w:val="Normal"/>
    <w:rsid w:val="004639D7"/>
    <w:pPr>
      <w:tabs>
        <w:tab w:val="num" w:pos="1304"/>
      </w:tabs>
      <w:bidi/>
      <w:spacing w:after="0" w:line="240" w:lineRule="auto"/>
    </w:pPr>
    <w:rPr>
      <w:rFonts w:ascii="Times New Roman" w:hAnsi="Times New Roman" w:cs="Lotus"/>
      <w:sz w:val="24"/>
      <w:szCs w:val="28"/>
      <w:lang w:bidi="fa-IR"/>
    </w:rPr>
  </w:style>
  <w:style w:type="paragraph" w:styleId="BodyTextIndent2">
    <w:name w:val="Body Text Indent 2"/>
    <w:basedOn w:val="Normal"/>
    <w:link w:val="BodyTextIndent2Char"/>
    <w:uiPriority w:val="99"/>
    <w:rsid w:val="004639D7"/>
    <w:pPr>
      <w:tabs>
        <w:tab w:val="num" w:pos="1304"/>
      </w:tabs>
      <w:bidi/>
      <w:spacing w:after="0" w:line="240" w:lineRule="auto"/>
      <w:ind w:left="746"/>
    </w:pPr>
    <w:rPr>
      <w:rFonts w:ascii="Times New Roman" w:hAnsi="Times New Roman" w:cs="Lotus"/>
      <w:sz w:val="24"/>
      <w:szCs w:val="28"/>
      <w:lang w:bidi="fa-IR"/>
    </w:rPr>
  </w:style>
  <w:style w:type="character" w:customStyle="1" w:styleId="BodyTextIndent2Char">
    <w:name w:val="Body Text Indent 2 Char"/>
    <w:basedOn w:val="DefaultParagraphFont"/>
    <w:link w:val="BodyTextIndent2"/>
    <w:uiPriority w:val="99"/>
    <w:rsid w:val="004639D7"/>
    <w:rPr>
      <w:rFonts w:ascii="Times New Roman" w:hAnsi="Times New Roman" w:cs="Lotus"/>
      <w:sz w:val="24"/>
      <w:szCs w:val="28"/>
      <w:lang w:bidi="fa-IR"/>
    </w:rPr>
  </w:style>
  <w:style w:type="paragraph" w:styleId="BodyText3">
    <w:name w:val="Body Text 3"/>
    <w:basedOn w:val="BodyText"/>
    <w:link w:val="BodyText3Char"/>
    <w:autoRedefine/>
    <w:rsid w:val="004639D7"/>
    <w:pPr>
      <w:ind w:left="424"/>
      <w:jc w:val="both"/>
    </w:pPr>
    <w:rPr>
      <w:rFonts w:ascii="Times New Roman" w:eastAsia="Times New Roman" w:hAnsi="Times New Roman" w:cs="Mitra"/>
      <w:sz w:val="24"/>
      <w:szCs w:val="28"/>
      <w:lang w:eastAsia="en-US"/>
    </w:rPr>
  </w:style>
  <w:style w:type="character" w:customStyle="1" w:styleId="BodyText3Char">
    <w:name w:val="Body Text 3 Char"/>
    <w:basedOn w:val="DefaultParagraphFont"/>
    <w:link w:val="BodyText3"/>
    <w:rsid w:val="004639D7"/>
    <w:rPr>
      <w:rFonts w:ascii="Times New Roman" w:hAnsi="Times New Roman" w:cs="Mitra"/>
      <w:sz w:val="24"/>
      <w:szCs w:val="28"/>
      <w:lang w:bidi="fa-IR"/>
    </w:rPr>
  </w:style>
  <w:style w:type="paragraph" w:styleId="BodyTextIndent3">
    <w:name w:val="Body Text Indent 3"/>
    <w:basedOn w:val="Normal"/>
    <w:link w:val="BodyTextIndent3Char"/>
    <w:rsid w:val="004639D7"/>
    <w:pPr>
      <w:tabs>
        <w:tab w:val="num" w:pos="1304"/>
        <w:tab w:val="right" w:pos="3350"/>
        <w:tab w:val="right" w:pos="3977"/>
        <w:tab w:val="right" w:leader="dot" w:pos="7586"/>
      </w:tabs>
      <w:bidi/>
      <w:spacing w:after="0" w:line="240" w:lineRule="auto"/>
      <w:ind w:left="792"/>
      <w:jc w:val="left"/>
    </w:pPr>
    <w:rPr>
      <w:rFonts w:ascii="Times New Roman" w:hAnsi="Times New Roman" w:cs="Lotus"/>
      <w:sz w:val="28"/>
      <w:szCs w:val="28"/>
      <w:lang w:bidi="fa-IR"/>
    </w:rPr>
  </w:style>
  <w:style w:type="character" w:customStyle="1" w:styleId="BodyTextIndent3Char">
    <w:name w:val="Body Text Indent 3 Char"/>
    <w:basedOn w:val="DefaultParagraphFont"/>
    <w:link w:val="BodyTextIndent3"/>
    <w:rsid w:val="004639D7"/>
    <w:rPr>
      <w:rFonts w:ascii="Times New Roman" w:hAnsi="Times New Roman" w:cs="Lotus"/>
      <w:sz w:val="28"/>
      <w:szCs w:val="28"/>
      <w:lang w:bidi="fa-IR"/>
    </w:rPr>
  </w:style>
  <w:style w:type="character" w:styleId="FollowedHyperlink">
    <w:name w:val="FollowedHyperlink"/>
    <w:basedOn w:val="DefaultParagraphFont"/>
    <w:uiPriority w:val="99"/>
    <w:rsid w:val="004639D7"/>
    <w:rPr>
      <w:color w:val="800080"/>
      <w:u w:val="single"/>
    </w:rPr>
  </w:style>
  <w:style w:type="paragraph" w:customStyle="1" w:styleId="Header12pt">
    <w:name w:val="Header + 12 pt"/>
    <w:aliases w:val="Bold"/>
    <w:basedOn w:val="Header"/>
    <w:link w:val="Header12ptBoldCharChar"/>
    <w:rsid w:val="004639D7"/>
    <w:pPr>
      <w:tabs>
        <w:tab w:val="clear" w:pos="4680"/>
        <w:tab w:val="clear" w:pos="9360"/>
        <w:tab w:val="num" w:pos="1304"/>
        <w:tab w:val="center" w:pos="4153"/>
        <w:tab w:val="left" w:pos="5309"/>
        <w:tab w:val="right" w:pos="8306"/>
      </w:tabs>
      <w:bidi/>
      <w:jc w:val="center"/>
    </w:pPr>
    <w:rPr>
      <w:rFonts w:ascii="Times New Roman" w:hAnsi="Times New Roman" w:cs="B Nazanin"/>
      <w:sz w:val="24"/>
      <w:szCs w:val="24"/>
      <w:lang w:eastAsia="ko-KR" w:bidi="fa-IR"/>
    </w:rPr>
  </w:style>
  <w:style w:type="character" w:customStyle="1" w:styleId="Header12ptBoldCharChar">
    <w:name w:val="Header + 12 pt.Bold Char Char"/>
    <w:basedOn w:val="HeaderChar"/>
    <w:link w:val="Header12pt"/>
    <w:rsid w:val="004639D7"/>
    <w:rPr>
      <w:rFonts w:ascii="Times New Roman" w:hAnsi="Times New Roman" w:cs="B Nazanin"/>
      <w:sz w:val="24"/>
      <w:szCs w:val="24"/>
      <w:lang w:eastAsia="ko-KR" w:bidi="fa-IR"/>
    </w:rPr>
  </w:style>
  <w:style w:type="paragraph" w:customStyle="1" w:styleId="StyleTOC1JustifyLow">
    <w:name w:val="Style TOC 1 + Justify Low"/>
    <w:basedOn w:val="TOC1"/>
    <w:autoRedefine/>
    <w:rsid w:val="004639D7"/>
    <w:pPr>
      <w:tabs>
        <w:tab w:val="clear" w:pos="880"/>
        <w:tab w:val="clear" w:pos="9181"/>
        <w:tab w:val="left" w:pos="494"/>
        <w:tab w:val="left" w:pos="9212"/>
      </w:tabs>
      <w:spacing w:before="120" w:after="120" w:line="240" w:lineRule="auto"/>
      <w:jc w:val="lowKashida"/>
    </w:pPr>
    <w:rPr>
      <w:rFonts w:cs="Lotus"/>
      <w:bCs/>
      <w:caps/>
      <w:sz w:val="20"/>
      <w:szCs w:val="24"/>
      <w:lang w:bidi="fa-IR"/>
    </w:rPr>
  </w:style>
  <w:style w:type="paragraph" w:customStyle="1" w:styleId="StyleTOC2JustifyLow">
    <w:name w:val="Style TOC 2 + Justify Low"/>
    <w:basedOn w:val="TOC2"/>
    <w:autoRedefine/>
    <w:rsid w:val="004639D7"/>
    <w:pPr>
      <w:tabs>
        <w:tab w:val="left" w:pos="849"/>
        <w:tab w:val="left" w:pos="926"/>
        <w:tab w:val="left" w:pos="1274"/>
        <w:tab w:val="left" w:pos="9071"/>
      </w:tabs>
      <w:bidi/>
      <w:spacing w:after="0" w:line="240" w:lineRule="auto"/>
      <w:ind w:left="284" w:firstLine="284"/>
      <w:jc w:val="lowKashida"/>
    </w:pPr>
    <w:rPr>
      <w:rFonts w:ascii="Times New Roman" w:hAnsi="Times New Roman" w:cs="B Mitra"/>
      <w:b/>
      <w:bCs/>
      <w:smallCaps/>
      <w:sz w:val="24"/>
      <w:szCs w:val="28"/>
      <w:lang w:bidi="fa-IR"/>
    </w:rPr>
  </w:style>
  <w:style w:type="paragraph" w:customStyle="1" w:styleId="StyleTOC3JustifyLow">
    <w:name w:val="Style TOC 3 + Justify Low"/>
    <w:basedOn w:val="TOC3"/>
    <w:autoRedefine/>
    <w:rsid w:val="004639D7"/>
    <w:pPr>
      <w:tabs>
        <w:tab w:val="left" w:pos="8180"/>
      </w:tabs>
      <w:bidi/>
      <w:spacing w:after="0" w:line="240" w:lineRule="auto"/>
      <w:ind w:left="1287" w:hanging="720"/>
      <w:jc w:val="lowKashida"/>
    </w:pPr>
    <w:rPr>
      <w:rFonts w:ascii="B Mitra" w:hAnsi="B Mitra" w:cs="Lotus"/>
      <w:i/>
      <w:iCs/>
      <w:sz w:val="24"/>
      <w:szCs w:val="28"/>
      <w:lang w:bidi="fa-IR"/>
    </w:rPr>
  </w:style>
  <w:style w:type="paragraph" w:customStyle="1" w:styleId="mit">
    <w:name w:val="mit"/>
    <w:rsid w:val="004639D7"/>
    <w:pPr>
      <w:pBdr>
        <w:bottom w:val="thickThinSmallGap" w:sz="24" w:space="1" w:color="auto"/>
      </w:pBdr>
      <w:shd w:val="clear" w:color="auto" w:fill="8FC200"/>
      <w:tabs>
        <w:tab w:val="num" w:pos="1304"/>
      </w:tabs>
      <w:bidi/>
      <w:ind w:left="32"/>
      <w:jc w:val="both"/>
    </w:pPr>
    <w:rPr>
      <w:rFonts w:ascii="Times New Roman" w:eastAsia="SimSun" w:hAnsi="Times New Roman" w:cs="Mitra"/>
      <w:color w:val="FFFFFF"/>
      <w:szCs w:val="24"/>
      <w:lang w:bidi="fa-IR"/>
    </w:rPr>
  </w:style>
  <w:style w:type="paragraph" w:styleId="ListContinue">
    <w:name w:val="List Continue"/>
    <w:basedOn w:val="Normal"/>
    <w:rsid w:val="004639D7"/>
    <w:pPr>
      <w:tabs>
        <w:tab w:val="num" w:pos="720"/>
      </w:tabs>
      <w:bidi/>
      <w:spacing w:after="120" w:line="240" w:lineRule="auto"/>
      <w:ind w:left="720" w:hanging="720"/>
      <w:jc w:val="left"/>
    </w:pPr>
    <w:rPr>
      <w:rFonts w:ascii="Arial" w:hAnsi="Arial" w:cs="B Lotus"/>
      <w:sz w:val="28"/>
      <w:szCs w:val="28"/>
    </w:rPr>
  </w:style>
  <w:style w:type="paragraph" w:styleId="BlockText">
    <w:name w:val="Block Text"/>
    <w:basedOn w:val="Normal"/>
    <w:rsid w:val="004639D7"/>
    <w:pPr>
      <w:tabs>
        <w:tab w:val="num" w:pos="1304"/>
      </w:tabs>
      <w:bidi/>
      <w:spacing w:after="120" w:line="240" w:lineRule="auto"/>
      <w:ind w:left="1440" w:right="1440"/>
      <w:jc w:val="left"/>
    </w:pPr>
    <w:rPr>
      <w:rFonts w:ascii="Times New Roman" w:hAnsi="Times New Roman" w:cs="Mitra"/>
      <w:sz w:val="24"/>
      <w:szCs w:val="28"/>
      <w:lang w:bidi="fa-IR"/>
    </w:rPr>
  </w:style>
  <w:style w:type="paragraph" w:styleId="BodyText2">
    <w:name w:val="Body Text 2"/>
    <w:basedOn w:val="BodyText"/>
    <w:link w:val="BodyText2Char"/>
    <w:qFormat/>
    <w:rsid w:val="004639D7"/>
    <w:pPr>
      <w:tabs>
        <w:tab w:val="left" w:pos="424"/>
      </w:tabs>
      <w:jc w:val="both"/>
    </w:pPr>
    <w:rPr>
      <w:rFonts w:ascii="Times New Roman" w:eastAsia="Times New Roman" w:hAnsi="Times New Roman" w:cs="Mitra"/>
      <w:sz w:val="24"/>
      <w:szCs w:val="28"/>
      <w:lang w:eastAsia="en-US"/>
    </w:rPr>
  </w:style>
  <w:style w:type="character" w:customStyle="1" w:styleId="BodyText2Char">
    <w:name w:val="Body Text 2 Char"/>
    <w:basedOn w:val="DefaultParagraphFont"/>
    <w:link w:val="BodyText2"/>
    <w:rsid w:val="004639D7"/>
    <w:rPr>
      <w:rFonts w:ascii="Times New Roman" w:hAnsi="Times New Roman" w:cs="Mitra"/>
      <w:sz w:val="24"/>
      <w:szCs w:val="28"/>
      <w:lang w:bidi="fa-IR"/>
    </w:rPr>
  </w:style>
  <w:style w:type="paragraph" w:customStyle="1" w:styleId="bulleted0">
    <w:name w:val="bulleted"/>
    <w:basedOn w:val="Heading2"/>
    <w:uiPriority w:val="99"/>
    <w:rsid w:val="004639D7"/>
    <w:pPr>
      <w:keepNext w:val="0"/>
      <w:keepLines w:val="0"/>
      <w:numPr>
        <w:ilvl w:val="0"/>
        <w:numId w:val="0"/>
      </w:numPr>
      <w:tabs>
        <w:tab w:val="num" w:pos="720"/>
      </w:tabs>
      <w:bidi/>
      <w:spacing w:line="240" w:lineRule="auto"/>
      <w:ind w:left="720" w:hanging="720"/>
    </w:pPr>
    <w:rPr>
      <w:rFonts w:ascii="Times New Roman" w:eastAsia="Times New Roman" w:hAnsi="Times New Roman" w:cs="B Titr"/>
      <w:b w:val="0"/>
      <w:bCs w:val="0"/>
      <w:color w:val="222A35" w:themeColor="text2" w:themeShade="80"/>
      <w:kern w:val="32"/>
      <w:sz w:val="24"/>
      <w:lang w:bidi="fa-IR"/>
    </w:rPr>
  </w:style>
  <w:style w:type="paragraph" w:customStyle="1" w:styleId="TOC">
    <w:name w:val="TOC"/>
    <w:basedOn w:val="TOC1"/>
    <w:rsid w:val="004639D7"/>
    <w:pPr>
      <w:tabs>
        <w:tab w:val="clear" w:pos="880"/>
        <w:tab w:val="clear" w:pos="9181"/>
        <w:tab w:val="left" w:pos="494"/>
        <w:tab w:val="left" w:pos="9212"/>
        <w:tab w:val="right" w:leader="dot" w:pos="9880"/>
      </w:tabs>
      <w:spacing w:before="120" w:after="120" w:line="240" w:lineRule="auto"/>
      <w:jc w:val="left"/>
    </w:pPr>
    <w:rPr>
      <w:rFonts w:cs="Lotus"/>
      <w:bCs/>
      <w:sz w:val="20"/>
      <w:szCs w:val="24"/>
      <w:lang w:bidi="fa-IR"/>
    </w:rPr>
  </w:style>
  <w:style w:type="paragraph" w:customStyle="1" w:styleId="note">
    <w:name w:val="note"/>
    <w:basedOn w:val="BodyText"/>
    <w:rsid w:val="004639D7"/>
    <w:pPr>
      <w:jc w:val="both"/>
    </w:pPr>
    <w:rPr>
      <w:rFonts w:ascii="Times New Roman" w:eastAsia="Times New Roman" w:hAnsi="Times New Roman" w:cs="Mitra"/>
      <w:bCs/>
      <w:iCs/>
      <w:sz w:val="24"/>
      <w:szCs w:val="28"/>
      <w:lang w:eastAsia="en-US"/>
    </w:rPr>
  </w:style>
  <w:style w:type="paragraph" w:customStyle="1" w:styleId="Tablenote">
    <w:name w:val="Table note"/>
    <w:basedOn w:val="BodyText"/>
    <w:rsid w:val="004639D7"/>
    <w:pPr>
      <w:spacing w:before="120" w:after="360"/>
      <w:jc w:val="center"/>
    </w:pPr>
    <w:rPr>
      <w:rFonts w:ascii="Times New Roman" w:eastAsia="Times New Roman" w:hAnsi="Times New Roman" w:cs="Mitra"/>
      <w:sz w:val="20"/>
      <w:szCs w:val="24"/>
      <w:lang w:eastAsia="en-US"/>
    </w:rPr>
  </w:style>
  <w:style w:type="paragraph" w:customStyle="1" w:styleId="mainhead">
    <w:name w:val="main head"/>
    <w:basedOn w:val="Heading1"/>
    <w:rsid w:val="004639D7"/>
    <w:pPr>
      <w:keepLines w:val="0"/>
      <w:pageBreakBefore/>
      <w:numPr>
        <w:numId w:val="0"/>
      </w:numPr>
      <w:tabs>
        <w:tab w:val="num" w:pos="1304"/>
      </w:tabs>
      <w:bidi/>
      <w:spacing w:before="100" w:beforeAutospacing="1" w:after="360" w:line="240" w:lineRule="auto"/>
      <w:jc w:val="left"/>
    </w:pPr>
    <w:rPr>
      <w:rFonts w:ascii="Mitra" w:eastAsia="Times New Roman" w:hAnsi="Mitra" w:cs="B Titr"/>
      <w:caps w:val="0"/>
      <w:color w:val="000080"/>
      <w:spacing w:val="0"/>
      <w:kern w:val="32"/>
      <w:szCs w:val="36"/>
      <w:lang w:bidi="fa-IR"/>
      <w14:shadow w14:blurRad="50800" w14:dist="38100" w14:dir="2700000" w14:sx="100000" w14:sy="100000" w14:kx="0" w14:ky="0" w14:algn="tl">
        <w14:srgbClr w14:val="000000">
          <w14:alpha w14:val="60000"/>
        </w14:srgbClr>
      </w14:shadow>
    </w:rPr>
  </w:style>
  <w:style w:type="paragraph" w:customStyle="1" w:styleId="nexthead">
    <w:name w:val="next head"/>
    <w:basedOn w:val="mainhead"/>
    <w:next w:val="mainhead"/>
    <w:rsid w:val="004639D7"/>
    <w:pPr>
      <w:outlineLvl w:val="1"/>
    </w:pPr>
  </w:style>
  <w:style w:type="paragraph" w:customStyle="1" w:styleId="parag">
    <w:name w:val="parag"/>
    <w:basedOn w:val="Heading2"/>
    <w:autoRedefine/>
    <w:rsid w:val="004639D7"/>
    <w:pPr>
      <w:keepLines w:val="0"/>
      <w:numPr>
        <w:ilvl w:val="0"/>
        <w:numId w:val="0"/>
      </w:numPr>
      <w:tabs>
        <w:tab w:val="right" w:pos="973"/>
        <w:tab w:val="num" w:pos="1304"/>
      </w:tabs>
      <w:bidi/>
      <w:spacing w:before="240" w:line="240" w:lineRule="auto"/>
      <w:jc w:val="left"/>
    </w:pPr>
    <w:rPr>
      <w:rFonts w:ascii="Mitra" w:eastAsia="Times New Roman" w:hAnsi="Mitra" w:cs="B Titr"/>
      <w:bCs w:val="0"/>
      <w:color w:val="222A35" w:themeColor="text2" w:themeShade="80"/>
      <w:kern w:val="32"/>
      <w:sz w:val="22"/>
      <w:szCs w:val="32"/>
      <w:lang w:bidi="fa-IR"/>
      <w14:shadow w14:blurRad="50800" w14:dist="38100" w14:dir="2700000" w14:sx="100000" w14:sy="100000" w14:kx="0" w14:ky="0" w14:algn="tl">
        <w14:srgbClr w14:val="000000">
          <w14:alpha w14:val="60000"/>
        </w14:srgbClr>
      </w14:shadow>
    </w:rPr>
  </w:style>
  <w:style w:type="paragraph" w:customStyle="1" w:styleId="StyleStyleHeading2">
    <w:name w:val="Style Style Heading 2 + +"/>
    <w:basedOn w:val="Normal"/>
    <w:rsid w:val="004639D7"/>
    <w:pPr>
      <w:keepNext/>
      <w:tabs>
        <w:tab w:val="num" w:pos="720"/>
      </w:tabs>
      <w:bidi/>
      <w:spacing w:before="240" w:after="60" w:line="240" w:lineRule="auto"/>
      <w:ind w:left="720" w:hanging="720"/>
      <w:jc w:val="left"/>
      <w:outlineLvl w:val="1"/>
    </w:pPr>
    <w:rPr>
      <w:rFonts w:ascii="Arial" w:hAnsi="Arial"/>
      <w:b/>
      <w:bCs/>
      <w:i/>
      <w:iCs/>
      <w:sz w:val="28"/>
      <w:szCs w:val="28"/>
      <w:lang w:bidi="fa-IR"/>
    </w:rPr>
  </w:style>
  <w:style w:type="paragraph" w:customStyle="1" w:styleId="StyleStyleparagBefore05">
    <w:name w:val="Style Style parag + Before:  0.5&quot; +"/>
    <w:basedOn w:val="Normal"/>
    <w:rsid w:val="004639D7"/>
    <w:pPr>
      <w:keepNext/>
      <w:tabs>
        <w:tab w:val="num" w:pos="1304"/>
      </w:tabs>
      <w:bidi/>
      <w:spacing w:before="240" w:after="0" w:line="240" w:lineRule="auto"/>
      <w:jc w:val="left"/>
      <w:outlineLvl w:val="1"/>
    </w:pPr>
    <w:rPr>
      <w:rFonts w:ascii="Mitra" w:hAnsi="Mitra"/>
      <w:i/>
      <w:iCs/>
      <w:szCs w:val="28"/>
      <w:lang w:bidi="fa-IR"/>
    </w:rPr>
  </w:style>
  <w:style w:type="paragraph" w:customStyle="1" w:styleId="a1">
    <w:name w:val="شرح داخلي"/>
    <w:basedOn w:val="Normal"/>
    <w:rsid w:val="004639D7"/>
    <w:pPr>
      <w:keepNext/>
      <w:tabs>
        <w:tab w:val="num" w:pos="1304"/>
      </w:tabs>
      <w:bidi/>
      <w:spacing w:before="240" w:after="0" w:line="240" w:lineRule="auto"/>
      <w:ind w:left="720"/>
      <w:jc w:val="left"/>
      <w:outlineLvl w:val="1"/>
    </w:pPr>
    <w:rPr>
      <w:rFonts w:ascii="Mitra" w:hAnsi="Mitra"/>
      <w:i/>
      <w:iCs/>
      <w:szCs w:val="28"/>
      <w:lang w:bidi="fa-IR"/>
    </w:rPr>
  </w:style>
  <w:style w:type="paragraph" w:customStyle="1" w:styleId="a2">
    <w:name w:val="صفات و عمليات"/>
    <w:basedOn w:val="Normal"/>
    <w:rsid w:val="004639D7"/>
    <w:pPr>
      <w:keepNext/>
      <w:tabs>
        <w:tab w:val="num" w:pos="1304"/>
      </w:tabs>
      <w:bidi/>
      <w:spacing w:before="240" w:after="0" w:line="240" w:lineRule="auto"/>
      <w:ind w:left="720"/>
      <w:jc w:val="left"/>
      <w:outlineLvl w:val="1"/>
    </w:pPr>
    <w:rPr>
      <w:rFonts w:ascii="Mitra" w:hAnsi="Mitra"/>
      <w:b/>
      <w:bCs/>
      <w:i/>
      <w:iCs/>
      <w:color w:val="0000FF"/>
      <w:szCs w:val="28"/>
      <w:lang w:bidi="fa-IR"/>
    </w:rPr>
  </w:style>
  <w:style w:type="paragraph" w:customStyle="1" w:styleId="a3">
    <w:name w:val="داخل صفات"/>
    <w:basedOn w:val="a1"/>
    <w:rsid w:val="004639D7"/>
  </w:style>
  <w:style w:type="paragraph" w:customStyle="1" w:styleId="Style">
    <w:name w:val="Style داخل صفات +"/>
    <w:basedOn w:val="a3"/>
    <w:rsid w:val="004639D7"/>
    <w:pPr>
      <w:ind w:left="864"/>
    </w:pPr>
    <w:rPr>
      <w:bCs/>
    </w:rPr>
  </w:style>
  <w:style w:type="paragraph" w:customStyle="1" w:styleId="PARAG2">
    <w:name w:val="PARAG2"/>
    <w:basedOn w:val="parag"/>
    <w:rsid w:val="004639D7"/>
    <w:pPr>
      <w:bidi w:val="0"/>
    </w:pPr>
    <w:rPr>
      <w:b w:val="0"/>
    </w:rPr>
  </w:style>
  <w:style w:type="paragraph" w:customStyle="1" w:styleId="norm1y">
    <w:name w:val="norm1_y"/>
    <w:link w:val="norm1yChar"/>
    <w:rsid w:val="004639D7"/>
    <w:pPr>
      <w:tabs>
        <w:tab w:val="num" w:pos="1304"/>
      </w:tabs>
      <w:jc w:val="both"/>
    </w:pPr>
    <w:rPr>
      <w:rFonts w:ascii="Times New Roman" w:eastAsia="SimSun" w:hAnsi="Times New Roman" w:cs="Mitra"/>
      <w:sz w:val="24"/>
      <w:szCs w:val="28"/>
      <w:lang w:bidi="fa-IR"/>
    </w:rPr>
  </w:style>
  <w:style w:type="paragraph" w:customStyle="1" w:styleId="Heading40">
    <w:name w:val="Heading4"/>
    <w:basedOn w:val="Normal"/>
    <w:rsid w:val="004639D7"/>
    <w:pPr>
      <w:tabs>
        <w:tab w:val="num" w:pos="720"/>
      </w:tabs>
      <w:spacing w:after="0" w:line="240" w:lineRule="auto"/>
      <w:ind w:left="720" w:hanging="720"/>
      <w:jc w:val="left"/>
    </w:pPr>
    <w:rPr>
      <w:rFonts w:ascii="Times New Roman" w:hAnsi="Times New Roman" w:cs="Mitra"/>
      <w:sz w:val="24"/>
      <w:szCs w:val="28"/>
    </w:rPr>
  </w:style>
  <w:style w:type="paragraph" w:styleId="BodyTextFirstIndent">
    <w:name w:val="Body Text First Indent"/>
    <w:basedOn w:val="BodyText"/>
    <w:link w:val="BodyTextFirstIndentChar"/>
    <w:rsid w:val="004639D7"/>
    <w:pPr>
      <w:ind w:firstLine="210"/>
    </w:pPr>
    <w:rPr>
      <w:rFonts w:ascii="Times New Roman" w:eastAsia="Times New Roman" w:hAnsi="Times New Roman" w:cs="Times New Roman"/>
      <w:sz w:val="24"/>
      <w:szCs w:val="24"/>
      <w:lang w:eastAsia="en-US"/>
    </w:rPr>
  </w:style>
  <w:style w:type="character" w:customStyle="1" w:styleId="BodyTextFirstIndentChar">
    <w:name w:val="Body Text First Indent Char"/>
    <w:basedOn w:val="BodyTextChar"/>
    <w:link w:val="BodyTextFirstIndent"/>
    <w:rsid w:val="004639D7"/>
    <w:rPr>
      <w:rFonts w:ascii="Times New Roman" w:eastAsia="Batang" w:hAnsi="Times New Roman" w:cs="Times New Roman"/>
      <w:sz w:val="24"/>
      <w:szCs w:val="24"/>
      <w:lang w:eastAsia="ko-KR" w:bidi="fa-IR"/>
    </w:rPr>
  </w:style>
  <w:style w:type="paragraph" w:customStyle="1" w:styleId="BodyText4">
    <w:name w:val="Body Text 4"/>
    <w:basedOn w:val="BodyTextFirstIndent"/>
    <w:autoRedefine/>
    <w:rsid w:val="004639D7"/>
    <w:pPr>
      <w:ind w:left="849" w:firstLine="0"/>
      <w:jc w:val="both"/>
    </w:pPr>
    <w:rPr>
      <w:rFonts w:cs="Mitra"/>
      <w:szCs w:val="28"/>
    </w:rPr>
  </w:style>
  <w:style w:type="paragraph" w:customStyle="1" w:styleId="bulleted3">
    <w:name w:val="bulleted 3"/>
    <w:basedOn w:val="bulleted0"/>
    <w:uiPriority w:val="99"/>
    <w:rsid w:val="004639D7"/>
    <w:pPr>
      <w:numPr>
        <w:ilvl w:val="1"/>
      </w:numPr>
      <w:tabs>
        <w:tab w:val="num" w:pos="720"/>
      </w:tabs>
      <w:ind w:left="720" w:hanging="720"/>
    </w:pPr>
  </w:style>
  <w:style w:type="paragraph" w:customStyle="1" w:styleId="Style2">
    <w:name w:val="Style2"/>
    <w:basedOn w:val="Heading2"/>
    <w:next w:val="Heading2"/>
    <w:rsid w:val="004639D7"/>
    <w:pPr>
      <w:keepLines w:val="0"/>
      <w:numPr>
        <w:ilvl w:val="0"/>
        <w:numId w:val="0"/>
      </w:numPr>
      <w:tabs>
        <w:tab w:val="num" w:pos="1304"/>
      </w:tabs>
      <w:bidi/>
      <w:spacing w:before="0" w:line="240" w:lineRule="auto"/>
      <w:ind w:left="-7"/>
    </w:pPr>
    <w:rPr>
      <w:rFonts w:ascii="Times New Roman" w:eastAsia="Times New Roman" w:hAnsi="Times New Roman" w:cs="Lotus"/>
      <w:color w:val="222A35" w:themeColor="text2" w:themeShade="80"/>
      <w:sz w:val="22"/>
      <w:lang w:bidi="fa-IR"/>
    </w:rPr>
  </w:style>
  <w:style w:type="paragraph" w:customStyle="1" w:styleId="Style3">
    <w:name w:val="Style3"/>
    <w:basedOn w:val="Heading6"/>
    <w:rsid w:val="004639D7"/>
    <w:pPr>
      <w:keepLines w:val="0"/>
      <w:numPr>
        <w:ilvl w:val="0"/>
        <w:numId w:val="0"/>
      </w:numPr>
      <w:tabs>
        <w:tab w:val="num" w:pos="1304"/>
      </w:tabs>
      <w:bidi/>
      <w:spacing w:before="0" w:line="240" w:lineRule="auto"/>
    </w:pPr>
    <w:rPr>
      <w:rFonts w:ascii="Times New Roman" w:eastAsia="Times New Roman" w:hAnsi="Times New Roman" w:cs="Lotus"/>
      <w:b w:val="0"/>
      <w:bCs w:val="0"/>
      <w:szCs w:val="28"/>
    </w:rPr>
  </w:style>
  <w:style w:type="paragraph" w:customStyle="1" w:styleId="Style4">
    <w:name w:val="Style4"/>
    <w:basedOn w:val="Normal"/>
    <w:rsid w:val="004639D7"/>
    <w:pPr>
      <w:tabs>
        <w:tab w:val="num" w:pos="1304"/>
      </w:tabs>
      <w:bidi/>
      <w:spacing w:after="0" w:line="240" w:lineRule="auto"/>
      <w:ind w:left="-59"/>
    </w:pPr>
    <w:rPr>
      <w:rFonts w:ascii="Times New Roman" w:hAnsi="Times New Roman" w:cs="Lotus"/>
      <w:i/>
      <w:iCs/>
      <w:szCs w:val="28"/>
    </w:rPr>
  </w:style>
  <w:style w:type="paragraph" w:customStyle="1" w:styleId="a4">
    <w:name w:val="تيترمتن"/>
    <w:basedOn w:val="Heading5"/>
    <w:rsid w:val="004639D7"/>
    <w:pPr>
      <w:keepNext w:val="0"/>
      <w:keepLines w:val="0"/>
      <w:numPr>
        <w:ilvl w:val="0"/>
        <w:numId w:val="0"/>
      </w:numPr>
      <w:bidi/>
      <w:spacing w:before="0" w:line="240" w:lineRule="auto"/>
    </w:pPr>
    <w:rPr>
      <w:rFonts w:ascii="Times New Roman" w:eastAsia="Times New Roman" w:hAnsi="Times New Roman" w:cs="Mitra"/>
      <w:sz w:val="24"/>
      <w:szCs w:val="24"/>
      <w:lang w:bidi="fa-IR"/>
    </w:rPr>
  </w:style>
  <w:style w:type="paragraph" w:customStyle="1" w:styleId="7-5">
    <w:name w:val="7-5"/>
    <w:basedOn w:val="Normal"/>
    <w:rsid w:val="004639D7"/>
    <w:pPr>
      <w:tabs>
        <w:tab w:val="num" w:pos="720"/>
      </w:tabs>
      <w:spacing w:after="0" w:line="240" w:lineRule="auto"/>
      <w:ind w:left="720" w:hanging="720"/>
      <w:jc w:val="left"/>
    </w:pPr>
    <w:rPr>
      <w:rFonts w:ascii="Times New Roman" w:hAnsi="Times New Roman" w:cs="Times New Roman"/>
      <w:sz w:val="24"/>
      <w:szCs w:val="24"/>
    </w:rPr>
  </w:style>
  <w:style w:type="paragraph" w:customStyle="1" w:styleId="figure">
    <w:name w:val="figure"/>
    <w:basedOn w:val="Normal"/>
    <w:autoRedefine/>
    <w:rsid w:val="004639D7"/>
    <w:pPr>
      <w:tabs>
        <w:tab w:val="num" w:pos="1304"/>
      </w:tabs>
      <w:bidi/>
      <w:spacing w:after="120" w:line="360" w:lineRule="auto"/>
      <w:ind w:left="29"/>
      <w:jc w:val="center"/>
    </w:pPr>
    <w:rPr>
      <w:rFonts w:ascii="Verdana" w:eastAsia="MS Mincho" w:hAnsi="Verdana" w:cs="Yagut"/>
      <w:sz w:val="28"/>
      <w:szCs w:val="28"/>
      <w:lang w:eastAsia="ja-JP"/>
    </w:rPr>
  </w:style>
  <w:style w:type="paragraph" w:customStyle="1" w:styleId="3-1">
    <w:name w:val="زيربخش3-1"/>
    <w:basedOn w:val="Normal"/>
    <w:rsid w:val="004639D7"/>
    <w:pPr>
      <w:keepNext/>
      <w:tabs>
        <w:tab w:val="num" w:pos="720"/>
      </w:tabs>
      <w:autoSpaceDE w:val="0"/>
      <w:autoSpaceDN w:val="0"/>
      <w:bidi/>
      <w:adjustRightInd w:val="0"/>
      <w:spacing w:after="0" w:line="240" w:lineRule="auto"/>
      <w:ind w:left="720" w:right="1077" w:hanging="720"/>
      <w:outlineLvl w:val="0"/>
    </w:pPr>
    <w:rPr>
      <w:rFonts w:ascii="Mitra" w:eastAsia="B Zar" w:hAnsi="Mitra" w:cs="Mitra"/>
      <w:b/>
      <w:bCs/>
      <w:sz w:val="24"/>
      <w:szCs w:val="24"/>
      <w:lang w:bidi="fa-IR"/>
    </w:rPr>
  </w:style>
  <w:style w:type="paragraph" w:customStyle="1" w:styleId="xl26">
    <w:name w:val="xl26"/>
    <w:basedOn w:val="Normal"/>
    <w:rsid w:val="004639D7"/>
    <w:pPr>
      <w:tabs>
        <w:tab w:val="num" w:pos="1304"/>
      </w:tabs>
      <w:spacing w:before="100" w:beforeAutospacing="1" w:after="100" w:afterAutospacing="1" w:line="240" w:lineRule="auto"/>
      <w:jc w:val="center"/>
    </w:pPr>
    <w:rPr>
      <w:rFonts w:ascii="Times New Roman" w:hAnsi="Times New Roman" w:cs="Times New Roman"/>
      <w:sz w:val="24"/>
      <w:szCs w:val="24"/>
    </w:rPr>
  </w:style>
  <w:style w:type="paragraph" w:customStyle="1" w:styleId="a5">
    <w:name w:val="عناوين بخش ها"/>
    <w:basedOn w:val="Heading1"/>
    <w:rsid w:val="004639D7"/>
    <w:pPr>
      <w:keepLines w:val="0"/>
      <w:pageBreakBefore/>
      <w:widowControl w:val="0"/>
      <w:numPr>
        <w:numId w:val="0"/>
      </w:numPr>
      <w:tabs>
        <w:tab w:val="num" w:pos="1304"/>
      </w:tabs>
      <w:bidi/>
      <w:spacing w:before="240" w:after="60" w:line="240" w:lineRule="auto"/>
      <w:jc w:val="lowKashida"/>
    </w:pPr>
    <w:rPr>
      <w:rFonts w:ascii="Arial" w:eastAsia="Times New Roman" w:hAnsi="Arial" w:cs="Titr"/>
      <w:b w:val="0"/>
      <w:caps w:val="0"/>
      <w:spacing w:val="0"/>
      <w:kern w:val="32"/>
      <w:sz w:val="32"/>
      <w:szCs w:val="24"/>
      <w:lang w:bidi="fa-IR"/>
    </w:rPr>
  </w:style>
  <w:style w:type="paragraph" w:customStyle="1" w:styleId="yagut">
    <w:name w:val="yagut"/>
    <w:basedOn w:val="Normal"/>
    <w:rsid w:val="004639D7"/>
    <w:pPr>
      <w:tabs>
        <w:tab w:val="num" w:pos="720"/>
      </w:tabs>
      <w:bidi/>
      <w:spacing w:after="0" w:line="240" w:lineRule="auto"/>
      <w:ind w:left="720" w:hanging="720"/>
    </w:pPr>
    <w:rPr>
      <w:rFonts w:ascii="Times New Roman" w:hAnsi="Times New Roman" w:cs="Times New Roman"/>
      <w:sz w:val="24"/>
      <w:szCs w:val="24"/>
      <w:lang w:bidi="fa-IR"/>
    </w:rPr>
  </w:style>
  <w:style w:type="paragraph" w:customStyle="1" w:styleId="-">
    <w:name w:val="متن - بالت"/>
    <w:basedOn w:val="Normal"/>
    <w:rsid w:val="004639D7"/>
    <w:pPr>
      <w:widowControl w:val="0"/>
      <w:tabs>
        <w:tab w:val="num" w:pos="720"/>
      </w:tabs>
      <w:bidi/>
      <w:spacing w:after="0" w:line="240" w:lineRule="auto"/>
      <w:ind w:left="720" w:hanging="720"/>
      <w:jc w:val="lowKashida"/>
    </w:pPr>
    <w:rPr>
      <w:rFonts w:ascii="Times New Roman" w:hAnsi="Times New Roman" w:cs="Nazanin"/>
      <w:sz w:val="26"/>
      <w:szCs w:val="26"/>
      <w:lang w:bidi="fa-IR"/>
    </w:rPr>
  </w:style>
  <w:style w:type="paragraph" w:customStyle="1" w:styleId="HistoryTableHeader">
    <w:name w:val="HistoryTableHeader"/>
    <w:basedOn w:val="Normal"/>
    <w:rsid w:val="004639D7"/>
    <w:pPr>
      <w:tabs>
        <w:tab w:val="num" w:pos="1304"/>
      </w:tabs>
      <w:spacing w:after="0" w:line="240" w:lineRule="auto"/>
      <w:jc w:val="center"/>
    </w:pPr>
    <w:rPr>
      <w:rFonts w:ascii="Times New Roman" w:hAnsi="Times New Roman" w:cs="Mitra"/>
      <w:b/>
      <w:bCs/>
      <w:sz w:val="24"/>
      <w:szCs w:val="28"/>
      <w:lang w:bidi="fa-IR"/>
    </w:rPr>
  </w:style>
  <w:style w:type="paragraph" w:customStyle="1" w:styleId="mitra1">
    <w:name w:val="mitra1"/>
    <w:rsid w:val="004639D7"/>
    <w:pPr>
      <w:tabs>
        <w:tab w:val="num" w:pos="1304"/>
      </w:tabs>
      <w:jc w:val="both"/>
    </w:pPr>
    <w:rPr>
      <w:rFonts w:ascii="Times New Roman" w:eastAsia="SimSun" w:hAnsi="Times New Roman" w:cs="Mitra"/>
      <w:sz w:val="24"/>
      <w:szCs w:val="28"/>
      <w:lang w:bidi="fa-IR"/>
    </w:rPr>
  </w:style>
  <w:style w:type="paragraph" w:customStyle="1" w:styleId="N1">
    <w:name w:val="N1"/>
    <w:basedOn w:val="Normal"/>
    <w:rsid w:val="004639D7"/>
    <w:pPr>
      <w:tabs>
        <w:tab w:val="num" w:pos="1304"/>
        <w:tab w:val="right" w:pos="8126"/>
      </w:tabs>
      <w:bidi/>
      <w:spacing w:after="0" w:line="240" w:lineRule="auto"/>
    </w:pPr>
    <w:rPr>
      <w:rFonts w:ascii="Times New Roman" w:hAnsi="Times New Roman" w:cs="Yagut"/>
      <w:sz w:val="24"/>
      <w:szCs w:val="28"/>
    </w:rPr>
  </w:style>
  <w:style w:type="paragraph" w:customStyle="1" w:styleId="N2">
    <w:name w:val="N2"/>
    <w:basedOn w:val="Normal"/>
    <w:rsid w:val="004639D7"/>
    <w:pPr>
      <w:tabs>
        <w:tab w:val="num" w:pos="1304"/>
        <w:tab w:val="right" w:pos="8126"/>
      </w:tabs>
      <w:bidi/>
      <w:spacing w:after="0" w:line="240" w:lineRule="auto"/>
      <w:ind w:left="284"/>
    </w:pPr>
    <w:rPr>
      <w:rFonts w:ascii="Times New Roman" w:hAnsi="Times New Roman" w:cs="Yagut"/>
      <w:color w:val="FF0000"/>
      <w:sz w:val="24"/>
      <w:szCs w:val="28"/>
    </w:rPr>
  </w:style>
  <w:style w:type="paragraph" w:customStyle="1" w:styleId="norm2y">
    <w:name w:val="norm2_y"/>
    <w:basedOn w:val="Normal"/>
    <w:rsid w:val="004639D7"/>
    <w:pPr>
      <w:tabs>
        <w:tab w:val="num" w:pos="1304"/>
        <w:tab w:val="right" w:pos="8126"/>
      </w:tabs>
      <w:bidi/>
      <w:spacing w:after="0" w:line="240" w:lineRule="auto"/>
    </w:pPr>
    <w:rPr>
      <w:rFonts w:ascii="Times New Roman" w:hAnsi="Times New Roman" w:cs="Mitra"/>
      <w:sz w:val="24"/>
      <w:szCs w:val="28"/>
    </w:rPr>
  </w:style>
  <w:style w:type="paragraph" w:customStyle="1" w:styleId="norm3L">
    <w:name w:val="norm3_L"/>
    <w:basedOn w:val="Normal"/>
    <w:autoRedefine/>
    <w:rsid w:val="004639D7"/>
    <w:pPr>
      <w:tabs>
        <w:tab w:val="right" w:pos="926"/>
        <w:tab w:val="num" w:pos="1304"/>
      </w:tabs>
      <w:bidi/>
      <w:spacing w:after="0" w:line="240" w:lineRule="auto"/>
      <w:ind w:left="657"/>
    </w:pPr>
    <w:rPr>
      <w:rFonts w:ascii="Times New Roman" w:hAnsi="Times New Roman" w:cs="Lotus"/>
      <w:noProof/>
      <w:sz w:val="28"/>
      <w:szCs w:val="28"/>
    </w:rPr>
  </w:style>
  <w:style w:type="paragraph" w:customStyle="1" w:styleId="norm3y">
    <w:name w:val="norm3_y"/>
    <w:basedOn w:val="Normal"/>
    <w:rsid w:val="004639D7"/>
    <w:pPr>
      <w:tabs>
        <w:tab w:val="num" w:pos="1304"/>
        <w:tab w:val="right" w:pos="8126"/>
      </w:tabs>
      <w:bidi/>
      <w:spacing w:after="0" w:line="240" w:lineRule="auto"/>
      <w:ind w:left="567"/>
    </w:pPr>
    <w:rPr>
      <w:rFonts w:ascii="Times New Roman" w:hAnsi="Times New Roman" w:cs="Yagut"/>
      <w:sz w:val="24"/>
      <w:szCs w:val="28"/>
    </w:rPr>
  </w:style>
  <w:style w:type="paragraph" w:customStyle="1" w:styleId="norm4">
    <w:name w:val="norm4"/>
    <w:basedOn w:val="Normal"/>
    <w:rsid w:val="004639D7"/>
    <w:pPr>
      <w:tabs>
        <w:tab w:val="num" w:pos="1304"/>
      </w:tabs>
      <w:bidi/>
      <w:spacing w:after="0" w:line="240" w:lineRule="auto"/>
      <w:ind w:left="851"/>
    </w:pPr>
    <w:rPr>
      <w:rFonts w:ascii="Times New Roman" w:hAnsi="Times New Roman" w:cs="Lotus"/>
      <w:noProof/>
      <w:sz w:val="24"/>
      <w:szCs w:val="28"/>
    </w:rPr>
  </w:style>
  <w:style w:type="paragraph" w:customStyle="1" w:styleId="NORM4Y">
    <w:name w:val="NORM4_Y"/>
    <w:basedOn w:val="Normal"/>
    <w:rsid w:val="004639D7"/>
    <w:pPr>
      <w:tabs>
        <w:tab w:val="num" w:pos="1304"/>
      </w:tabs>
      <w:bidi/>
      <w:spacing w:after="0" w:line="240" w:lineRule="auto"/>
      <w:ind w:left="851"/>
    </w:pPr>
    <w:rPr>
      <w:rFonts w:ascii="Times New Roman" w:hAnsi="Times New Roman" w:cs="Yagut"/>
      <w:noProof/>
      <w:sz w:val="24"/>
      <w:szCs w:val="28"/>
      <w:lang w:bidi="fa-IR"/>
    </w:rPr>
  </w:style>
  <w:style w:type="paragraph" w:customStyle="1" w:styleId="SN2">
    <w:name w:val="SN2"/>
    <w:basedOn w:val="Normal"/>
    <w:rsid w:val="004639D7"/>
    <w:pPr>
      <w:tabs>
        <w:tab w:val="num" w:pos="1304"/>
      </w:tabs>
      <w:bidi/>
      <w:spacing w:after="0" w:line="240" w:lineRule="auto"/>
      <w:ind w:left="284"/>
    </w:pPr>
    <w:rPr>
      <w:rFonts w:ascii="Times New Roman" w:hAnsi="Times New Roman" w:cs="Yagut"/>
      <w:sz w:val="24"/>
      <w:szCs w:val="28"/>
      <w:lang w:bidi="fa-IR"/>
    </w:rPr>
  </w:style>
  <w:style w:type="paragraph" w:customStyle="1" w:styleId="SN1">
    <w:name w:val="SN1"/>
    <w:basedOn w:val="SN2"/>
    <w:rsid w:val="004639D7"/>
    <w:pPr>
      <w:ind w:left="0"/>
    </w:pPr>
  </w:style>
  <w:style w:type="paragraph" w:customStyle="1" w:styleId="SN3">
    <w:name w:val="SN3"/>
    <w:basedOn w:val="SN2"/>
    <w:rsid w:val="004639D7"/>
    <w:pPr>
      <w:ind w:left="567"/>
    </w:pPr>
  </w:style>
  <w:style w:type="paragraph" w:customStyle="1" w:styleId="SN4">
    <w:name w:val="SN4"/>
    <w:basedOn w:val="SN3"/>
    <w:rsid w:val="004639D7"/>
    <w:pPr>
      <w:ind w:left="851"/>
    </w:pPr>
  </w:style>
  <w:style w:type="paragraph" w:customStyle="1" w:styleId="SN5">
    <w:name w:val="SN5"/>
    <w:basedOn w:val="Normal"/>
    <w:rsid w:val="004639D7"/>
    <w:pPr>
      <w:tabs>
        <w:tab w:val="num" w:pos="1304"/>
      </w:tabs>
      <w:bidi/>
      <w:spacing w:after="0" w:line="240" w:lineRule="auto"/>
      <w:ind w:left="1134"/>
    </w:pPr>
    <w:rPr>
      <w:rFonts w:ascii="Times New Roman" w:hAnsi="Times New Roman" w:cs="Yagut"/>
      <w:sz w:val="30"/>
      <w:szCs w:val="28"/>
      <w:lang w:bidi="fa-IR"/>
    </w:rPr>
  </w:style>
  <w:style w:type="paragraph" w:customStyle="1" w:styleId="ST2">
    <w:name w:val="ST2"/>
    <w:basedOn w:val="Heading1"/>
    <w:rsid w:val="004639D7"/>
    <w:pPr>
      <w:keepLines w:val="0"/>
      <w:pageBreakBefore/>
      <w:numPr>
        <w:numId w:val="0"/>
      </w:numPr>
      <w:tabs>
        <w:tab w:val="num" w:pos="720"/>
        <w:tab w:val="num" w:pos="1304"/>
      </w:tabs>
      <w:bidi/>
      <w:spacing w:before="800" w:after="0" w:line="240" w:lineRule="auto"/>
      <w:ind w:left="720" w:right="720" w:hanging="720"/>
    </w:pPr>
    <w:rPr>
      <w:rFonts w:ascii="Times New Roman" w:eastAsia="Times New Roman" w:hAnsi="Times New Roman" w:cs="Yagut"/>
      <w:caps w:val="0"/>
      <w:color w:val="333399"/>
      <w:spacing w:val="0"/>
      <w:sz w:val="24"/>
      <w:u w:val="single" w:color="333399"/>
      <w:lang w:bidi="fa-IR"/>
      <w14:shadow w14:blurRad="50800" w14:dist="38100" w14:dir="2700000" w14:sx="100000" w14:sy="100000" w14:kx="0" w14:ky="0" w14:algn="tl">
        <w14:srgbClr w14:val="000000">
          <w14:alpha w14:val="60000"/>
        </w14:srgbClr>
      </w14:shadow>
    </w:rPr>
  </w:style>
  <w:style w:type="paragraph" w:customStyle="1" w:styleId="ST3">
    <w:name w:val="ST3"/>
    <w:basedOn w:val="SN2"/>
    <w:rsid w:val="004639D7"/>
    <w:pPr>
      <w:keepNext/>
      <w:spacing w:before="400"/>
      <w:ind w:right="284"/>
    </w:pPr>
    <w:rPr>
      <w:i/>
      <w:iCs/>
      <w:color w:val="005E00"/>
      <w:szCs w:val="26"/>
    </w:rPr>
  </w:style>
  <w:style w:type="paragraph" w:customStyle="1" w:styleId="ST4">
    <w:name w:val="ST4"/>
    <w:basedOn w:val="ST3"/>
    <w:rsid w:val="004639D7"/>
    <w:pPr>
      <w:ind w:left="567" w:right="0"/>
    </w:pPr>
    <w:rPr>
      <w:color w:val="800000"/>
    </w:rPr>
  </w:style>
  <w:style w:type="paragraph" w:customStyle="1" w:styleId="StylefigureJustified">
    <w:name w:val="Style figure + Justified"/>
    <w:basedOn w:val="figure"/>
    <w:rsid w:val="004639D7"/>
    <w:pPr>
      <w:ind w:left="0"/>
    </w:pPr>
  </w:style>
  <w:style w:type="paragraph" w:customStyle="1" w:styleId="StyleStyleHeading2LatinTahomaBoldUnderlineJustified">
    <w:name w:val="Style Style Heading 2 + (Latin) Tahoma Bold Underline Justified +"/>
    <w:basedOn w:val="Normal"/>
    <w:rsid w:val="004639D7"/>
    <w:pPr>
      <w:keepNext/>
      <w:tabs>
        <w:tab w:val="num" w:pos="1304"/>
      </w:tabs>
      <w:spacing w:after="0" w:line="240" w:lineRule="auto"/>
      <w:outlineLvl w:val="1"/>
    </w:pPr>
    <w:rPr>
      <w:rFonts w:ascii="Times New Roman" w:hAnsi="Times New Roman" w:cs="Mitra"/>
      <w:b/>
      <w:bCs/>
      <w:color w:val="333399"/>
      <w:sz w:val="28"/>
      <w:szCs w:val="32"/>
      <w:u w:val="single"/>
    </w:rPr>
  </w:style>
  <w:style w:type="paragraph" w:customStyle="1" w:styleId="TableText">
    <w:name w:val="Table Text"/>
    <w:basedOn w:val="BodyText"/>
    <w:link w:val="TableTextChar"/>
    <w:rsid w:val="004639D7"/>
    <w:pPr>
      <w:jc w:val="lowKashida"/>
    </w:pPr>
    <w:rPr>
      <w:rFonts w:ascii="Times New Roman" w:hAnsi="Times New Roman" w:cs="Mitra"/>
      <w:szCs w:val="24"/>
    </w:rPr>
  </w:style>
  <w:style w:type="character" w:customStyle="1" w:styleId="TableTextChar">
    <w:name w:val="Table Text Char"/>
    <w:basedOn w:val="BodyTextChar"/>
    <w:link w:val="TableText"/>
    <w:rsid w:val="004639D7"/>
    <w:rPr>
      <w:rFonts w:ascii="Times New Roman" w:eastAsia="Batang" w:hAnsi="Times New Roman" w:cs="Mitra"/>
      <w:sz w:val="28"/>
      <w:szCs w:val="24"/>
      <w:lang w:eastAsia="ko-KR" w:bidi="fa-IR"/>
    </w:rPr>
  </w:style>
  <w:style w:type="paragraph" w:customStyle="1" w:styleId="xl34">
    <w:name w:val="xl34"/>
    <w:basedOn w:val="Normal"/>
    <w:rsid w:val="004639D7"/>
    <w:pPr>
      <w:pBdr>
        <w:left w:val="single" w:sz="4" w:space="0" w:color="auto"/>
        <w:bottom w:val="single" w:sz="4" w:space="0" w:color="auto"/>
      </w:pBdr>
      <w:tabs>
        <w:tab w:val="num" w:pos="1304"/>
      </w:tabs>
      <w:spacing w:before="100" w:beforeAutospacing="1" w:after="100" w:afterAutospacing="1" w:line="240" w:lineRule="auto"/>
      <w:jc w:val="center"/>
    </w:pPr>
    <w:rPr>
      <w:rFonts w:ascii="Times New Roman" w:hAnsi="Times New Roman" w:cs="Lotus"/>
      <w:sz w:val="24"/>
      <w:szCs w:val="28"/>
    </w:rPr>
  </w:style>
  <w:style w:type="paragraph" w:customStyle="1" w:styleId="Stylenorm1yComplex12pt">
    <w:name w:val="Style norm1_y + (Complex) 12 pt"/>
    <w:basedOn w:val="norm1y"/>
    <w:autoRedefine/>
    <w:rsid w:val="004639D7"/>
    <w:rPr>
      <w:sz w:val="20"/>
      <w:szCs w:val="24"/>
    </w:rPr>
  </w:style>
  <w:style w:type="paragraph" w:customStyle="1" w:styleId="Stylenorm1yComplex12pt1">
    <w:name w:val="Style norm1_y + (Complex) 12 pt1"/>
    <w:basedOn w:val="norm1y"/>
    <w:link w:val="Stylenorm1yComplex12pt1Char"/>
    <w:autoRedefine/>
    <w:rsid w:val="004639D7"/>
    <w:rPr>
      <w:szCs w:val="24"/>
    </w:rPr>
  </w:style>
  <w:style w:type="character" w:customStyle="1" w:styleId="norm1yChar">
    <w:name w:val="norm1_y Char"/>
    <w:basedOn w:val="DefaultParagraphFont"/>
    <w:link w:val="norm1y"/>
    <w:rsid w:val="004639D7"/>
    <w:rPr>
      <w:rFonts w:ascii="Times New Roman" w:eastAsia="SimSun" w:hAnsi="Times New Roman" w:cs="Mitra"/>
      <w:sz w:val="24"/>
      <w:szCs w:val="28"/>
      <w:lang w:bidi="fa-IR"/>
    </w:rPr>
  </w:style>
  <w:style w:type="character" w:customStyle="1" w:styleId="Stylenorm1yComplex12pt1Char">
    <w:name w:val="Style norm1_y + (Complex) 12 pt1 Char"/>
    <w:basedOn w:val="norm1yChar"/>
    <w:link w:val="Stylenorm1yComplex12pt1"/>
    <w:rsid w:val="004639D7"/>
    <w:rPr>
      <w:rFonts w:ascii="Times New Roman" w:eastAsia="SimSun" w:hAnsi="Times New Roman" w:cs="Mitra"/>
      <w:sz w:val="24"/>
      <w:szCs w:val="24"/>
      <w:lang w:bidi="fa-IR"/>
    </w:rPr>
  </w:style>
  <w:style w:type="paragraph" w:customStyle="1" w:styleId="StyleComplexMitraJustifyLow">
    <w:name w:val="Style (Complex) Mitra Justify Low"/>
    <w:basedOn w:val="Normal"/>
    <w:autoRedefine/>
    <w:rsid w:val="004639D7"/>
    <w:pPr>
      <w:tabs>
        <w:tab w:val="num" w:pos="1304"/>
      </w:tabs>
      <w:bidi/>
      <w:spacing w:after="0" w:line="240" w:lineRule="auto"/>
      <w:jc w:val="lowKashida"/>
    </w:pPr>
    <w:rPr>
      <w:rFonts w:ascii="Times New Roman" w:hAnsi="Times New Roman" w:cs="Mitra"/>
      <w:sz w:val="20"/>
      <w:szCs w:val="28"/>
      <w:lang w:bidi="fa-IR"/>
    </w:rPr>
  </w:style>
  <w:style w:type="character" w:customStyle="1" w:styleId="StyleComplexMitra10pt">
    <w:name w:val="Style (Complex) Mitra 10 pt"/>
    <w:basedOn w:val="DefaultParagraphFont"/>
    <w:rsid w:val="004639D7"/>
    <w:rPr>
      <w:rFonts w:ascii="Times New Roman" w:hAnsi="Times New Roman" w:cs="Mitra"/>
      <w:sz w:val="20"/>
      <w:szCs w:val="20"/>
    </w:rPr>
  </w:style>
  <w:style w:type="numbering" w:customStyle="1" w:styleId="StyleBulletedWingdingssymbolComplexMitraBefore025">
    <w:name w:val="Style Bulleted Wingdings (symbol) (Complex) Mitra Before:  0.25&quot;..."/>
    <w:basedOn w:val="NoList"/>
    <w:rsid w:val="004639D7"/>
    <w:pPr>
      <w:numPr>
        <w:numId w:val="13"/>
      </w:numPr>
    </w:pPr>
  </w:style>
  <w:style w:type="paragraph" w:customStyle="1" w:styleId="StyleComplexMitra">
    <w:name w:val="Style (Complex) Mitra"/>
    <w:basedOn w:val="Normal"/>
    <w:autoRedefine/>
    <w:rsid w:val="004639D7"/>
    <w:pPr>
      <w:tabs>
        <w:tab w:val="num" w:pos="1304"/>
      </w:tabs>
      <w:bidi/>
      <w:spacing w:after="0" w:line="240" w:lineRule="auto"/>
      <w:jc w:val="left"/>
    </w:pPr>
    <w:rPr>
      <w:rFonts w:ascii="Times New Roman" w:hAnsi="Times New Roman" w:cs="Mitra"/>
      <w:sz w:val="24"/>
      <w:szCs w:val="28"/>
      <w:lang w:bidi="fa-IR"/>
    </w:rPr>
  </w:style>
  <w:style w:type="paragraph" w:customStyle="1" w:styleId="Normalcen">
    <w:name w:val="Normal + cen"/>
    <w:basedOn w:val="Heading2"/>
    <w:rsid w:val="004639D7"/>
    <w:pPr>
      <w:keepLines w:val="0"/>
      <w:numPr>
        <w:ilvl w:val="0"/>
        <w:numId w:val="0"/>
      </w:numPr>
      <w:tabs>
        <w:tab w:val="right" w:pos="1057"/>
        <w:tab w:val="num" w:pos="1304"/>
      </w:tabs>
      <w:bidi/>
      <w:spacing w:before="240" w:after="240" w:line="240" w:lineRule="auto"/>
      <w:ind w:left="404"/>
      <w:jc w:val="center"/>
    </w:pPr>
    <w:rPr>
      <w:rFonts w:ascii="Times New Roman" w:eastAsia="Times New Roman" w:hAnsi="Times New Roman" w:cs="B Titr"/>
      <w:b w:val="0"/>
      <w:bCs w:val="0"/>
      <w:color w:val="222A35" w:themeColor="text2" w:themeShade="80"/>
      <w:kern w:val="32"/>
      <w:szCs w:val="24"/>
      <w:lang w:bidi="fa-IR"/>
      <w14:shadow w14:blurRad="50800" w14:dist="38100" w14:dir="2700000" w14:sx="100000" w14:sy="100000" w14:kx="0" w14:ky="0" w14:algn="tl">
        <w14:srgbClr w14:val="000000">
          <w14:alpha w14:val="60000"/>
        </w14:srgbClr>
      </w14:shadow>
    </w:rPr>
  </w:style>
  <w:style w:type="paragraph" w:customStyle="1" w:styleId="NormalCentered">
    <w:name w:val="Normal + Centered"/>
    <w:basedOn w:val="Normalcen"/>
    <w:rsid w:val="004639D7"/>
  </w:style>
  <w:style w:type="paragraph" w:customStyle="1" w:styleId="StyleBodyTextComplexNazanin12pt">
    <w:name w:val="Style Body Text + (Complex) Nazanin 12 pt"/>
    <w:basedOn w:val="BodyText"/>
    <w:link w:val="StyleBodyTextComplexNazanin12ptChar"/>
    <w:autoRedefine/>
    <w:rsid w:val="004639D7"/>
    <w:pPr>
      <w:spacing w:after="0"/>
      <w:jc w:val="both"/>
    </w:pPr>
    <w:rPr>
      <w:rFonts w:ascii="Times New Roman" w:hAnsi="Times New Roman" w:cs="Nazanin"/>
      <w:szCs w:val="24"/>
    </w:rPr>
  </w:style>
  <w:style w:type="character" w:customStyle="1" w:styleId="StyleBodyTextComplexNazanin12ptChar">
    <w:name w:val="Style Body Text + (Complex) Nazanin 12 pt Char"/>
    <w:basedOn w:val="BodyTextChar"/>
    <w:link w:val="StyleBodyTextComplexNazanin12pt"/>
    <w:rsid w:val="004639D7"/>
    <w:rPr>
      <w:rFonts w:ascii="Times New Roman" w:eastAsia="Batang" w:hAnsi="Times New Roman" w:cs="Nazanin"/>
      <w:sz w:val="28"/>
      <w:szCs w:val="24"/>
      <w:lang w:eastAsia="ko-KR" w:bidi="fa-IR"/>
    </w:rPr>
  </w:style>
  <w:style w:type="paragraph" w:customStyle="1" w:styleId="para">
    <w:name w:val="para"/>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customStyle="1" w:styleId="figuretitle">
    <w:name w:val="figuretitle"/>
    <w:basedOn w:val="Normal"/>
    <w:rsid w:val="004639D7"/>
    <w:pPr>
      <w:tabs>
        <w:tab w:val="num" w:pos="1304"/>
      </w:tabs>
      <w:spacing w:before="100" w:beforeAutospacing="1" w:after="100" w:afterAutospacing="1" w:line="240" w:lineRule="auto"/>
      <w:jc w:val="left"/>
    </w:pPr>
    <w:rPr>
      <w:rFonts w:ascii="Times New Roman" w:hAnsi="Times New Roman" w:cs="Mitra"/>
      <w:sz w:val="24"/>
      <w:szCs w:val="28"/>
      <w:lang w:bidi="fa-IR"/>
    </w:rPr>
  </w:style>
  <w:style w:type="paragraph" w:styleId="Closing">
    <w:name w:val="Closing"/>
    <w:basedOn w:val="Normal"/>
    <w:link w:val="ClosingChar"/>
    <w:rsid w:val="004639D7"/>
    <w:pPr>
      <w:tabs>
        <w:tab w:val="num" w:pos="1304"/>
      </w:tabs>
      <w:bidi/>
      <w:spacing w:after="0" w:line="240" w:lineRule="auto"/>
      <w:ind w:left="4252"/>
      <w:jc w:val="left"/>
    </w:pPr>
    <w:rPr>
      <w:rFonts w:ascii="Times New Roman" w:hAnsi="Times New Roman" w:cs="Mitra"/>
      <w:sz w:val="24"/>
      <w:szCs w:val="28"/>
      <w:lang w:bidi="fa-IR"/>
    </w:rPr>
  </w:style>
  <w:style w:type="character" w:customStyle="1" w:styleId="ClosingChar">
    <w:name w:val="Closing Char"/>
    <w:basedOn w:val="DefaultParagraphFont"/>
    <w:link w:val="Closing"/>
    <w:rsid w:val="004639D7"/>
    <w:rPr>
      <w:rFonts w:ascii="Times New Roman" w:hAnsi="Times New Roman" w:cs="Mitra"/>
      <w:sz w:val="24"/>
      <w:szCs w:val="28"/>
      <w:lang w:bidi="fa-IR"/>
    </w:rPr>
  </w:style>
  <w:style w:type="character" w:customStyle="1" w:styleId="mw-headline">
    <w:name w:val="mw-headline"/>
    <w:basedOn w:val="DefaultParagraphFont"/>
    <w:rsid w:val="004639D7"/>
  </w:style>
  <w:style w:type="character" w:customStyle="1" w:styleId="editsection">
    <w:name w:val="editsection"/>
    <w:basedOn w:val="DefaultParagraphFont"/>
    <w:rsid w:val="004639D7"/>
  </w:style>
  <w:style w:type="character" w:customStyle="1" w:styleId="tocnumber">
    <w:name w:val="tocnumber"/>
    <w:basedOn w:val="DefaultParagraphFont"/>
    <w:rsid w:val="004639D7"/>
  </w:style>
  <w:style w:type="character" w:customStyle="1" w:styleId="toctext">
    <w:name w:val="toctext"/>
    <w:basedOn w:val="DefaultParagraphFont"/>
    <w:rsid w:val="004639D7"/>
  </w:style>
  <w:style w:type="paragraph" w:customStyle="1" w:styleId="BodyTextRight">
    <w:name w:val="Body Text + Right"/>
    <w:basedOn w:val="BodyText"/>
    <w:rsid w:val="004639D7"/>
    <w:pPr>
      <w:tabs>
        <w:tab w:val="center" w:pos="4153"/>
        <w:tab w:val="left" w:pos="5309"/>
        <w:tab w:val="right" w:pos="8306"/>
      </w:tabs>
      <w:spacing w:after="0"/>
    </w:pPr>
    <w:rPr>
      <w:rFonts w:ascii="Times New Roman" w:eastAsia="Times New Roman" w:hAnsi="Times New Roman" w:cs="Mitra"/>
      <w:szCs w:val="28"/>
      <w:lang w:eastAsia="en-US"/>
    </w:rPr>
  </w:style>
  <w:style w:type="paragraph" w:customStyle="1" w:styleId="SN3Char1">
    <w:name w:val="SN3 Char1"/>
    <w:basedOn w:val="SN2"/>
    <w:rsid w:val="004639D7"/>
    <w:pPr>
      <w:ind w:left="567"/>
    </w:pPr>
  </w:style>
  <w:style w:type="paragraph" w:customStyle="1" w:styleId="StyleLatinCourierComplexMitraJustifyLow">
    <w:name w:val="Style (Latin) Courier (Complex) Mitra Justify Low"/>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14ptJustifyLow">
    <w:name w:val="Style (Complex) Mitra 14 pt Justify Low"/>
    <w:basedOn w:val="Normal"/>
    <w:rsid w:val="004639D7"/>
    <w:pPr>
      <w:tabs>
        <w:tab w:val="num" w:pos="1304"/>
      </w:tabs>
      <w:spacing w:after="0" w:line="240" w:lineRule="auto"/>
      <w:jc w:val="lowKashida"/>
    </w:pPr>
    <w:rPr>
      <w:rFonts w:ascii="Times New Roman" w:hAnsi="Times New Roman" w:cs="Mitra"/>
      <w:sz w:val="20"/>
      <w:szCs w:val="28"/>
    </w:rPr>
  </w:style>
  <w:style w:type="paragraph" w:customStyle="1" w:styleId="StyleLatinCourierComplexMitraJustifyLow1">
    <w:name w:val="Style (Latin) Courier (Complex) Mitra Justify Low1"/>
    <w:basedOn w:val="Normal"/>
    <w:rsid w:val="004639D7"/>
    <w:pPr>
      <w:tabs>
        <w:tab w:val="num" w:pos="1304"/>
      </w:tabs>
      <w:bidi/>
      <w:spacing w:after="0" w:line="240" w:lineRule="auto"/>
      <w:jc w:val="lowKashida"/>
    </w:pPr>
    <w:rPr>
      <w:rFonts w:ascii="Times New Roman" w:hAnsi="Times New Roman" w:cs="Mitra"/>
      <w:sz w:val="20"/>
      <w:szCs w:val="28"/>
      <w:lang w:bidi="fa-IR"/>
    </w:rPr>
  </w:style>
  <w:style w:type="paragraph" w:customStyle="1" w:styleId="StyleComplexMitraJustified">
    <w:name w:val="Style (Complex) Mitra Justified"/>
    <w:basedOn w:val="Normal"/>
    <w:rsid w:val="004639D7"/>
    <w:pPr>
      <w:tabs>
        <w:tab w:val="num" w:pos="1304"/>
      </w:tabs>
      <w:bidi/>
      <w:spacing w:after="0" w:line="240" w:lineRule="auto"/>
    </w:pPr>
    <w:rPr>
      <w:rFonts w:ascii="Times New Roman" w:hAnsi="Times New Roman" w:cs="Mitra"/>
      <w:sz w:val="20"/>
      <w:szCs w:val="28"/>
      <w:lang w:bidi="fa-IR"/>
    </w:rPr>
  </w:style>
  <w:style w:type="paragraph" w:customStyle="1" w:styleId="Heading0">
    <w:name w:val="Heading 0"/>
    <w:basedOn w:val="Heading1"/>
    <w:qFormat/>
    <w:rsid w:val="004639D7"/>
    <w:pPr>
      <w:keepLines w:val="0"/>
      <w:pageBreakBefore/>
      <w:numPr>
        <w:numId w:val="0"/>
      </w:numPr>
      <w:tabs>
        <w:tab w:val="num" w:pos="1304"/>
      </w:tabs>
      <w:bidi/>
      <w:spacing w:before="100" w:beforeAutospacing="1" w:after="0" w:line="240" w:lineRule="auto"/>
      <w:ind w:left="-1"/>
      <w:jc w:val="left"/>
    </w:pPr>
    <w:rPr>
      <w:rFonts w:ascii="Times New Roman" w:eastAsia="Times New Roman" w:hAnsi="Times New Roman" w:cs="B Titr"/>
      <w:caps w:val="0"/>
      <w:color w:val="000080"/>
      <w:spacing w:val="0"/>
      <w:kern w:val="32"/>
      <w:sz w:val="32"/>
      <w:szCs w:val="36"/>
      <w:lang w:bidi="fa-IR"/>
      <w14:shadow w14:blurRad="50800" w14:dist="38100" w14:dir="2700000" w14:sx="100000" w14:sy="100000" w14:kx="0" w14:ky="0" w14:algn="tl">
        <w14:srgbClr w14:val="000000">
          <w14:alpha w14:val="60000"/>
        </w14:srgbClr>
      </w14:shadow>
    </w:rPr>
  </w:style>
  <w:style w:type="paragraph" w:customStyle="1" w:styleId="Annex1">
    <w:name w:val="Annex1"/>
    <w:basedOn w:val="Heading2"/>
    <w:qFormat/>
    <w:rsid w:val="004639D7"/>
    <w:pPr>
      <w:keepLines w:val="0"/>
      <w:numPr>
        <w:ilvl w:val="0"/>
        <w:numId w:val="0"/>
      </w:numPr>
      <w:tabs>
        <w:tab w:val="right" w:pos="566"/>
        <w:tab w:val="num" w:pos="720"/>
      </w:tabs>
      <w:bidi/>
      <w:spacing w:before="240" w:line="240" w:lineRule="auto"/>
      <w:ind w:left="720" w:hanging="720"/>
      <w:jc w:val="left"/>
    </w:pPr>
    <w:rPr>
      <w:rFonts w:ascii="Times New Roman" w:eastAsia="Times New Roman" w:hAnsi="Times New Roman" w:cs="B Titr"/>
      <w:color w:val="222A35" w:themeColor="text2" w:themeShade="80"/>
      <w:kern w:val="32"/>
      <w:szCs w:val="32"/>
      <w:lang w:bidi="fa-IR"/>
      <w14:shadow w14:blurRad="50800" w14:dist="38100" w14:dir="2700000" w14:sx="100000" w14:sy="100000" w14:kx="0" w14:ky="0" w14:algn="tl">
        <w14:srgbClr w14:val="000000">
          <w14:alpha w14:val="60000"/>
        </w14:srgbClr>
      </w14:shadow>
    </w:rPr>
  </w:style>
  <w:style w:type="table" w:styleId="MediumGrid3-Accent5">
    <w:name w:val="Medium Grid 3 Accent 5"/>
    <w:basedOn w:val="TableNormal"/>
    <w:uiPriority w:val="69"/>
    <w:rsid w:val="004639D7"/>
    <w:pPr>
      <w:tabs>
        <w:tab w:val="num" w:pos="1304"/>
      </w:tabs>
    </w:pPr>
    <w:rPr>
      <w:rFonts w:ascii="Times New Roman" w:hAnsi="Times New Roman"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customStyle="1" w:styleId="head3y">
    <w:name w:val="head3_y"/>
    <w:basedOn w:val="Normal"/>
    <w:autoRedefine/>
    <w:rsid w:val="004639D7"/>
    <w:pPr>
      <w:keepNext/>
      <w:tabs>
        <w:tab w:val="right" w:pos="443"/>
        <w:tab w:val="num" w:pos="720"/>
      </w:tabs>
      <w:bidi/>
      <w:spacing w:before="120" w:after="0" w:line="240" w:lineRule="auto"/>
      <w:ind w:hanging="720"/>
      <w:jc w:val="lowKashida"/>
    </w:pPr>
    <w:rPr>
      <w:rFonts w:ascii="Times New Roman" w:hAnsi="Times New Roman" w:cs="Mitra"/>
      <w:b/>
      <w:bCs/>
      <w:color w:val="008000"/>
      <w:sz w:val="24"/>
      <w:szCs w:val="24"/>
      <w:lang w:bidi="fa-IR"/>
    </w:rPr>
  </w:style>
  <w:style w:type="paragraph" w:customStyle="1" w:styleId="BodyText-Template">
    <w:name w:val="Body Text -Template"/>
    <w:basedOn w:val="BodyText"/>
    <w:rsid w:val="004639D7"/>
    <w:pPr>
      <w:spacing w:before="120" w:after="60" w:line="312" w:lineRule="auto"/>
      <w:ind w:firstLine="432"/>
      <w:jc w:val="both"/>
    </w:pPr>
    <w:rPr>
      <w:rFonts w:ascii="Arial" w:eastAsia="Times New Roman" w:hAnsi="Arial" w:cs="B Lotus"/>
      <w:i/>
      <w:iCs/>
      <w:color w:val="0000FF"/>
      <w:szCs w:val="28"/>
      <w:lang w:eastAsia="en-US" w:bidi="ar-SA"/>
    </w:rPr>
  </w:style>
  <w:style w:type="paragraph" w:customStyle="1" w:styleId="StyleComplexMitra14ptJustified">
    <w:name w:val="Style (Complex) Mitra 14 pt Justified"/>
    <w:basedOn w:val="Normal"/>
    <w:autoRedefine/>
    <w:rsid w:val="004639D7"/>
    <w:pPr>
      <w:tabs>
        <w:tab w:val="num" w:pos="1304"/>
      </w:tabs>
      <w:bidi/>
      <w:spacing w:before="120" w:after="0" w:line="240" w:lineRule="auto"/>
    </w:pPr>
    <w:rPr>
      <w:rFonts w:ascii="Times New Roman" w:hAnsi="Times New Roman" w:cs="Mitra"/>
      <w:b/>
      <w:bCs/>
      <w:sz w:val="26"/>
      <w:szCs w:val="26"/>
      <w:lang w:bidi="fa-IR"/>
    </w:rPr>
  </w:style>
  <w:style w:type="paragraph" w:customStyle="1" w:styleId="cover2">
    <w:name w:val="cover2"/>
    <w:basedOn w:val="Normal"/>
    <w:next w:val="Normal"/>
    <w:rsid w:val="004639D7"/>
    <w:pPr>
      <w:tabs>
        <w:tab w:val="num" w:pos="1304"/>
      </w:tabs>
      <w:bidi/>
      <w:spacing w:after="0" w:line="240" w:lineRule="auto"/>
      <w:jc w:val="center"/>
    </w:pPr>
    <w:rPr>
      <w:rFonts w:ascii="Yagut" w:hAnsi="Yagut" w:cs="Yagut"/>
      <w:sz w:val="24"/>
      <w:szCs w:val="24"/>
    </w:rPr>
  </w:style>
  <w:style w:type="paragraph" w:customStyle="1" w:styleId="StyleComplexMitraComplex10ptCentered">
    <w:name w:val="Style (Complex) Mitra (Complex) 10 pt Centered"/>
    <w:basedOn w:val="Normal"/>
    <w:autoRedefine/>
    <w:rsid w:val="004639D7"/>
    <w:pPr>
      <w:tabs>
        <w:tab w:val="num" w:pos="1304"/>
      </w:tabs>
      <w:bidi/>
      <w:spacing w:after="0" w:line="240" w:lineRule="auto"/>
      <w:jc w:val="center"/>
    </w:pPr>
    <w:rPr>
      <w:rFonts w:ascii="Times New Roman" w:hAnsi="Times New Roman" w:cs="Mitra"/>
      <w:sz w:val="20"/>
      <w:szCs w:val="24"/>
      <w:lang w:bidi="fa-IR"/>
    </w:rPr>
  </w:style>
  <w:style w:type="paragraph" w:styleId="TableofFigures">
    <w:name w:val="table of figures"/>
    <w:basedOn w:val="Normal"/>
    <w:next w:val="Normal"/>
    <w:uiPriority w:val="99"/>
    <w:qFormat/>
    <w:rsid w:val="004639D7"/>
    <w:pPr>
      <w:tabs>
        <w:tab w:val="num" w:pos="1304"/>
      </w:tabs>
      <w:bidi/>
      <w:spacing w:after="0" w:line="240" w:lineRule="auto"/>
      <w:jc w:val="left"/>
    </w:pPr>
    <w:rPr>
      <w:rFonts w:ascii="Times New Roman" w:hAnsi="Times New Roman" w:cs="Mitra"/>
      <w:sz w:val="20"/>
      <w:szCs w:val="24"/>
      <w:lang w:bidi="fa-IR"/>
    </w:rPr>
  </w:style>
  <w:style w:type="paragraph" w:customStyle="1" w:styleId="Stylenz4Body3bullet">
    <w:name w:val="Style nz4_Body3_bullet"/>
    <w:basedOn w:val="Normal"/>
    <w:rsid w:val="004639D7"/>
    <w:pPr>
      <w:tabs>
        <w:tab w:val="num" w:pos="720"/>
      </w:tabs>
      <w:spacing w:after="0" w:line="240" w:lineRule="auto"/>
      <w:ind w:left="720" w:hanging="720"/>
      <w:jc w:val="left"/>
    </w:pPr>
    <w:rPr>
      <w:rFonts w:ascii="Times New Roman" w:hAnsi="Times New Roman" w:cs="Times New Roman"/>
      <w:sz w:val="24"/>
      <w:szCs w:val="24"/>
      <w:lang w:bidi="fa-IR"/>
    </w:rPr>
  </w:style>
  <w:style w:type="table" w:styleId="LightList-Accent5">
    <w:name w:val="Light List Accent 5"/>
    <w:basedOn w:val="TableNormal"/>
    <w:uiPriority w:val="61"/>
    <w:rsid w:val="004639D7"/>
    <w:pPr>
      <w:tabs>
        <w:tab w:val="num" w:pos="1304"/>
      </w:tabs>
    </w:pPr>
    <w:rPr>
      <w:rFonts w:ascii="Times New Roman" w:hAnsi="Times New Roman"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PlaceholderText">
    <w:name w:val="Placeholder Text"/>
    <w:basedOn w:val="DefaultParagraphFont"/>
    <w:uiPriority w:val="99"/>
    <w:semiHidden/>
    <w:rsid w:val="004639D7"/>
    <w:rPr>
      <w:color w:val="808080"/>
    </w:rPr>
  </w:style>
  <w:style w:type="paragraph" w:styleId="PlainText">
    <w:name w:val="Plain Text"/>
    <w:basedOn w:val="Normal"/>
    <w:link w:val="PlainTextChar"/>
    <w:uiPriority w:val="99"/>
    <w:unhideWhenUsed/>
    <w:rsid w:val="004639D7"/>
    <w:pPr>
      <w:tabs>
        <w:tab w:val="num" w:pos="1304"/>
      </w:tabs>
      <w:spacing w:after="0"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4639D7"/>
    <w:rPr>
      <w:rFonts w:ascii="Consolas" w:eastAsia="Calibri" w:hAnsi="Consolas"/>
      <w:sz w:val="21"/>
      <w:szCs w:val="21"/>
    </w:rPr>
  </w:style>
  <w:style w:type="paragraph" w:customStyle="1" w:styleId="xl66">
    <w:name w:val="xl66"/>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7">
    <w:name w:val="xl67"/>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68">
    <w:name w:val="xl68"/>
    <w:basedOn w:val="Normal"/>
    <w:rsid w:val="004639D7"/>
    <w:pP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69">
    <w:name w:val="xl69"/>
    <w:basedOn w:val="Normal"/>
    <w:rsid w:val="004639D7"/>
    <w:pP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0">
    <w:name w:val="xl70"/>
    <w:basedOn w:val="Normal"/>
    <w:rsid w:val="004639D7"/>
    <w:pP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71">
    <w:name w:val="xl71"/>
    <w:basedOn w:val="Normal"/>
    <w:rsid w:val="004639D7"/>
    <w:pP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2">
    <w:name w:val="xl72"/>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3">
    <w:name w:val="xl7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74">
    <w:name w:val="xl74"/>
    <w:basedOn w:val="Normal"/>
    <w:rsid w:val="004639D7"/>
    <w:pPr>
      <w:shd w:val="clear" w:color="000000" w:fill="F2F2F2"/>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5">
    <w:name w:val="xl75"/>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6">
    <w:name w:val="xl76"/>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7">
    <w:name w:val="xl77"/>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78">
    <w:name w:val="xl78"/>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79">
    <w:name w:val="xl79"/>
    <w:basedOn w:val="Normal"/>
    <w:rsid w:val="004639D7"/>
    <w:pP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80">
    <w:name w:val="xl8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1">
    <w:name w:val="xl8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2">
    <w:name w:val="xl82"/>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83">
    <w:name w:val="xl8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84">
    <w:name w:val="xl8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85">
    <w:name w:val="xl85"/>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6">
    <w:name w:val="xl8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87">
    <w:name w:val="xl8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top"/>
    </w:pPr>
    <w:rPr>
      <w:rFonts w:ascii="Times New Roman" w:hAnsi="Times New Roman" w:cs="Mitra"/>
      <w:sz w:val="24"/>
      <w:szCs w:val="24"/>
    </w:rPr>
  </w:style>
  <w:style w:type="paragraph" w:customStyle="1" w:styleId="xl88">
    <w:name w:val="xl8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89">
    <w:name w:val="xl8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0">
    <w:name w:val="xl9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1">
    <w:name w:val="xl9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2">
    <w:name w:val="xl9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3">
    <w:name w:val="xl93"/>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94">
    <w:name w:val="xl94"/>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95">
    <w:name w:val="xl95"/>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96">
    <w:name w:val="xl9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97">
    <w:name w:val="xl9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98">
    <w:name w:val="xl98"/>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right"/>
      <w:textAlignment w:val="center"/>
    </w:pPr>
    <w:rPr>
      <w:rFonts w:ascii="Times New Roman" w:hAnsi="Times New Roman" w:cs="Mitra"/>
      <w:b/>
      <w:bCs/>
      <w:sz w:val="24"/>
      <w:szCs w:val="24"/>
    </w:rPr>
  </w:style>
  <w:style w:type="paragraph" w:customStyle="1" w:styleId="xl99">
    <w:name w:val="xl99"/>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textAlignment w:val="center"/>
    </w:pPr>
    <w:rPr>
      <w:rFonts w:ascii="Times New Roman" w:hAnsi="Times New Roman" w:cs="Mitra"/>
      <w:sz w:val="24"/>
      <w:szCs w:val="24"/>
    </w:rPr>
  </w:style>
  <w:style w:type="paragraph" w:customStyle="1" w:styleId="xl100">
    <w:name w:val="xl100"/>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color w:val="FF0000"/>
      <w:sz w:val="24"/>
      <w:szCs w:val="24"/>
    </w:rPr>
  </w:style>
  <w:style w:type="paragraph" w:customStyle="1" w:styleId="xl101">
    <w:name w:val="xl10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2">
    <w:name w:val="xl102"/>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3">
    <w:name w:val="xl103"/>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4">
    <w:name w:val="xl104"/>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05">
    <w:name w:val="xl105"/>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left"/>
    </w:pPr>
    <w:rPr>
      <w:rFonts w:ascii="Times New Roman" w:hAnsi="Times New Roman" w:cs="Mitra"/>
      <w:sz w:val="24"/>
      <w:szCs w:val="24"/>
    </w:rPr>
  </w:style>
  <w:style w:type="paragraph" w:customStyle="1" w:styleId="xl106">
    <w:name w:val="xl106"/>
    <w:basedOn w:val="Normal"/>
    <w:rsid w:val="004639D7"/>
    <w:pPr>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07">
    <w:name w:val="xl10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08">
    <w:name w:val="xl10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09">
    <w:name w:val="xl109"/>
    <w:basedOn w:val="Normal"/>
    <w:rsid w:val="004639D7"/>
    <w:pPr>
      <w:pBdr>
        <w:top w:val="single" w:sz="4" w:space="0" w:color="auto"/>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0">
    <w:name w:val="xl110"/>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11">
    <w:name w:val="xl111"/>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2">
    <w:name w:val="xl112"/>
    <w:basedOn w:val="Normal"/>
    <w:rsid w:val="004639D7"/>
    <w:pPr>
      <w:shd w:val="clear" w:color="000000" w:fill="FDE9D9"/>
      <w:tabs>
        <w:tab w:val="num" w:pos="1304"/>
      </w:tabs>
      <w:spacing w:before="100" w:beforeAutospacing="1" w:after="100" w:afterAutospacing="1" w:line="240" w:lineRule="auto"/>
      <w:jc w:val="left"/>
    </w:pPr>
    <w:rPr>
      <w:rFonts w:ascii="Times New Roman" w:hAnsi="Times New Roman" w:cs="Mitra"/>
      <w:b/>
      <w:bCs/>
      <w:color w:val="FF0000"/>
      <w:sz w:val="24"/>
      <w:szCs w:val="24"/>
    </w:rPr>
  </w:style>
  <w:style w:type="paragraph" w:customStyle="1" w:styleId="xl113">
    <w:name w:val="xl113"/>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4">
    <w:name w:val="xl114"/>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15">
    <w:name w:val="xl115"/>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left"/>
    </w:pPr>
    <w:rPr>
      <w:rFonts w:ascii="Times New Roman" w:hAnsi="Times New Roman" w:cs="Mitra"/>
      <w:b/>
      <w:bCs/>
      <w:sz w:val="24"/>
      <w:szCs w:val="24"/>
    </w:rPr>
  </w:style>
  <w:style w:type="paragraph" w:customStyle="1" w:styleId="xl116">
    <w:name w:val="xl116"/>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7">
    <w:name w:val="xl117"/>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8">
    <w:name w:val="xl118"/>
    <w:basedOn w:val="Normal"/>
    <w:rsid w:val="004639D7"/>
    <w:pPr>
      <w:pBdr>
        <w:top w:val="single" w:sz="4" w:space="0" w:color="auto"/>
        <w:left w:val="single" w:sz="4"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19">
    <w:name w:val="xl119"/>
    <w:basedOn w:val="Normal"/>
    <w:rsid w:val="004639D7"/>
    <w:pPr>
      <w:pBdr>
        <w:top w:val="single" w:sz="4" w:space="0" w:color="auto"/>
        <w:left w:val="single" w:sz="4"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20">
    <w:name w:val="xl120"/>
    <w:basedOn w:val="Normal"/>
    <w:rsid w:val="004639D7"/>
    <w:pPr>
      <w:pBdr>
        <w:top w:val="single" w:sz="8" w:space="0" w:color="auto"/>
        <w:left w:val="single" w:sz="4"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1">
    <w:name w:val="xl121"/>
    <w:basedOn w:val="Normal"/>
    <w:rsid w:val="004639D7"/>
    <w:pPr>
      <w:pBdr>
        <w:top w:val="single" w:sz="8" w:space="0" w:color="auto"/>
        <w:left w:val="single" w:sz="8" w:space="0" w:color="auto"/>
        <w:bottom w:val="single" w:sz="4"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2">
    <w:name w:val="xl122"/>
    <w:basedOn w:val="Normal"/>
    <w:rsid w:val="004639D7"/>
    <w:pPr>
      <w:pBdr>
        <w:top w:val="single" w:sz="8" w:space="0" w:color="auto"/>
        <w:bottom w:val="single" w:sz="4" w:space="0" w:color="auto"/>
        <w:right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3">
    <w:name w:val="xl123"/>
    <w:basedOn w:val="Normal"/>
    <w:rsid w:val="004639D7"/>
    <w:pPr>
      <w:pBdr>
        <w:top w:val="single" w:sz="8"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4">
    <w:name w:val="xl124"/>
    <w:basedOn w:val="Normal"/>
    <w:rsid w:val="004639D7"/>
    <w:pPr>
      <w:pBdr>
        <w:top w:val="single" w:sz="8" w:space="0" w:color="auto"/>
        <w:left w:val="single" w:sz="4" w:space="0" w:color="auto"/>
        <w:bottom w:val="single" w:sz="4" w:space="0" w:color="auto"/>
      </w:pBdr>
      <w:shd w:val="clear" w:color="000000" w:fill="8DB4E3"/>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5">
    <w:name w:val="xl125"/>
    <w:basedOn w:val="Normal"/>
    <w:rsid w:val="004639D7"/>
    <w:pPr>
      <w:pBdr>
        <w:top w:val="single" w:sz="4" w:space="0" w:color="auto"/>
        <w:left w:val="single" w:sz="8"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4"/>
      <w:szCs w:val="24"/>
    </w:rPr>
  </w:style>
  <w:style w:type="paragraph" w:customStyle="1" w:styleId="xl126">
    <w:name w:val="xl126"/>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7">
    <w:name w:val="xl127"/>
    <w:basedOn w:val="Normal"/>
    <w:rsid w:val="004639D7"/>
    <w:pPr>
      <w:pBdr>
        <w:top w:val="single" w:sz="4" w:space="0" w:color="auto"/>
        <w:left w:val="single" w:sz="8" w:space="0" w:color="auto"/>
        <w:bottom w:val="single" w:sz="4" w:space="0" w:color="auto"/>
        <w:right w:val="single" w:sz="4" w:space="0" w:color="auto"/>
      </w:pBdr>
      <w:shd w:val="clear" w:color="000000" w:fill="FFFFFF"/>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8">
    <w:name w:val="xl128"/>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29">
    <w:name w:val="xl129"/>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0">
    <w:name w:val="xl130"/>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31">
    <w:name w:val="xl131"/>
    <w:basedOn w:val="Normal"/>
    <w:rsid w:val="004639D7"/>
    <w:pPr>
      <w:pBdr>
        <w:top w:val="single" w:sz="4" w:space="0" w:color="auto"/>
        <w:left w:val="single" w:sz="8" w:space="0" w:color="auto"/>
        <w:bottom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2">
    <w:name w:val="xl13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33">
    <w:name w:val="xl133"/>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4">
    <w:name w:val="xl134"/>
    <w:basedOn w:val="Normal"/>
    <w:rsid w:val="004639D7"/>
    <w:pPr>
      <w:pBdr>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5">
    <w:name w:val="xl135"/>
    <w:basedOn w:val="Normal"/>
    <w:rsid w:val="004639D7"/>
    <w:pPr>
      <w:pBdr>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6">
    <w:name w:val="xl136"/>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37">
    <w:name w:val="xl137"/>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8">
    <w:name w:val="xl138"/>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39">
    <w:name w:val="xl139"/>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0">
    <w:name w:val="xl140"/>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1">
    <w:name w:val="xl141"/>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Times New Roman"/>
      <w:sz w:val="24"/>
      <w:szCs w:val="24"/>
    </w:rPr>
  </w:style>
  <w:style w:type="paragraph" w:customStyle="1" w:styleId="xl142">
    <w:name w:val="xl142"/>
    <w:basedOn w:val="Normal"/>
    <w:rsid w:val="004639D7"/>
    <w:pPr>
      <w:pBdr>
        <w:top w:val="single" w:sz="4" w:space="0" w:color="auto"/>
        <w:left w:val="single" w:sz="4"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3">
    <w:name w:val="xl143"/>
    <w:basedOn w:val="Normal"/>
    <w:rsid w:val="004639D7"/>
    <w:pPr>
      <w:pBdr>
        <w:top w:val="single" w:sz="4" w:space="0" w:color="auto"/>
        <w:left w:val="single" w:sz="8" w:space="0" w:color="auto"/>
        <w:bottom w:val="single" w:sz="4" w:space="0" w:color="auto"/>
        <w:right w:val="single" w:sz="4" w:space="0" w:color="auto"/>
      </w:pBdr>
      <w:shd w:val="clear" w:color="000000" w:fill="D8D8D8"/>
      <w:tabs>
        <w:tab w:val="num" w:pos="1304"/>
      </w:tabs>
      <w:spacing w:before="100" w:beforeAutospacing="1" w:after="100" w:afterAutospacing="1" w:line="240" w:lineRule="auto"/>
      <w:jc w:val="center"/>
      <w:textAlignment w:val="center"/>
    </w:pPr>
    <w:rPr>
      <w:rFonts w:ascii="Times New Roman" w:hAnsi="Times New Roman" w:cs="Mitra"/>
      <w:sz w:val="24"/>
      <w:szCs w:val="24"/>
    </w:rPr>
  </w:style>
  <w:style w:type="paragraph" w:customStyle="1" w:styleId="xl144">
    <w:name w:val="xl144"/>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5">
    <w:name w:val="xl145"/>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6">
    <w:name w:val="xl146"/>
    <w:basedOn w:val="Normal"/>
    <w:rsid w:val="004639D7"/>
    <w:pPr>
      <w:pBdr>
        <w:top w:val="single" w:sz="4" w:space="0" w:color="auto"/>
        <w:left w:val="single" w:sz="8"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7">
    <w:name w:val="xl147"/>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48">
    <w:name w:val="xl148"/>
    <w:basedOn w:val="Normal"/>
    <w:rsid w:val="004639D7"/>
    <w:pPr>
      <w:pBdr>
        <w:top w:val="single" w:sz="4" w:space="0" w:color="auto"/>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49">
    <w:name w:val="xl149"/>
    <w:basedOn w:val="Normal"/>
    <w:rsid w:val="004639D7"/>
    <w:pPr>
      <w:pBdr>
        <w:top w:val="single" w:sz="4" w:space="0" w:color="auto"/>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0">
    <w:name w:val="xl150"/>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1">
    <w:name w:val="xl151"/>
    <w:basedOn w:val="Normal"/>
    <w:rsid w:val="004639D7"/>
    <w:pPr>
      <w:pBdr>
        <w:top w:val="single" w:sz="4" w:space="0" w:color="auto"/>
        <w:left w:val="single" w:sz="4" w:space="0" w:color="auto"/>
        <w:bottom w:val="single" w:sz="4" w:space="0" w:color="auto"/>
        <w:right w:val="single" w:sz="4" w:space="0" w:color="auto"/>
      </w:pBdr>
      <w:shd w:val="clear" w:color="000000" w:fill="FDE9D9"/>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2">
    <w:name w:val="xl152"/>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3">
    <w:name w:val="xl153"/>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4">
    <w:name w:val="xl154"/>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55">
    <w:name w:val="xl155"/>
    <w:basedOn w:val="Normal"/>
    <w:rsid w:val="004639D7"/>
    <w:pPr>
      <w:pBdr>
        <w:top w:val="single" w:sz="4" w:space="0" w:color="auto"/>
        <w:left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6">
    <w:name w:val="xl156"/>
    <w:basedOn w:val="Normal"/>
    <w:rsid w:val="004639D7"/>
    <w:pPr>
      <w:pBdr>
        <w:top w:val="single" w:sz="4" w:space="0" w:color="auto"/>
        <w:left w:val="single" w:sz="8"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57">
    <w:name w:val="xl157"/>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b/>
      <w:bCs/>
      <w:color w:val="FF0000"/>
      <w:sz w:val="24"/>
      <w:szCs w:val="24"/>
    </w:rPr>
  </w:style>
  <w:style w:type="paragraph" w:customStyle="1" w:styleId="xl158">
    <w:name w:val="xl158"/>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right"/>
    </w:pPr>
    <w:rPr>
      <w:rFonts w:ascii="Times New Roman" w:hAnsi="Times New Roman" w:cs="Mitra"/>
      <w:sz w:val="24"/>
      <w:szCs w:val="24"/>
    </w:rPr>
  </w:style>
  <w:style w:type="paragraph" w:customStyle="1" w:styleId="xl159">
    <w:name w:val="xl159"/>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Times New Roman"/>
      <w:color w:val="FF0000"/>
      <w:sz w:val="24"/>
      <w:szCs w:val="24"/>
    </w:rPr>
  </w:style>
  <w:style w:type="paragraph" w:customStyle="1" w:styleId="xl160">
    <w:name w:val="xl160"/>
    <w:basedOn w:val="Normal"/>
    <w:rsid w:val="004639D7"/>
    <w:pPr>
      <w:pBdr>
        <w:left w:val="single" w:sz="4"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1">
    <w:name w:val="xl161"/>
    <w:basedOn w:val="Normal"/>
    <w:rsid w:val="004639D7"/>
    <w:pPr>
      <w:pBdr>
        <w:left w:val="single" w:sz="8" w:space="0" w:color="auto"/>
        <w:bottom w:val="single" w:sz="4" w:space="0" w:color="auto"/>
        <w:right w:val="single" w:sz="4" w:space="0" w:color="auto"/>
      </w:pBdr>
      <w:tabs>
        <w:tab w:val="num" w:pos="1304"/>
      </w:tabs>
      <w:spacing w:before="100" w:beforeAutospacing="1" w:after="100" w:afterAutospacing="1" w:line="240" w:lineRule="auto"/>
      <w:jc w:val="center"/>
      <w:textAlignment w:val="center"/>
    </w:pPr>
    <w:rPr>
      <w:rFonts w:ascii="Times New Roman" w:hAnsi="Times New Roman" w:cs="Mitra"/>
      <w:color w:val="FF0000"/>
      <w:sz w:val="24"/>
      <w:szCs w:val="24"/>
    </w:rPr>
  </w:style>
  <w:style w:type="paragraph" w:customStyle="1" w:styleId="xl162">
    <w:name w:val="xl162"/>
    <w:basedOn w:val="Normal"/>
    <w:rsid w:val="004639D7"/>
    <w:pPr>
      <w:pBdr>
        <w:top w:val="single" w:sz="4" w:space="0" w:color="auto"/>
        <w:left w:val="single" w:sz="4" w:space="0" w:color="auto"/>
        <w:bottom w:val="single" w:sz="8" w:space="0" w:color="auto"/>
        <w:right w:val="single" w:sz="4" w:space="0" w:color="auto"/>
      </w:pBdr>
      <w:shd w:val="clear" w:color="000000" w:fill="B2A1C7"/>
      <w:tabs>
        <w:tab w:val="num" w:pos="1304"/>
      </w:tabs>
      <w:spacing w:before="100" w:beforeAutospacing="1" w:after="100" w:afterAutospacing="1" w:line="240" w:lineRule="auto"/>
      <w:jc w:val="center"/>
      <w:textAlignment w:val="center"/>
    </w:pPr>
    <w:rPr>
      <w:rFonts w:ascii="Times New Roman" w:hAnsi="Times New Roman" w:cs="Mitra"/>
      <w:b/>
      <w:bCs/>
      <w:sz w:val="20"/>
      <w:szCs w:val="20"/>
    </w:rPr>
  </w:style>
  <w:style w:type="paragraph" w:customStyle="1" w:styleId="xl163">
    <w:name w:val="xl163"/>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4">
    <w:name w:val="xl164"/>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5">
    <w:name w:val="xl165"/>
    <w:basedOn w:val="Normal"/>
    <w:rsid w:val="004639D7"/>
    <w:pPr>
      <w:pBdr>
        <w:top w:val="single" w:sz="8" w:space="0" w:color="auto"/>
        <w:left w:val="single" w:sz="4"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paragraph" w:customStyle="1" w:styleId="xl166">
    <w:name w:val="xl166"/>
    <w:basedOn w:val="Normal"/>
    <w:rsid w:val="004639D7"/>
    <w:pPr>
      <w:pBdr>
        <w:left w:val="single" w:sz="4" w:space="0" w:color="auto"/>
        <w:bottom w:val="single" w:sz="8" w:space="0" w:color="auto"/>
        <w:right w:val="single" w:sz="4" w:space="0" w:color="auto"/>
      </w:pBdr>
      <w:shd w:val="clear" w:color="000000" w:fill="95B3D7"/>
      <w:tabs>
        <w:tab w:val="num" w:pos="1304"/>
      </w:tabs>
      <w:spacing w:before="100" w:beforeAutospacing="1" w:after="100" w:afterAutospacing="1" w:line="240" w:lineRule="auto"/>
      <w:jc w:val="left"/>
      <w:textAlignment w:val="center"/>
    </w:pPr>
    <w:rPr>
      <w:rFonts w:ascii="Times New Roman" w:hAnsi="Times New Roman" w:cs="Mitra"/>
      <w:b/>
      <w:bCs/>
      <w:sz w:val="24"/>
      <w:szCs w:val="24"/>
    </w:rPr>
  </w:style>
  <w:style w:type="character" w:customStyle="1" w:styleId="summary">
    <w:name w:val="summary"/>
    <w:basedOn w:val="DefaultParagraphFont"/>
    <w:rsid w:val="004639D7"/>
  </w:style>
  <w:style w:type="paragraph" w:customStyle="1" w:styleId="2-2">
    <w:name w:val="استایل2- برای متن بعد از هدینگ2"/>
    <w:basedOn w:val="Normal"/>
    <w:qFormat/>
    <w:rsid w:val="004639D7"/>
    <w:pPr>
      <w:widowControl w:val="0"/>
      <w:tabs>
        <w:tab w:val="num" w:pos="1304"/>
      </w:tabs>
      <w:bidi/>
      <w:spacing w:after="0" w:line="360" w:lineRule="auto"/>
      <w:ind w:left="170" w:firstLine="562"/>
    </w:pPr>
    <w:rPr>
      <w:rFonts w:ascii="Times New Roman" w:eastAsia="SimSun" w:hAnsi="Times New Roman" w:cs="B Nazanin"/>
      <w:sz w:val="24"/>
      <w:szCs w:val="28"/>
    </w:rPr>
  </w:style>
  <w:style w:type="table" w:customStyle="1" w:styleId="GridTable4-Accent11">
    <w:name w:val="Grid Table 4 - Accent 1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non-reqcode">
    <w:name w:val="non-reqcode"/>
    <w:basedOn w:val="Normal"/>
    <w:uiPriority w:val="99"/>
    <w:qFormat/>
    <w:rsid w:val="004639D7"/>
    <w:pPr>
      <w:framePr w:hSpace="180" w:wrap="auto" w:vAnchor="text" w:hAnchor="text" w:xAlign="center" w:y="1"/>
      <w:tabs>
        <w:tab w:val="num" w:pos="720"/>
      </w:tabs>
      <w:bidi/>
      <w:spacing w:after="0" w:line="240" w:lineRule="auto"/>
      <w:ind w:left="720" w:hanging="720"/>
      <w:suppressOverlap/>
      <w:jc w:val="center"/>
    </w:pPr>
    <w:rPr>
      <w:rFonts w:ascii="Times New Roman" w:hAnsi="Times New Roman" w:cs="Nazanin"/>
      <w:szCs w:val="24"/>
      <w:lang w:bidi="fa-IR"/>
    </w:rPr>
  </w:style>
  <w:style w:type="table" w:styleId="MediumGrid3-Accent6">
    <w:name w:val="Medium Grid 3 Accent 6"/>
    <w:basedOn w:val="TableNormal"/>
    <w:uiPriority w:val="6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a6">
    <w:name w:val="آویهنگ"/>
    <w:basedOn w:val="TableNormal"/>
    <w:uiPriority w:val="99"/>
    <w:rsid w:val="004639D7"/>
    <w:pPr>
      <w:tabs>
        <w:tab w:val="num" w:pos="1304"/>
      </w:tabs>
    </w:pPr>
    <w:rPr>
      <w:rFonts w:asciiTheme="minorHAnsi" w:eastAsiaTheme="minorHAnsi" w:hAnsiTheme="minorHAnsi" w:cstheme="minorBidi"/>
      <w:sz w:val="22"/>
      <w:szCs w:val="22"/>
      <w:lang w:bidi="fa-IR"/>
    </w:rPr>
    <w:tblPr/>
  </w:style>
  <w:style w:type="table" w:styleId="ColorfulGrid-Accent6">
    <w:name w:val="Colorful Grid Accent 6"/>
    <w:basedOn w:val="TableNormal"/>
    <w:uiPriority w:val="73"/>
    <w:rsid w:val="004639D7"/>
    <w:pPr>
      <w:tabs>
        <w:tab w:val="num" w:pos="1304"/>
      </w:tabs>
    </w:pPr>
    <w:rPr>
      <w:rFonts w:ascii="Times New Roman" w:eastAsiaTheme="minorHAnsi" w:hAnsi="Times New Roman" w:cs="B Lotus"/>
      <w:color w:val="000000" w:themeColor="text1"/>
      <w:sz w:val="22"/>
      <w:szCs w:val="22"/>
      <w:lang w:bidi="fa-IR"/>
    </w:rPr>
    <w:tblPr>
      <w:tblStyleRowBandSize w:val="1"/>
      <w:tblStyleColBandSize w:val="1"/>
      <w:jc w:val="center"/>
      <w:tblBorders>
        <w:insideH w:val="single" w:sz="4" w:space="0" w:color="FFFFFF" w:themeColor="background1"/>
      </w:tblBorders>
    </w:tblPr>
    <w:trPr>
      <w:jc w:val="center"/>
    </w:trPr>
    <w:tcPr>
      <w:shd w:val="clear" w:color="auto" w:fill="E2EFD9" w:themeFill="accent6" w:themeFillTint="33"/>
      <w:vAlign w:val="center"/>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List-Accent6">
    <w:name w:val="Light List Accent 6"/>
    <w:basedOn w:val="TableNormal"/>
    <w:uiPriority w:val="61"/>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MediumGrid1-Accent1">
    <w:name w:val="Medium Grid 1 Accent 1"/>
    <w:basedOn w:val="TableNormal"/>
    <w:uiPriority w:val="67"/>
    <w:rsid w:val="004639D7"/>
    <w:pPr>
      <w:tabs>
        <w:tab w:val="num" w:pos="1304"/>
      </w:tabs>
      <w:ind w:left="2342" w:hanging="357"/>
      <w:jc w:val="both"/>
    </w:pPr>
    <w:rPr>
      <w:rFonts w:ascii="Times New Roman" w:eastAsiaTheme="minorHAnsi" w:hAnsi="Times New Roman" w:cs="Times New Roman"/>
      <w:lang w:bidi="fa-IR"/>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customStyle="1" w:styleId="4-4">
    <w:name w:val="استایل4 - برای متن بعد هدینگ4"/>
    <w:basedOn w:val="Normal"/>
    <w:qFormat/>
    <w:rsid w:val="004639D7"/>
    <w:pPr>
      <w:widowControl w:val="0"/>
      <w:tabs>
        <w:tab w:val="num" w:pos="1304"/>
      </w:tabs>
      <w:bidi/>
      <w:spacing w:after="0" w:line="360" w:lineRule="auto"/>
      <w:ind w:left="397" w:firstLine="562"/>
    </w:pPr>
    <w:rPr>
      <w:rFonts w:ascii="Times New Roman" w:eastAsia="SimSun" w:hAnsi="Times New Roman" w:cs="B Nazanin"/>
      <w:sz w:val="24"/>
      <w:szCs w:val="28"/>
      <w:lang w:eastAsia="zh-CN"/>
    </w:rPr>
  </w:style>
  <w:style w:type="paragraph" w:styleId="DocumentMap">
    <w:name w:val="Document Map"/>
    <w:basedOn w:val="Normal"/>
    <w:link w:val="DocumentMapChar"/>
    <w:uiPriority w:val="99"/>
    <w:semiHidden/>
    <w:unhideWhenUsed/>
    <w:rsid w:val="004639D7"/>
    <w:pPr>
      <w:widowControl w:val="0"/>
      <w:tabs>
        <w:tab w:val="num" w:pos="1304"/>
      </w:tabs>
      <w:bidi/>
      <w:spacing w:after="0" w:line="360" w:lineRule="auto"/>
      <w:ind w:firstLine="562"/>
    </w:pPr>
    <w:rPr>
      <w:rFonts w:ascii="Tahoma" w:eastAsia="SimSun" w:hAnsi="Tahoma" w:cs="Tahoma"/>
      <w:sz w:val="16"/>
      <w:szCs w:val="16"/>
      <w:lang w:eastAsia="zh-CN"/>
    </w:rPr>
  </w:style>
  <w:style w:type="character" w:customStyle="1" w:styleId="DocumentMapChar">
    <w:name w:val="Document Map Char"/>
    <w:basedOn w:val="DefaultParagraphFont"/>
    <w:link w:val="DocumentMap"/>
    <w:uiPriority w:val="99"/>
    <w:semiHidden/>
    <w:rsid w:val="004639D7"/>
    <w:rPr>
      <w:rFonts w:ascii="Tahoma" w:eastAsia="SimSun" w:hAnsi="Tahoma" w:cs="Tahoma"/>
      <w:sz w:val="16"/>
      <w:szCs w:val="16"/>
      <w:lang w:eastAsia="zh-CN"/>
    </w:rPr>
  </w:style>
  <w:style w:type="paragraph" w:customStyle="1" w:styleId="3-3">
    <w:name w:val="استایل3 - برای متن بعد هدینگ3"/>
    <w:basedOn w:val="Normal"/>
    <w:qFormat/>
    <w:rsid w:val="004639D7"/>
    <w:pPr>
      <w:keepNext/>
      <w:tabs>
        <w:tab w:val="num" w:pos="1304"/>
      </w:tabs>
      <w:bidi/>
      <w:spacing w:after="0" w:line="288" w:lineRule="auto"/>
      <w:ind w:left="284"/>
    </w:pPr>
    <w:rPr>
      <w:rFonts w:ascii="Times New Roman" w:hAnsi="Times New Roman" w:cs="B Nazanin"/>
      <w:sz w:val="24"/>
      <w:szCs w:val="32"/>
      <w:lang w:eastAsia="zh-CN"/>
    </w:rPr>
  </w:style>
  <w:style w:type="numbering" w:styleId="111111">
    <w:name w:val="Outline List 2"/>
    <w:basedOn w:val="NoList"/>
    <w:rsid w:val="004639D7"/>
    <w:pPr>
      <w:numPr>
        <w:numId w:val="18"/>
      </w:numPr>
    </w:pPr>
  </w:style>
  <w:style w:type="paragraph" w:customStyle="1" w:styleId="infoblue">
    <w:name w:val="infoblue"/>
    <w:basedOn w:val="Normal"/>
    <w:rsid w:val="004639D7"/>
    <w:pPr>
      <w:tabs>
        <w:tab w:val="num" w:pos="1304"/>
      </w:tabs>
      <w:spacing w:after="120" w:line="240" w:lineRule="atLeast"/>
      <w:ind w:left="720"/>
      <w:jc w:val="left"/>
    </w:pPr>
    <w:rPr>
      <w:rFonts w:ascii="Times New Roman" w:eastAsia="Batang" w:hAnsi="Times New Roman" w:cs="Times New Roman"/>
      <w:i/>
      <w:iCs/>
      <w:color w:val="0000FF"/>
      <w:sz w:val="20"/>
      <w:szCs w:val="20"/>
      <w:lang w:eastAsia="ko-KR" w:bidi="fa-IR"/>
    </w:rPr>
  </w:style>
  <w:style w:type="table" w:customStyle="1" w:styleId="GridTable6Colorful-Accent11">
    <w:name w:val="Grid Table 6 Colorful - Accent 11"/>
    <w:basedOn w:val="TableNormal"/>
    <w:uiPriority w:val="51"/>
    <w:rsid w:val="004639D7"/>
    <w:pPr>
      <w:tabs>
        <w:tab w:val="num" w:pos="1304"/>
      </w:tabs>
    </w:pPr>
    <w:rPr>
      <w:rFonts w:asciiTheme="minorHAnsi" w:eastAsiaTheme="minorHAnsi" w:hAnsiTheme="minorHAnsi" w:cstheme="minorBidi"/>
      <w:color w:val="2E74B5" w:themeColor="accent1" w:themeShade="BF"/>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61">
    <w:name w:val="Grid Table 4 - Accent 6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51">
    <w:name w:val="Grid Table 4 - Accent 5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1">
    <w:name w:val="Table Grid Light1"/>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2">
    <w:name w:val="Grid Table 4 - Accent 5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eGridLight2">
    <w:name w:val="Table Grid Light2"/>
    <w:basedOn w:val="TableNormal"/>
    <w:uiPriority w:val="40"/>
    <w:rsid w:val="004639D7"/>
    <w:pPr>
      <w:tabs>
        <w:tab w:val="num" w:pos="1304"/>
      </w:tabs>
    </w:pPr>
    <w:rPr>
      <w:rFonts w:ascii="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hadow">
    <w:name w:val="shadow"/>
    <w:basedOn w:val="Normal"/>
    <w:rsid w:val="004639D7"/>
    <w:pPr>
      <w:bidi/>
      <w:spacing w:after="0" w:line="360" w:lineRule="auto"/>
      <w:ind w:left="360" w:hanging="720"/>
    </w:pPr>
    <w:rPr>
      <w:rFonts w:ascii="Verdana" w:hAnsi="Verdana" w:cs="Mitra"/>
      <w:sz w:val="20"/>
      <w:szCs w:val="28"/>
      <w:lang w:bidi="fa-IR"/>
    </w:rPr>
  </w:style>
  <w:style w:type="paragraph" w:customStyle="1" w:styleId="10">
    <w:name w:val="عنوان1"/>
    <w:basedOn w:val="Normal"/>
    <w:link w:val="Char0"/>
    <w:qFormat/>
    <w:rsid w:val="004639D7"/>
    <w:pPr>
      <w:tabs>
        <w:tab w:val="num" w:pos="1304"/>
      </w:tabs>
      <w:bidi/>
      <w:spacing w:after="0" w:line="360" w:lineRule="auto"/>
      <w:ind w:firstLine="567"/>
    </w:pPr>
    <w:rPr>
      <w:rFonts w:ascii="Times New Roman" w:hAnsi="Times New Roman" w:cs="B Titr"/>
      <w:sz w:val="24"/>
      <w:szCs w:val="28"/>
    </w:rPr>
  </w:style>
  <w:style w:type="numbering" w:customStyle="1" w:styleId="MagfaBulletsList">
    <w:name w:val="Magfa Bullets List"/>
    <w:basedOn w:val="NoList"/>
    <w:rsid w:val="004639D7"/>
    <w:pPr>
      <w:numPr>
        <w:numId w:val="14"/>
      </w:numPr>
    </w:pPr>
  </w:style>
  <w:style w:type="table" w:styleId="MediumShading1-Accent2">
    <w:name w:val="Medium Shading 1 Accent 2"/>
    <w:basedOn w:val="TableNormal"/>
    <w:uiPriority w:val="63"/>
    <w:rsid w:val="004639D7"/>
    <w:pPr>
      <w:tabs>
        <w:tab w:val="num" w:pos="1304"/>
      </w:tabs>
      <w:spacing w:after="60"/>
      <w:ind w:left="284" w:hanging="193"/>
    </w:pPr>
    <w:rPr>
      <w:rFonts w:eastAsia="Calibri"/>
      <w:lang w:bidi="fa-I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Shading-Accent3">
    <w:name w:val="Light Shading Accent 3"/>
    <w:basedOn w:val="TableNormal"/>
    <w:uiPriority w:val="60"/>
    <w:rsid w:val="004639D7"/>
    <w:pPr>
      <w:tabs>
        <w:tab w:val="num" w:pos="1304"/>
      </w:tabs>
      <w:spacing w:after="60"/>
      <w:ind w:left="284" w:hanging="193"/>
    </w:pPr>
    <w:rPr>
      <w:rFonts w:eastAsia="Calibri"/>
      <w:color w:val="76923C"/>
      <w:lang w:bidi="fa-IR"/>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MagfaBulletsStyleL2">
    <w:name w:val="Magfa Bullets Style L2"/>
    <w:basedOn w:val="MagfaBulletsStyleL1"/>
    <w:link w:val="MagfaBulletsStyleL2Char"/>
    <w:qFormat/>
    <w:rsid w:val="004639D7"/>
    <w:pPr>
      <w:tabs>
        <w:tab w:val="clear" w:pos="720"/>
        <w:tab w:val="num" w:pos="1440"/>
      </w:tabs>
      <w:ind w:left="1440"/>
    </w:pPr>
  </w:style>
  <w:style w:type="table" w:styleId="LightShading-Accent2">
    <w:name w:val="Light Shading Accent 2"/>
    <w:basedOn w:val="TableNormal"/>
    <w:uiPriority w:val="60"/>
    <w:rsid w:val="004639D7"/>
    <w:pPr>
      <w:tabs>
        <w:tab w:val="num" w:pos="1304"/>
      </w:tabs>
      <w:spacing w:after="60"/>
      <w:ind w:left="284" w:hanging="193"/>
    </w:pPr>
    <w:rPr>
      <w:rFonts w:eastAsia="Calibri"/>
      <w:color w:val="943634"/>
      <w:lang w:bidi="fa-IR"/>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agfaTableStyle">
    <w:name w:val="MagfaTableStyle"/>
    <w:basedOn w:val="TableNormal"/>
    <w:uiPriority w:val="99"/>
    <w:qFormat/>
    <w:rsid w:val="004639D7"/>
    <w:pPr>
      <w:tabs>
        <w:tab w:val="num" w:pos="1304"/>
      </w:tabs>
      <w:spacing w:before="60" w:after="60"/>
      <w:jc w:val="center"/>
    </w:pPr>
    <w:rPr>
      <w:rFonts w:ascii="Times New Roman" w:eastAsia="Calibri" w:hAnsi="Times New Roman" w:cs="Mitra"/>
      <w:lang w:bidi="fa-IR"/>
    </w:rPr>
    <w:tblPr>
      <w:tblStyleRowBandSize w:val="1"/>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left w:w="28" w:type="dxa"/>
        <w:right w:w="28" w:type="dxa"/>
      </w:tblCellMar>
    </w:tblPr>
    <w:trPr>
      <w:jc w:val="center"/>
    </w:tr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TOCHeader">
    <w:name w:val="TOC Header"/>
    <w:basedOn w:val="Normal"/>
    <w:next w:val="Normal"/>
    <w:qFormat/>
    <w:rsid w:val="004639D7"/>
    <w:pPr>
      <w:pBdr>
        <w:bottom w:val="thinThickSmallGap" w:sz="24" w:space="1" w:color="auto"/>
      </w:pBdr>
      <w:tabs>
        <w:tab w:val="num" w:pos="1304"/>
      </w:tabs>
      <w:bidi/>
      <w:spacing w:before="200" w:after="0" w:line="312" w:lineRule="auto"/>
      <w:ind w:left="2266" w:right="2552"/>
      <w:jc w:val="center"/>
    </w:pPr>
    <w:rPr>
      <w:rFonts w:ascii="Times New Roman" w:eastAsia="Calibri" w:hAnsi="Times New Roman" w:cs="B Mitra"/>
      <w:b/>
      <w:bCs/>
      <w:sz w:val="24"/>
      <w:szCs w:val="28"/>
      <w:lang w:bidi="fa-IR"/>
    </w:rPr>
  </w:style>
  <w:style w:type="numbering" w:customStyle="1" w:styleId="Bulleted">
    <w:name w:val="Bulleted"/>
    <w:basedOn w:val="NoList"/>
    <w:rsid w:val="004639D7"/>
    <w:pPr>
      <w:numPr>
        <w:numId w:val="15"/>
      </w:numPr>
    </w:pPr>
  </w:style>
  <w:style w:type="paragraph" w:customStyle="1" w:styleId="TableBody">
    <w:name w:val="Table Body"/>
    <w:basedOn w:val="Normal"/>
    <w:link w:val="TableBodyChar"/>
    <w:uiPriority w:val="99"/>
    <w:qFormat/>
    <w:rsid w:val="004639D7"/>
    <w:pPr>
      <w:tabs>
        <w:tab w:val="num" w:pos="1304"/>
      </w:tabs>
      <w:bidi/>
      <w:spacing w:before="60" w:after="60" w:line="240" w:lineRule="auto"/>
      <w:jc w:val="center"/>
    </w:pPr>
    <w:rPr>
      <w:rFonts w:ascii="Times New Roman" w:hAnsi="Times New Roman" w:cs="B Mitra"/>
      <w:sz w:val="20"/>
      <w:lang w:bidi="fa-IR"/>
    </w:rPr>
  </w:style>
  <w:style w:type="paragraph" w:customStyle="1" w:styleId="MagfaBulletsStyleL3">
    <w:name w:val="Magfa Bullets Style L3"/>
    <w:basedOn w:val="MagfaBulletsStyleL1"/>
    <w:link w:val="MagfaBulletsStyleL3Char"/>
    <w:qFormat/>
    <w:rsid w:val="004639D7"/>
    <w:pPr>
      <w:tabs>
        <w:tab w:val="clear" w:pos="720"/>
        <w:tab w:val="num" w:pos="2160"/>
      </w:tabs>
      <w:ind w:left="2160"/>
    </w:pPr>
  </w:style>
  <w:style w:type="paragraph" w:customStyle="1" w:styleId="NormalCentered0">
    <w:name w:val="Normal Centered"/>
    <w:basedOn w:val="Normal"/>
    <w:qFormat/>
    <w:rsid w:val="004639D7"/>
    <w:pPr>
      <w:tabs>
        <w:tab w:val="num" w:pos="1304"/>
      </w:tabs>
      <w:bidi/>
      <w:spacing w:before="200" w:after="0" w:line="312" w:lineRule="auto"/>
      <w:jc w:val="center"/>
    </w:pPr>
    <w:rPr>
      <w:rFonts w:ascii="Times New Roman" w:hAnsi="Times New Roman" w:cs="B Mitra"/>
      <w:sz w:val="24"/>
      <w:szCs w:val="28"/>
      <w:lang w:bidi="fa-IR"/>
    </w:rPr>
  </w:style>
  <w:style w:type="paragraph" w:customStyle="1" w:styleId="TableBodyRight">
    <w:name w:val="Table Body Right"/>
    <w:basedOn w:val="TableBody"/>
    <w:link w:val="TableBodyRightChar"/>
    <w:qFormat/>
    <w:rsid w:val="004639D7"/>
    <w:pPr>
      <w:jc w:val="both"/>
    </w:pPr>
  </w:style>
  <w:style w:type="numbering" w:customStyle="1" w:styleId="MagfaMultiLevelList">
    <w:name w:val="Magfa MultiLevel List"/>
    <w:uiPriority w:val="99"/>
    <w:rsid w:val="004639D7"/>
    <w:pPr>
      <w:numPr>
        <w:numId w:val="8"/>
      </w:numPr>
    </w:pPr>
  </w:style>
  <w:style w:type="paragraph" w:customStyle="1" w:styleId="MagfaBulletsStyleL1">
    <w:name w:val="Magfa Bullets Style L1"/>
    <w:basedOn w:val="ListParagraph"/>
    <w:link w:val="MagfaBullets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paragraph" w:customStyle="1" w:styleId="MagfaNumberingStyleL1">
    <w:name w:val="Magfa Numbering Style L1"/>
    <w:basedOn w:val="ListParagraph"/>
    <w:link w:val="MagfaNumberingStyleL1Char"/>
    <w:qFormat/>
    <w:rsid w:val="004639D7"/>
    <w:pPr>
      <w:tabs>
        <w:tab w:val="num" w:pos="720"/>
      </w:tabs>
      <w:bidi/>
      <w:spacing w:before="60" w:after="60" w:line="312" w:lineRule="auto"/>
      <w:ind w:hanging="720"/>
      <w:contextualSpacing w:val="0"/>
    </w:pPr>
    <w:rPr>
      <w:rFonts w:eastAsia="Calibri" w:cs="Times New Roman"/>
      <w:sz w:val="24"/>
      <w:szCs w:val="28"/>
      <w:lang w:val="en-GB" w:eastAsia="en-GB" w:bidi="fa-IR"/>
    </w:rPr>
  </w:style>
  <w:style w:type="character" w:customStyle="1" w:styleId="MagfaBulletsStyleL1Char">
    <w:name w:val="Magfa Bullets Style L1 Char"/>
    <w:link w:val="MagfaBulletsStyleL1"/>
    <w:rsid w:val="004639D7"/>
    <w:rPr>
      <w:rFonts w:eastAsia="Calibri" w:cs="Times New Roman"/>
      <w:sz w:val="24"/>
      <w:szCs w:val="28"/>
      <w:lang w:val="en-GB" w:eastAsia="en-GB" w:bidi="fa-IR"/>
    </w:rPr>
  </w:style>
  <w:style w:type="paragraph" w:customStyle="1" w:styleId="MagfaTableBulletsStyleL1">
    <w:name w:val="Magfa Table Bullets Style L1"/>
    <w:basedOn w:val="TableBodyRight"/>
    <w:link w:val="MagfaTableBulletsStyleL1Char"/>
    <w:qFormat/>
    <w:rsid w:val="004639D7"/>
    <w:pPr>
      <w:tabs>
        <w:tab w:val="clear" w:pos="1304"/>
        <w:tab w:val="num" w:pos="720"/>
      </w:tabs>
      <w:ind w:left="720" w:hanging="720"/>
    </w:pPr>
  </w:style>
  <w:style w:type="character" w:customStyle="1" w:styleId="MagfaNumberingStyleL1Char">
    <w:name w:val="Magfa Numbering Style L1 Char"/>
    <w:link w:val="MagfaNumberingStyleL1"/>
    <w:rsid w:val="004639D7"/>
    <w:rPr>
      <w:rFonts w:eastAsia="Calibri" w:cs="Times New Roman"/>
      <w:sz w:val="24"/>
      <w:szCs w:val="28"/>
      <w:lang w:val="en-GB" w:eastAsia="en-GB" w:bidi="fa-IR"/>
    </w:rPr>
  </w:style>
  <w:style w:type="numbering" w:customStyle="1" w:styleId="MagfaTableBulletsList">
    <w:name w:val="Magfa Table Bullets List"/>
    <w:uiPriority w:val="99"/>
    <w:rsid w:val="004639D7"/>
    <w:pPr>
      <w:numPr>
        <w:numId w:val="19"/>
      </w:numPr>
    </w:pPr>
  </w:style>
  <w:style w:type="character" w:customStyle="1" w:styleId="TableBodyChar">
    <w:name w:val="Table Body Char"/>
    <w:link w:val="TableBody"/>
    <w:uiPriority w:val="99"/>
    <w:rsid w:val="004639D7"/>
    <w:rPr>
      <w:rFonts w:ascii="Times New Roman" w:hAnsi="Times New Roman" w:cs="B Mitra"/>
      <w:szCs w:val="22"/>
      <w:lang w:bidi="fa-IR"/>
    </w:rPr>
  </w:style>
  <w:style w:type="character" w:customStyle="1" w:styleId="TableBodyRightChar">
    <w:name w:val="Table Body Right Char"/>
    <w:basedOn w:val="TableBodyChar"/>
    <w:link w:val="TableBodyRight"/>
    <w:rsid w:val="004639D7"/>
    <w:rPr>
      <w:rFonts w:ascii="Times New Roman" w:hAnsi="Times New Roman" w:cs="B Mitra"/>
      <w:szCs w:val="22"/>
      <w:lang w:bidi="fa-IR"/>
    </w:rPr>
  </w:style>
  <w:style w:type="character" w:customStyle="1" w:styleId="MagfaTableBulletsStyleL1Char">
    <w:name w:val="Magfa Table Bullets Style L1 Char"/>
    <w:link w:val="MagfaTableBulletsStyleL1"/>
    <w:rsid w:val="004639D7"/>
    <w:rPr>
      <w:rFonts w:ascii="Times New Roman" w:hAnsi="Times New Roman" w:cs="B Mitra"/>
      <w:szCs w:val="22"/>
      <w:lang w:bidi="fa-IR"/>
    </w:rPr>
  </w:style>
  <w:style w:type="numbering" w:customStyle="1" w:styleId="MagfaNumberingList">
    <w:name w:val="Magfa Numbering List"/>
    <w:uiPriority w:val="99"/>
    <w:rsid w:val="004639D7"/>
    <w:pPr>
      <w:numPr>
        <w:numId w:val="17"/>
      </w:numPr>
    </w:pPr>
  </w:style>
  <w:style w:type="character" w:customStyle="1" w:styleId="MagfaBulletsStyleL2Char">
    <w:name w:val="Magfa Bullets Style L2 Char"/>
    <w:basedOn w:val="MagfaBulletsStyleL1Char"/>
    <w:link w:val="MagfaBulletsStyleL2"/>
    <w:rsid w:val="004639D7"/>
    <w:rPr>
      <w:rFonts w:eastAsia="Calibri" w:cs="Times New Roman"/>
      <w:sz w:val="24"/>
      <w:szCs w:val="28"/>
      <w:lang w:val="en-GB" w:eastAsia="en-GB" w:bidi="fa-IR"/>
    </w:rPr>
  </w:style>
  <w:style w:type="numbering" w:customStyle="1" w:styleId="MagfaTableNumberingList">
    <w:name w:val="Magfa Table Numbering List"/>
    <w:uiPriority w:val="99"/>
    <w:rsid w:val="004639D7"/>
    <w:pPr>
      <w:numPr>
        <w:numId w:val="7"/>
      </w:numPr>
    </w:pPr>
  </w:style>
  <w:style w:type="character" w:customStyle="1" w:styleId="MagfaBulletsStyleL3Char">
    <w:name w:val="Magfa Bullets Style L3 Char"/>
    <w:basedOn w:val="MagfaBulletsStyleL1Char"/>
    <w:link w:val="MagfaBulletsStyleL3"/>
    <w:rsid w:val="004639D7"/>
    <w:rPr>
      <w:rFonts w:eastAsia="Calibri" w:cs="Times New Roman"/>
      <w:sz w:val="24"/>
      <w:szCs w:val="28"/>
      <w:lang w:val="en-GB" w:eastAsia="en-GB" w:bidi="fa-IR"/>
    </w:rPr>
  </w:style>
  <w:style w:type="paragraph" w:customStyle="1" w:styleId="MagfaTableNumberingStyleL1">
    <w:name w:val="Magfa Table Numbering Style L1"/>
    <w:basedOn w:val="TableBodyRight"/>
    <w:link w:val="MagfaTableNumberingStyleL1Char"/>
    <w:qFormat/>
    <w:rsid w:val="004639D7"/>
    <w:pPr>
      <w:tabs>
        <w:tab w:val="clear" w:pos="1304"/>
        <w:tab w:val="num" w:pos="720"/>
      </w:tabs>
      <w:ind w:left="720" w:hanging="720"/>
    </w:pPr>
  </w:style>
  <w:style w:type="paragraph" w:customStyle="1" w:styleId="MagfaTableNumberingStyleL2">
    <w:name w:val="Magfa Table Numbering Style L2"/>
    <w:basedOn w:val="MagfaTableNumberingStyleL1"/>
    <w:link w:val="MagfaTableNumberingStyleL2Char"/>
    <w:qFormat/>
    <w:rsid w:val="004639D7"/>
  </w:style>
  <w:style w:type="character" w:customStyle="1" w:styleId="MagfaTableNumberingStyleL1Char">
    <w:name w:val="Magfa Table Numbering Style L1 Char"/>
    <w:basedOn w:val="MagfaTableBulletsStyleL1Char"/>
    <w:link w:val="MagfaTableNumberingStyleL1"/>
    <w:rsid w:val="004639D7"/>
    <w:rPr>
      <w:rFonts w:ascii="Times New Roman" w:hAnsi="Times New Roman" w:cs="B Mitra"/>
      <w:szCs w:val="22"/>
      <w:lang w:bidi="fa-IR"/>
    </w:rPr>
  </w:style>
  <w:style w:type="paragraph" w:customStyle="1" w:styleId="MagfaTableNumberingStyleL3">
    <w:name w:val="Magfa Table Numbering Style L3"/>
    <w:basedOn w:val="MagfaTableNumberingStyleL1"/>
    <w:link w:val="MagfaTableNumberingStyleL3Char"/>
    <w:qFormat/>
    <w:rsid w:val="004639D7"/>
    <w:pPr>
      <w:numPr>
        <w:ilvl w:val="2"/>
      </w:numPr>
      <w:tabs>
        <w:tab w:val="num" w:pos="720"/>
      </w:tabs>
      <w:ind w:left="720" w:hanging="720"/>
    </w:pPr>
  </w:style>
  <w:style w:type="character" w:customStyle="1" w:styleId="MagfaTableNumberingStyleL2Char">
    <w:name w:val="Magfa Table Numbering Style L2 Char"/>
    <w:basedOn w:val="MagfaTableNumberingStyleL1Char"/>
    <w:link w:val="MagfaTableNumberingStyleL2"/>
    <w:rsid w:val="004639D7"/>
    <w:rPr>
      <w:rFonts w:ascii="Times New Roman" w:hAnsi="Times New Roman" w:cs="B Mitra"/>
      <w:szCs w:val="22"/>
      <w:lang w:bidi="fa-IR"/>
    </w:rPr>
  </w:style>
  <w:style w:type="paragraph" w:customStyle="1" w:styleId="MagfaTableBulletsStyleL2">
    <w:name w:val="Magfa Table Bullets Style L2"/>
    <w:basedOn w:val="MagfaTableBulletsStyleL1"/>
    <w:link w:val="MagfaTableBulletsStyleL2Char"/>
    <w:qFormat/>
    <w:rsid w:val="004639D7"/>
    <w:pPr>
      <w:numPr>
        <w:ilvl w:val="1"/>
      </w:numPr>
      <w:tabs>
        <w:tab w:val="num" w:pos="720"/>
      </w:tabs>
      <w:ind w:left="720" w:hanging="720"/>
    </w:pPr>
  </w:style>
  <w:style w:type="character" w:customStyle="1" w:styleId="MagfaTableNumberingStyleL3Char">
    <w:name w:val="Magfa Table Numbering Style L3 Char"/>
    <w:basedOn w:val="MagfaTableNumberingStyleL1Char"/>
    <w:link w:val="MagfaTableNumberingStyleL3"/>
    <w:rsid w:val="004639D7"/>
    <w:rPr>
      <w:rFonts w:ascii="Times New Roman" w:hAnsi="Times New Roman" w:cs="B Mitra"/>
      <w:szCs w:val="22"/>
      <w:lang w:bidi="fa-IR"/>
    </w:rPr>
  </w:style>
  <w:style w:type="paragraph" w:customStyle="1" w:styleId="MagfaTableBulletsStyleL3">
    <w:name w:val="Magfa Table Bullets Style L3"/>
    <w:basedOn w:val="MagfaTableBulletsStyleL1"/>
    <w:link w:val="MagfaTableBulletsStyleL3Char"/>
    <w:qFormat/>
    <w:rsid w:val="004639D7"/>
    <w:pPr>
      <w:numPr>
        <w:ilvl w:val="2"/>
      </w:numPr>
      <w:tabs>
        <w:tab w:val="num" w:pos="720"/>
      </w:tabs>
      <w:ind w:left="720" w:hanging="720"/>
    </w:pPr>
  </w:style>
  <w:style w:type="character" w:customStyle="1" w:styleId="MagfaTableBulletsStyleL2Char">
    <w:name w:val="Magfa Table Bullets Style L2 Char"/>
    <w:basedOn w:val="MagfaTableBulletsStyleL1Char"/>
    <w:link w:val="MagfaTableBulletsStyleL2"/>
    <w:rsid w:val="004639D7"/>
    <w:rPr>
      <w:rFonts w:ascii="Times New Roman" w:hAnsi="Times New Roman" w:cs="B Mitra"/>
      <w:szCs w:val="22"/>
      <w:lang w:bidi="fa-IR"/>
    </w:rPr>
  </w:style>
  <w:style w:type="paragraph" w:customStyle="1" w:styleId="MagfaNumberingStyleL2">
    <w:name w:val="Magfa Numbering Style L2"/>
    <w:basedOn w:val="MagfaNumberingStyleL1"/>
    <w:link w:val="MagfaNumberingStyleL2Char"/>
    <w:qFormat/>
    <w:rsid w:val="004639D7"/>
    <w:pPr>
      <w:numPr>
        <w:ilvl w:val="1"/>
      </w:numPr>
      <w:tabs>
        <w:tab w:val="num" w:pos="720"/>
      </w:tabs>
      <w:ind w:left="720" w:hanging="720"/>
    </w:pPr>
  </w:style>
  <w:style w:type="character" w:customStyle="1" w:styleId="MagfaTableBulletsStyleL3Char">
    <w:name w:val="Magfa Table Bullets Style L3 Char"/>
    <w:basedOn w:val="MagfaTableBulletsStyleL1Char"/>
    <w:link w:val="MagfaTableBulletsStyleL3"/>
    <w:rsid w:val="004639D7"/>
    <w:rPr>
      <w:rFonts w:ascii="Times New Roman" w:hAnsi="Times New Roman" w:cs="B Mitra"/>
      <w:szCs w:val="22"/>
      <w:lang w:bidi="fa-IR"/>
    </w:rPr>
  </w:style>
  <w:style w:type="paragraph" w:customStyle="1" w:styleId="MagfaNumberingStyleL3">
    <w:name w:val="Magfa Numbering Style L3"/>
    <w:basedOn w:val="MagfaNumberingStyleL1"/>
    <w:link w:val="MagfaNumberingStyleL3Char"/>
    <w:qFormat/>
    <w:rsid w:val="004639D7"/>
    <w:pPr>
      <w:numPr>
        <w:ilvl w:val="2"/>
      </w:numPr>
      <w:tabs>
        <w:tab w:val="num" w:pos="720"/>
      </w:tabs>
      <w:ind w:left="720" w:hanging="720"/>
    </w:pPr>
  </w:style>
  <w:style w:type="character" w:customStyle="1" w:styleId="MagfaNumberingStyleL2Char">
    <w:name w:val="Magfa Numbering Style L2 Char"/>
    <w:basedOn w:val="MagfaNumberingStyleL1Char"/>
    <w:link w:val="MagfaNumberingStyleL2"/>
    <w:rsid w:val="004639D7"/>
    <w:rPr>
      <w:rFonts w:eastAsia="Calibri" w:cs="Times New Roman"/>
      <w:sz w:val="24"/>
      <w:szCs w:val="28"/>
      <w:lang w:val="en-GB" w:eastAsia="en-GB" w:bidi="fa-IR"/>
    </w:rPr>
  </w:style>
  <w:style w:type="character" w:customStyle="1" w:styleId="MagfaNumberingStyleL3Char">
    <w:name w:val="Magfa Numbering Style L3 Char"/>
    <w:basedOn w:val="MagfaNumberingStyleL1Char"/>
    <w:link w:val="MagfaNumberingStyleL3"/>
    <w:rsid w:val="004639D7"/>
    <w:rPr>
      <w:rFonts w:eastAsia="Calibri" w:cs="Times New Roman"/>
      <w:sz w:val="24"/>
      <w:szCs w:val="28"/>
      <w:lang w:val="en-GB" w:eastAsia="en-GB" w:bidi="fa-IR"/>
    </w:rPr>
  </w:style>
  <w:style w:type="character" w:customStyle="1" w:styleId="MagfaMultiLevelStyleL1Char">
    <w:name w:val="Magfa MultiLevel Style L1 Char"/>
    <w:link w:val="MagfaMultiLevelStyleL1"/>
    <w:rsid w:val="004639D7"/>
    <w:rPr>
      <w:rFonts w:ascii="Times New Roman" w:eastAsia="Calibri" w:hAnsi="Times New Roman" w:cs="B Mitra"/>
      <w:sz w:val="24"/>
      <w:szCs w:val="28"/>
      <w:lang w:val="x-none" w:eastAsia="x-none" w:bidi="fa-IR"/>
    </w:rPr>
  </w:style>
  <w:style w:type="character" w:customStyle="1" w:styleId="MagfaMultiLevelStyleL2Char">
    <w:name w:val="Magfa MultiLevel Style L2 Char"/>
    <w:basedOn w:val="MagfaMultiLevelStyleL1Char"/>
    <w:link w:val="MagfaMultiLevelStyleL2"/>
    <w:rsid w:val="004639D7"/>
    <w:rPr>
      <w:rFonts w:ascii="Times New Roman" w:eastAsia="Calibri" w:hAnsi="Times New Roman" w:cs="B Mitra"/>
      <w:sz w:val="24"/>
      <w:szCs w:val="28"/>
      <w:lang w:val="x-none" w:eastAsia="x-none" w:bidi="fa-IR"/>
    </w:rPr>
  </w:style>
  <w:style w:type="character" w:customStyle="1" w:styleId="MagfaMultiLevelStyleL3Char">
    <w:name w:val="Magfa MultiLevel Style L3 Char"/>
    <w:basedOn w:val="MagfaMultiLevelStyleL1Char"/>
    <w:link w:val="MagfaMultiLevelStyleL3"/>
    <w:rsid w:val="004639D7"/>
    <w:rPr>
      <w:rFonts w:ascii="Times New Roman" w:eastAsia="Calibri" w:hAnsi="Times New Roman" w:cs="B Mitra"/>
      <w:sz w:val="24"/>
      <w:szCs w:val="28"/>
      <w:lang w:val="x-none" w:eastAsia="x-none" w:bidi="fa-IR"/>
    </w:rPr>
  </w:style>
  <w:style w:type="character" w:customStyle="1" w:styleId="MagfaMultiLevelStyleL5Char">
    <w:name w:val="Magfa MultiLevel Style L5 Char"/>
    <w:basedOn w:val="MagfaMultiLevelStyleL1Char"/>
    <w:link w:val="MagfaMultiLevelStyleL5"/>
    <w:rsid w:val="004639D7"/>
    <w:rPr>
      <w:rFonts w:ascii="Times New Roman" w:eastAsia="Calibri" w:hAnsi="Times New Roman" w:cs="B Mitra"/>
      <w:sz w:val="24"/>
      <w:szCs w:val="28"/>
      <w:lang w:val="x-none" w:eastAsia="x-none" w:bidi="fa-IR"/>
    </w:rPr>
  </w:style>
  <w:style w:type="character" w:customStyle="1" w:styleId="MagfaMultiLevelStyleL6Char">
    <w:name w:val="Magfa MultiLevel Style L6 Char"/>
    <w:basedOn w:val="MagfaMultiLevelStyleL1Char"/>
    <w:link w:val="MagfaMultiLevelStyleL6"/>
    <w:rsid w:val="004639D7"/>
    <w:rPr>
      <w:rFonts w:ascii="Times New Roman" w:eastAsia="Calibri" w:hAnsi="Times New Roman" w:cs="B Mitra"/>
      <w:sz w:val="24"/>
      <w:szCs w:val="28"/>
      <w:lang w:val="x-none" w:eastAsia="x-none" w:bidi="fa-IR"/>
    </w:rPr>
  </w:style>
  <w:style w:type="character" w:customStyle="1" w:styleId="MagfaMultiLevelStyleL7Char">
    <w:name w:val="Magfa MultiLevel Style L7 Char"/>
    <w:basedOn w:val="MagfaMultiLevelStyleL1Char"/>
    <w:link w:val="MagfaMultiLevelStyleL7"/>
    <w:rsid w:val="004639D7"/>
    <w:rPr>
      <w:rFonts w:ascii="Times New Roman" w:eastAsia="Calibri" w:hAnsi="Times New Roman" w:cs="B Mitra"/>
      <w:sz w:val="24"/>
      <w:szCs w:val="28"/>
      <w:lang w:val="x-none" w:eastAsia="x-none" w:bidi="fa-IR"/>
    </w:rPr>
  </w:style>
  <w:style w:type="character" w:customStyle="1" w:styleId="MagfaMultiLevelStyleL8Char">
    <w:name w:val="Magfa MultiLevel Style L8 Char"/>
    <w:basedOn w:val="MagfaMultiLevelStyleL1Char"/>
    <w:link w:val="MagfaMultiLevelStyleL8"/>
    <w:rsid w:val="004639D7"/>
    <w:rPr>
      <w:rFonts w:ascii="Times New Roman" w:eastAsia="Calibri" w:hAnsi="Times New Roman" w:cs="B Mitra"/>
      <w:sz w:val="24"/>
      <w:szCs w:val="28"/>
      <w:lang w:val="x-none" w:eastAsia="x-none" w:bidi="fa-IR"/>
    </w:rPr>
  </w:style>
  <w:style w:type="paragraph" w:customStyle="1" w:styleId="NormalBold">
    <w:name w:val="Normal Bold"/>
    <w:basedOn w:val="Normal"/>
    <w:link w:val="NormalBoldChar"/>
    <w:qFormat/>
    <w:rsid w:val="004639D7"/>
    <w:pPr>
      <w:tabs>
        <w:tab w:val="num" w:pos="1304"/>
      </w:tabs>
      <w:bidi/>
      <w:spacing w:before="200" w:after="0" w:line="312" w:lineRule="auto"/>
    </w:pPr>
    <w:rPr>
      <w:rFonts w:ascii="Times New Roman" w:eastAsia="Calibri" w:hAnsi="Times New Roman" w:cs="B Mitra"/>
      <w:b/>
      <w:bCs/>
      <w:sz w:val="24"/>
      <w:szCs w:val="28"/>
      <w:lang w:bidi="fa-IR"/>
    </w:rPr>
  </w:style>
  <w:style w:type="character" w:customStyle="1" w:styleId="MagfaMultiLevelStyleL9Char">
    <w:name w:val="Magfa MultiLevel Style L9 Char"/>
    <w:basedOn w:val="MagfaMultiLevelStyleL1Char"/>
    <w:link w:val="MagfaMultiLevelStyleL9"/>
    <w:rsid w:val="004639D7"/>
    <w:rPr>
      <w:rFonts w:ascii="Times New Roman" w:eastAsia="Calibri" w:hAnsi="Times New Roman" w:cs="B Mitra"/>
      <w:sz w:val="24"/>
      <w:szCs w:val="28"/>
      <w:lang w:val="x-none" w:eastAsia="x-none" w:bidi="fa-IR"/>
    </w:rPr>
  </w:style>
  <w:style w:type="paragraph" w:customStyle="1" w:styleId="NormalBoldItalic">
    <w:name w:val="Normal Bold Italic"/>
    <w:basedOn w:val="NormalBold"/>
    <w:link w:val="NormalBoldItalicChar"/>
    <w:qFormat/>
    <w:rsid w:val="004639D7"/>
    <w:rPr>
      <w:u w:val="single"/>
    </w:rPr>
  </w:style>
  <w:style w:type="character" w:customStyle="1" w:styleId="NormalBoldChar">
    <w:name w:val="Normal Bold Char"/>
    <w:link w:val="NormalBold"/>
    <w:rsid w:val="004639D7"/>
    <w:rPr>
      <w:rFonts w:ascii="Times New Roman" w:eastAsia="Calibri" w:hAnsi="Times New Roman" w:cs="B Mitra"/>
      <w:b/>
      <w:bCs/>
      <w:sz w:val="24"/>
      <w:szCs w:val="28"/>
      <w:lang w:bidi="fa-IR"/>
    </w:rPr>
  </w:style>
  <w:style w:type="character" w:customStyle="1" w:styleId="NormalBoldItalicChar">
    <w:name w:val="Normal Bold Italic Char"/>
    <w:link w:val="NormalBoldItalic"/>
    <w:rsid w:val="004639D7"/>
    <w:rPr>
      <w:rFonts w:ascii="Times New Roman" w:eastAsia="Calibri" w:hAnsi="Times New Roman" w:cs="B Mitra"/>
      <w:b/>
      <w:bCs/>
      <w:sz w:val="24"/>
      <w:szCs w:val="28"/>
      <w:u w:val="single"/>
      <w:lang w:bidi="fa-IR"/>
    </w:rPr>
  </w:style>
  <w:style w:type="paragraph" w:customStyle="1" w:styleId="MagfaTitleStyle1">
    <w:name w:val="Magfa Title Style 1"/>
    <w:basedOn w:val="Normal"/>
    <w:link w:val="MagfaTitleStyle1Char"/>
    <w:qFormat/>
    <w:rsid w:val="004639D7"/>
    <w:pPr>
      <w:tabs>
        <w:tab w:val="num" w:pos="1304"/>
      </w:tabs>
      <w:bidi/>
      <w:spacing w:after="0" w:line="240" w:lineRule="auto"/>
      <w:jc w:val="center"/>
    </w:pPr>
    <w:rPr>
      <w:rFonts w:ascii="IranNastaliq" w:eastAsia="Calibri" w:hAnsi="IranNastaliq" w:cs="IranNastaliq"/>
      <w:sz w:val="72"/>
      <w:szCs w:val="72"/>
      <w:lang w:bidi="fa-IR"/>
    </w:rPr>
  </w:style>
  <w:style w:type="paragraph" w:customStyle="1" w:styleId="MagfaTitleStyle2">
    <w:name w:val="Magfa Title Style 2"/>
    <w:basedOn w:val="Normal"/>
    <w:link w:val="MagfaTitleStyle2Char"/>
    <w:qFormat/>
    <w:rsid w:val="004639D7"/>
    <w:pPr>
      <w:tabs>
        <w:tab w:val="num" w:pos="1304"/>
      </w:tabs>
      <w:bidi/>
      <w:spacing w:after="0" w:line="240" w:lineRule="auto"/>
      <w:jc w:val="center"/>
    </w:pPr>
    <w:rPr>
      <w:rFonts w:ascii="IranNastaliq" w:eastAsia="Calibri" w:hAnsi="IranNastaliq" w:cs="IranNastaliq"/>
      <w:sz w:val="56"/>
      <w:szCs w:val="56"/>
      <w:lang w:bidi="fa-IR"/>
    </w:rPr>
  </w:style>
  <w:style w:type="character" w:customStyle="1" w:styleId="MagfaTitleStyle1Char">
    <w:name w:val="Magfa Title Style 1 Char"/>
    <w:link w:val="MagfaTitleStyle1"/>
    <w:rsid w:val="004639D7"/>
    <w:rPr>
      <w:rFonts w:ascii="IranNastaliq" w:eastAsia="Calibri" w:hAnsi="IranNastaliq" w:cs="IranNastaliq"/>
      <w:sz w:val="72"/>
      <w:szCs w:val="72"/>
      <w:lang w:bidi="fa-IR"/>
    </w:rPr>
  </w:style>
  <w:style w:type="character" w:customStyle="1" w:styleId="MagfaTitleStyle2Char">
    <w:name w:val="Magfa Title Style 2 Char"/>
    <w:link w:val="MagfaTitleStyle2"/>
    <w:rsid w:val="004639D7"/>
    <w:rPr>
      <w:rFonts w:ascii="IranNastaliq" w:eastAsia="Calibri" w:hAnsi="IranNastaliq" w:cs="IranNastaliq"/>
      <w:sz w:val="56"/>
      <w:szCs w:val="56"/>
      <w:lang w:bidi="fa-IR"/>
    </w:rPr>
  </w:style>
  <w:style w:type="table" w:customStyle="1" w:styleId="MagfaTableStyle0">
    <w:name w:val="Magfa Table Style"/>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numbering" w:customStyle="1" w:styleId="StyleBulleted">
    <w:name w:val="Style Bulleted"/>
    <w:basedOn w:val="NoList"/>
    <w:rsid w:val="004639D7"/>
    <w:pPr>
      <w:numPr>
        <w:numId w:val="9"/>
      </w:numPr>
    </w:pPr>
  </w:style>
  <w:style w:type="table" w:customStyle="1" w:styleId="MagfaTableStyle1">
    <w:name w:val="Magfa Table Style1"/>
    <w:basedOn w:val="TableNormal"/>
    <w:uiPriority w:val="99"/>
    <w:qFormat/>
    <w:rsid w:val="004639D7"/>
    <w:pPr>
      <w:tabs>
        <w:tab w:val="num" w:pos="1304"/>
      </w:tabs>
      <w:jc w:val="center"/>
    </w:pPr>
    <w:rPr>
      <w:rFonts w:ascii="Times New Roman" w:eastAsia="Calibri" w:hAnsi="Times New Roman" w:cs="Mitra"/>
      <w:lang w:bidi="fa-IR"/>
    </w:rPr>
    <w:tblPr>
      <w:tblStyleRowBandSize w:val="1"/>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Pr>
    <w:tcPr>
      <w:vAlign w:val="center"/>
    </w:tcPr>
    <w:tblStylePr w:type="firstRow">
      <w:pPr>
        <w:jc w:val="center"/>
      </w:pPr>
      <w:rPr>
        <w:b/>
        <w:bCs/>
        <w:color w:val="auto"/>
      </w:rPr>
      <w:tblPr/>
      <w:trPr>
        <w:cantSplit/>
        <w:tblHeader/>
      </w:trPr>
      <w:tcPr>
        <w:tcBorders>
          <w:bottom w:val="single" w:sz="12" w:space="0" w:color="000000"/>
        </w:tcBorders>
        <w:shd w:val="clear" w:color="auto" w:fill="A6A6A6"/>
      </w:tcPr>
    </w:tblStylePr>
    <w:tblStylePr w:type="band2Horz">
      <w:tblPr/>
      <w:tcPr>
        <w:shd w:val="clear" w:color="auto" w:fill="E8E8E8"/>
      </w:tcPr>
    </w:tblStylePr>
  </w:style>
  <w:style w:type="paragraph" w:customStyle="1" w:styleId="IranNastaliq14pt">
    <w:name w:val="IranNastaliq 14pt"/>
    <w:basedOn w:val="IranNastaliq18pt"/>
    <w:rsid w:val="004639D7"/>
    <w:rPr>
      <w:sz w:val="28"/>
      <w:szCs w:val="28"/>
    </w:rPr>
  </w:style>
  <w:style w:type="paragraph" w:customStyle="1" w:styleId="IranNastaliq18pt">
    <w:name w:val="IranNastaliq 18 pt"/>
    <w:basedOn w:val="Header"/>
    <w:rsid w:val="004639D7"/>
    <w:pPr>
      <w:tabs>
        <w:tab w:val="clear" w:pos="4680"/>
        <w:tab w:val="clear" w:pos="9360"/>
        <w:tab w:val="num" w:pos="1304"/>
        <w:tab w:val="center" w:pos="4513"/>
        <w:tab w:val="right" w:pos="9026"/>
      </w:tabs>
      <w:bidi/>
      <w:jc w:val="center"/>
    </w:pPr>
    <w:rPr>
      <w:rFonts w:ascii="IranNastaliq" w:eastAsia="Calibri" w:hAnsi="IranNastaliq" w:cs="IranNastaliq"/>
      <w:b/>
      <w:bCs/>
      <w:sz w:val="36"/>
      <w:szCs w:val="36"/>
      <w:lang w:bidi="fa-IR"/>
    </w:rPr>
  </w:style>
  <w:style w:type="character" w:customStyle="1" w:styleId="spanen">
    <w:name w:val="spanen"/>
    <w:basedOn w:val="DefaultParagraphFont"/>
    <w:rsid w:val="004639D7"/>
  </w:style>
  <w:style w:type="numbering" w:customStyle="1" w:styleId="BulletedSymbol">
    <w:name w:val="Bulleted Symbol"/>
    <w:basedOn w:val="NoList"/>
    <w:rsid w:val="004639D7"/>
    <w:pPr>
      <w:numPr>
        <w:numId w:val="16"/>
      </w:numPr>
    </w:pPr>
  </w:style>
  <w:style w:type="numbering" w:customStyle="1" w:styleId="StyleNumbered">
    <w:name w:val="Style Numbered"/>
    <w:basedOn w:val="NoList"/>
    <w:rsid w:val="004639D7"/>
    <w:pPr>
      <w:numPr>
        <w:numId w:val="10"/>
      </w:numPr>
    </w:pPr>
  </w:style>
  <w:style w:type="table" w:customStyle="1" w:styleId="TableNormal1">
    <w:name w:val="Table Normal1"/>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2">
    <w:name w:val="Table Normal2"/>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3">
    <w:name w:val="Table Normal3"/>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4">
    <w:name w:val="Table Normal4"/>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5">
    <w:name w:val="Table Normal5"/>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customStyle="1" w:styleId="TableNormal6">
    <w:name w:val="Table Normal6"/>
    <w:next w:val="TableNormal"/>
    <w:semiHidden/>
    <w:rsid w:val="004639D7"/>
    <w:pPr>
      <w:tabs>
        <w:tab w:val="num" w:pos="1304"/>
      </w:tabs>
    </w:pPr>
    <w:rPr>
      <w:rFonts w:ascii="Times New Roman" w:hAnsi="Times New Roman" w:cs="Times New Roman"/>
      <w:lang w:bidi="fa-IR"/>
    </w:rPr>
    <w:tblPr>
      <w:tblInd w:w="0" w:type="dxa"/>
      <w:tblCellMar>
        <w:top w:w="0" w:type="dxa"/>
        <w:left w:w="108" w:type="dxa"/>
        <w:bottom w:w="0" w:type="dxa"/>
        <w:right w:w="108" w:type="dxa"/>
      </w:tblCellMar>
    </w:tblPr>
  </w:style>
  <w:style w:type="table" w:styleId="TableGrid5">
    <w:name w:val="Table Grid 5"/>
    <w:basedOn w:val="TableNormal"/>
    <w:rsid w:val="004639D7"/>
    <w:pPr>
      <w:tabs>
        <w:tab w:val="num" w:pos="1304"/>
      </w:tabs>
      <w:bidi/>
      <w:ind w:firstLine="397"/>
      <w:jc w:val="lowKashida"/>
    </w:pPr>
    <w:rPr>
      <w:rFonts w:ascii="Times New Roman" w:hAnsi="Times New Roman" w:cs="Times New Roman"/>
      <w:lang w:bidi="fa-I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11">
    <w:name w:val="1"/>
    <w:basedOn w:val="Title"/>
    <w:rsid w:val="004639D7"/>
    <w:pPr>
      <w:tabs>
        <w:tab w:val="num" w:pos="1304"/>
      </w:tabs>
      <w:bidi/>
      <w:spacing w:before="120" w:line="312" w:lineRule="auto"/>
      <w:ind w:left="-766" w:firstLine="397"/>
      <w:contextualSpacing w:val="0"/>
    </w:pPr>
    <w:rPr>
      <w:rFonts w:ascii="Times New Roman" w:eastAsia="Times New Roman" w:hAnsi="Times New Roman" w:cs="Lotus"/>
      <w:spacing w:val="0"/>
      <w:sz w:val="24"/>
      <w:szCs w:val="28"/>
    </w:rPr>
  </w:style>
  <w:style w:type="paragraph" w:customStyle="1" w:styleId="B">
    <w:name w:val="B"/>
    <w:basedOn w:val="Normal"/>
    <w:rsid w:val="004639D7"/>
    <w:pPr>
      <w:tabs>
        <w:tab w:val="num" w:pos="1304"/>
      </w:tabs>
      <w:bidi/>
      <w:spacing w:after="0" w:line="312" w:lineRule="auto"/>
      <w:ind w:firstLine="397"/>
      <w:jc w:val="lowKashida"/>
    </w:pPr>
    <w:rPr>
      <w:rFonts w:ascii="Times New Roman" w:hAnsi="Times New Roman" w:cs="B Mitra"/>
      <w:kern w:val="16"/>
      <w:sz w:val="16"/>
    </w:rPr>
  </w:style>
  <w:style w:type="paragraph" w:customStyle="1" w:styleId="B1">
    <w:name w:val="B1"/>
    <w:basedOn w:val="Normal"/>
    <w:rsid w:val="004639D7"/>
    <w:pPr>
      <w:tabs>
        <w:tab w:val="num" w:pos="1304"/>
      </w:tabs>
      <w:bidi/>
      <w:spacing w:after="0" w:line="400" w:lineRule="atLeast"/>
      <w:ind w:firstLine="397"/>
      <w:jc w:val="lowKashida"/>
    </w:pPr>
    <w:rPr>
      <w:rFonts w:ascii="Times New Roman" w:hAnsi="Times New Roman" w:cs="B Mitra"/>
      <w:kern w:val="16"/>
      <w:sz w:val="18"/>
    </w:rPr>
  </w:style>
  <w:style w:type="paragraph" w:styleId="List2">
    <w:name w:val="List 2"/>
    <w:basedOn w:val="Normal"/>
    <w:rsid w:val="004639D7"/>
    <w:pPr>
      <w:tabs>
        <w:tab w:val="num" w:pos="1304"/>
      </w:tabs>
      <w:bidi/>
      <w:spacing w:after="0" w:line="400" w:lineRule="atLeast"/>
      <w:ind w:left="566" w:hanging="283"/>
      <w:jc w:val="lowKashida"/>
    </w:pPr>
    <w:rPr>
      <w:rFonts w:ascii="Times New Roman" w:hAnsi="Times New Roman" w:cs="B Mitra"/>
      <w:b/>
      <w:kern w:val="16"/>
      <w:sz w:val="24"/>
      <w:szCs w:val="28"/>
    </w:rPr>
  </w:style>
  <w:style w:type="paragraph" w:customStyle="1" w:styleId="moghadame">
    <w:name w:val="moghadame"/>
    <w:basedOn w:val="Normal"/>
    <w:rsid w:val="004639D7"/>
    <w:pPr>
      <w:keepNext/>
      <w:tabs>
        <w:tab w:val="num" w:pos="1304"/>
      </w:tabs>
      <w:bidi/>
      <w:spacing w:after="0" w:line="400" w:lineRule="atLeast"/>
      <w:ind w:left="1134" w:right="1134" w:firstLine="397"/>
      <w:jc w:val="lowKashida"/>
    </w:pPr>
    <w:rPr>
      <w:rFonts w:ascii="Times New Roman" w:hAnsi="Times New Roman" w:cs="B Mitra"/>
      <w:iCs/>
      <w:kern w:val="16"/>
      <w:sz w:val="24"/>
      <w:szCs w:val="28"/>
    </w:rPr>
  </w:style>
  <w:style w:type="paragraph" w:customStyle="1" w:styleId="R1">
    <w:name w:val="R1"/>
    <w:basedOn w:val="Normal"/>
    <w:rsid w:val="004639D7"/>
    <w:pPr>
      <w:tabs>
        <w:tab w:val="num" w:pos="1304"/>
      </w:tabs>
      <w:bidi/>
      <w:spacing w:after="0" w:line="240" w:lineRule="auto"/>
      <w:ind w:firstLine="397"/>
      <w:jc w:val="center"/>
    </w:pPr>
    <w:rPr>
      <w:rFonts w:ascii="Times New Roman" w:hAnsi="Times New Roman" w:cs="B Mitra"/>
      <w:sz w:val="24"/>
    </w:rPr>
  </w:style>
  <w:style w:type="paragraph" w:styleId="ListNumber3">
    <w:name w:val="List Number 3"/>
    <w:basedOn w:val="Normal"/>
    <w:rsid w:val="004639D7"/>
    <w:pPr>
      <w:tabs>
        <w:tab w:val="num" w:pos="360"/>
        <w:tab w:val="num" w:pos="1304"/>
      </w:tabs>
      <w:bidi/>
      <w:spacing w:after="0" w:line="336" w:lineRule="auto"/>
      <w:jc w:val="lowKashida"/>
    </w:pPr>
    <w:rPr>
      <w:rFonts w:ascii="Times New Roman" w:hAnsi="Times New Roman" w:cs="B Mitra"/>
      <w:szCs w:val="28"/>
    </w:rPr>
  </w:style>
  <w:style w:type="character" w:customStyle="1" w:styleId="atitle">
    <w:name w:val="atitle"/>
    <w:basedOn w:val="DefaultParagraphFont"/>
    <w:rsid w:val="004639D7"/>
  </w:style>
  <w:style w:type="paragraph" w:customStyle="1" w:styleId="01CHAPTER">
    <w:name w:val="_01_CHAPTER"/>
    <w:basedOn w:val="Normal"/>
    <w:rsid w:val="004639D7"/>
    <w:pPr>
      <w:pageBreakBefore/>
      <w:tabs>
        <w:tab w:val="num" w:pos="1304"/>
      </w:tabs>
      <w:bidi/>
      <w:spacing w:before="240" w:after="1680" w:line="240" w:lineRule="auto"/>
    </w:pPr>
    <w:rPr>
      <w:rFonts w:ascii="Arial" w:hAnsi="Arial" w:cs="Traffic"/>
      <w:b/>
      <w:bCs/>
      <w:noProof/>
      <w:sz w:val="36"/>
      <w:szCs w:val="40"/>
    </w:rPr>
  </w:style>
  <w:style w:type="paragraph" w:customStyle="1" w:styleId="03TITLE3">
    <w:name w:val="_03_TITLE3"/>
    <w:basedOn w:val="Normal"/>
    <w:rsid w:val="004639D7"/>
    <w:pPr>
      <w:tabs>
        <w:tab w:val="num" w:pos="1304"/>
      </w:tabs>
      <w:bidi/>
      <w:spacing w:before="300" w:after="60" w:line="240" w:lineRule="auto"/>
    </w:pPr>
    <w:rPr>
      <w:rFonts w:ascii="Arial" w:hAnsi="Arial" w:cs="B Titr"/>
      <w:b/>
      <w:bCs/>
      <w:sz w:val="26"/>
      <w:szCs w:val="29"/>
    </w:rPr>
  </w:style>
  <w:style w:type="paragraph" w:customStyle="1" w:styleId="-7">
    <w:name w:val="بالت - 7"/>
    <w:basedOn w:val="Normal"/>
    <w:rsid w:val="004639D7"/>
    <w:pPr>
      <w:tabs>
        <w:tab w:val="num" w:pos="1304"/>
        <w:tab w:val="num" w:pos="1590"/>
      </w:tabs>
      <w:bidi/>
      <w:spacing w:after="0" w:line="240" w:lineRule="auto"/>
      <w:ind w:left="1590" w:hanging="360"/>
      <w:jc w:val="mediumKashida"/>
    </w:pPr>
    <w:rPr>
      <w:rFonts w:ascii="Arial" w:hAnsi="Arial" w:cs="Lotus"/>
      <w:sz w:val="25"/>
      <w:szCs w:val="28"/>
    </w:rPr>
  </w:style>
  <w:style w:type="paragraph" w:customStyle="1" w:styleId="-4">
    <w:name w:val="نرمال بدون تورفتگي -4"/>
    <w:basedOn w:val="Normal"/>
    <w:rsid w:val="004639D7"/>
    <w:pPr>
      <w:tabs>
        <w:tab w:val="num" w:pos="1304"/>
      </w:tabs>
      <w:bidi/>
      <w:spacing w:after="0" w:line="240" w:lineRule="auto"/>
    </w:pPr>
    <w:rPr>
      <w:rFonts w:ascii="Arial" w:hAnsi="Arial" w:cs="B Zar"/>
      <w:noProof/>
      <w:sz w:val="21"/>
      <w:szCs w:val="24"/>
    </w:rPr>
  </w:style>
  <w:style w:type="paragraph" w:customStyle="1" w:styleId="-5">
    <w:name w:val="نرمال كوچك - 5"/>
    <w:basedOn w:val="Normal"/>
    <w:rsid w:val="004639D7"/>
    <w:pPr>
      <w:tabs>
        <w:tab w:val="num" w:pos="1304"/>
      </w:tabs>
      <w:bidi/>
      <w:spacing w:after="0" w:line="240" w:lineRule="auto"/>
    </w:pPr>
    <w:rPr>
      <w:rFonts w:ascii="Arial" w:hAnsi="Arial" w:cs="B Zar"/>
      <w:noProof/>
      <w:sz w:val="18"/>
      <w:szCs w:val="23"/>
    </w:rPr>
  </w:style>
  <w:style w:type="character" w:customStyle="1" w:styleId="en1">
    <w:name w:val="en1"/>
    <w:rsid w:val="004639D7"/>
    <w:rPr>
      <w:rFonts w:ascii="Arial" w:hAnsi="Arial" w:cs="Arial" w:hint="default"/>
      <w:b/>
      <w:bCs/>
      <w:color w:val="000000"/>
      <w:sz w:val="20"/>
      <w:szCs w:val="20"/>
    </w:rPr>
  </w:style>
  <w:style w:type="paragraph" w:customStyle="1" w:styleId="archivetext">
    <w:name w:val="archivetext"/>
    <w:basedOn w:val="Normal"/>
    <w:rsid w:val="004639D7"/>
    <w:pPr>
      <w:tabs>
        <w:tab w:val="num" w:pos="1304"/>
      </w:tabs>
      <w:bidi/>
      <w:spacing w:before="100" w:beforeAutospacing="1" w:after="100" w:afterAutospacing="1" w:line="240" w:lineRule="auto"/>
      <w:ind w:left="225" w:right="225"/>
    </w:pPr>
    <w:rPr>
      <w:rFonts w:ascii="Koodak" w:hAnsi="Koodak" w:cs="Times New Roman"/>
      <w:color w:val="000000"/>
      <w:sz w:val="24"/>
      <w:szCs w:val="24"/>
    </w:rPr>
  </w:style>
  <w:style w:type="paragraph" w:customStyle="1" w:styleId="StyleFirstline0">
    <w:name w:val="Style First line:  0&quot;"/>
    <w:basedOn w:val="Normal"/>
    <w:rsid w:val="004639D7"/>
    <w:pPr>
      <w:tabs>
        <w:tab w:val="num" w:pos="1304"/>
      </w:tabs>
      <w:bidi/>
      <w:spacing w:before="120" w:after="100" w:afterAutospacing="1" w:line="312" w:lineRule="auto"/>
      <w:ind w:left="-288"/>
      <w:jc w:val="lowKashida"/>
    </w:pPr>
    <w:rPr>
      <w:rFonts w:ascii="Times New Roman" w:hAnsi="Times New Roman" w:cs="B Mitra"/>
      <w:sz w:val="24"/>
      <w:szCs w:val="28"/>
    </w:rPr>
  </w:style>
  <w:style w:type="paragraph" w:customStyle="1" w:styleId="Style1Deputy">
    <w:name w:val="Style1 Deputy"/>
    <w:basedOn w:val="Heading5"/>
    <w:rsid w:val="004639D7"/>
    <w:pPr>
      <w:keepLines w:val="0"/>
      <w:numPr>
        <w:ilvl w:val="0"/>
        <w:numId w:val="0"/>
      </w:numPr>
      <w:tabs>
        <w:tab w:val="num" w:pos="720"/>
      </w:tabs>
      <w:bidi/>
      <w:spacing w:before="240" w:after="60" w:line="312" w:lineRule="auto"/>
      <w:ind w:left="720" w:hanging="720"/>
      <w:jc w:val="lowKashida"/>
    </w:pPr>
    <w:rPr>
      <w:rFonts w:ascii="Times New Roman" w:eastAsia="Times New Roman" w:hAnsi="Times New Roman" w:cs="Mitra"/>
      <w:sz w:val="20"/>
      <w:szCs w:val="24"/>
    </w:rPr>
  </w:style>
  <w:style w:type="paragraph" w:customStyle="1" w:styleId="Normal1">
    <w:name w:val="Normal1"/>
    <w:basedOn w:val="Normal"/>
    <w:autoRedefine/>
    <w:rsid w:val="004639D7"/>
    <w:pPr>
      <w:tabs>
        <w:tab w:val="num" w:pos="1304"/>
      </w:tabs>
      <w:bidi/>
      <w:spacing w:after="100" w:line="240" w:lineRule="auto"/>
      <w:jc w:val="lowKashida"/>
    </w:pPr>
    <w:rPr>
      <w:rFonts w:ascii="Mitra" w:hAnsi="Mitra" w:cs="Nazanin"/>
      <w:sz w:val="26"/>
      <w:szCs w:val="26"/>
      <w:lang w:bidi="fa-IR"/>
    </w:rPr>
  </w:style>
  <w:style w:type="paragraph" w:customStyle="1" w:styleId="12">
    <w:name w:val="تيتر1"/>
    <w:basedOn w:val="Normal"/>
    <w:autoRedefine/>
    <w:rsid w:val="004639D7"/>
    <w:pPr>
      <w:tabs>
        <w:tab w:val="num" w:pos="1304"/>
      </w:tabs>
      <w:bidi/>
      <w:spacing w:before="120" w:after="120" w:line="240" w:lineRule="auto"/>
      <w:jc w:val="lowKashida"/>
    </w:pPr>
    <w:rPr>
      <w:rFonts w:ascii="Mitra" w:hAnsi="Mitra" w:cs="Nazanin"/>
      <w:b/>
      <w:bCs/>
      <w:sz w:val="28"/>
      <w:szCs w:val="28"/>
      <w:lang w:bidi="fa-IR"/>
    </w:rPr>
  </w:style>
  <w:style w:type="paragraph" w:customStyle="1" w:styleId="2">
    <w:name w:val="تيتر2"/>
    <w:basedOn w:val="Normal"/>
    <w:autoRedefine/>
    <w:rsid w:val="004639D7"/>
    <w:pPr>
      <w:tabs>
        <w:tab w:val="num" w:pos="1304"/>
      </w:tabs>
      <w:bidi/>
      <w:spacing w:before="120" w:after="120" w:line="240" w:lineRule="auto"/>
      <w:jc w:val="lowKashida"/>
    </w:pPr>
    <w:rPr>
      <w:rFonts w:ascii="Mitra" w:hAnsi="Mitra" w:cs="Nazanin"/>
      <w:b/>
      <w:bCs/>
      <w:sz w:val="26"/>
      <w:szCs w:val="26"/>
      <w:lang w:bidi="fa-IR"/>
    </w:rPr>
  </w:style>
  <w:style w:type="paragraph" w:customStyle="1" w:styleId="3">
    <w:name w:val="تيتر3"/>
    <w:basedOn w:val="Heading2"/>
    <w:autoRedefine/>
    <w:rsid w:val="004639D7"/>
    <w:pPr>
      <w:keepLines w:val="0"/>
      <w:numPr>
        <w:ilvl w:val="0"/>
        <w:numId w:val="0"/>
      </w:numPr>
      <w:tabs>
        <w:tab w:val="num" w:pos="720"/>
        <w:tab w:val="num" w:pos="1134"/>
        <w:tab w:val="num" w:pos="1304"/>
      </w:tabs>
      <w:bidi/>
      <w:spacing w:before="240" w:after="60" w:line="240" w:lineRule="auto"/>
      <w:ind w:left="720" w:hanging="720"/>
      <w:jc w:val="lowKashida"/>
    </w:pPr>
    <w:rPr>
      <w:rFonts w:ascii="Arial" w:eastAsia="Times New Roman" w:hAnsi="Arial" w:cs="Nazanin"/>
      <w:i/>
      <w:color w:val="222A35" w:themeColor="text2" w:themeShade="80"/>
      <w:sz w:val="24"/>
      <w:szCs w:val="24"/>
    </w:rPr>
  </w:style>
  <w:style w:type="paragraph" w:customStyle="1" w:styleId="20">
    <w:name w:val="تیتر2"/>
    <w:basedOn w:val="Normal"/>
    <w:autoRedefine/>
    <w:rsid w:val="004639D7"/>
    <w:pPr>
      <w:tabs>
        <w:tab w:val="left" w:pos="1303"/>
      </w:tabs>
      <w:autoSpaceDE w:val="0"/>
      <w:autoSpaceDN w:val="0"/>
      <w:bidi/>
      <w:adjustRightInd w:val="0"/>
      <w:spacing w:before="120" w:after="120" w:line="240" w:lineRule="auto"/>
      <w:jc w:val="center"/>
    </w:pPr>
    <w:rPr>
      <w:rFonts w:ascii="Nazanin" w:hAnsi="Nazanin" w:cs="Nazanin"/>
      <w:b/>
      <w:bCs/>
      <w:color w:val="000000"/>
      <w:sz w:val="30"/>
      <w:szCs w:val="30"/>
      <w:lang w:bidi="fa-IR"/>
    </w:rPr>
  </w:style>
  <w:style w:type="paragraph" w:customStyle="1" w:styleId="BulletCharChar">
    <w:name w:val="Bullet Char Char"/>
    <w:basedOn w:val="Normal"/>
    <w:rsid w:val="004639D7"/>
    <w:pPr>
      <w:tabs>
        <w:tab w:val="num" w:pos="720"/>
      </w:tabs>
      <w:bidi/>
      <w:spacing w:before="120" w:after="0" w:line="312" w:lineRule="auto"/>
      <w:ind w:left="720" w:hanging="720"/>
      <w:jc w:val="lowKashida"/>
    </w:pPr>
    <w:rPr>
      <w:rFonts w:ascii="Times New Roman" w:hAnsi="Times New Roman" w:cs="B Mitra"/>
      <w:sz w:val="24"/>
      <w:szCs w:val="28"/>
    </w:rPr>
  </w:style>
  <w:style w:type="table" w:customStyle="1" w:styleId="TableGrid1">
    <w:name w:val="Table Grid1"/>
    <w:basedOn w:val="TableNormal"/>
    <w:next w:val="TableGrid"/>
    <w:rsid w:val="004639D7"/>
    <w:pPr>
      <w:tabs>
        <w:tab w:val="num" w:pos="1304"/>
      </w:tabs>
    </w:pPr>
    <w:rPr>
      <w:rFonts w:ascii="Times New Roman" w:hAnsi="Times New Roman" w:cs="Times New Roman"/>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
    <w:rsid w:val="004639D7"/>
    <w:rPr>
      <w:rFonts w:ascii="Mitra" w:hAnsi="Mitra" w:cs="Mitra"/>
      <w:sz w:val="26"/>
      <w:szCs w:val="26"/>
      <w:lang w:bidi="ar-SA"/>
    </w:rPr>
  </w:style>
  <w:style w:type="paragraph" w:customStyle="1" w:styleId="Jadval">
    <w:name w:val="Jadval"/>
    <w:basedOn w:val="Normal"/>
    <w:link w:val="JadvalChar"/>
    <w:rsid w:val="004639D7"/>
    <w:pPr>
      <w:tabs>
        <w:tab w:val="num" w:pos="1304"/>
      </w:tabs>
      <w:bidi/>
      <w:spacing w:after="0" w:line="312" w:lineRule="auto"/>
      <w:jc w:val="lowKashida"/>
    </w:pPr>
    <w:rPr>
      <w:rFonts w:ascii="Times New Roman" w:hAnsi="Times New Roman" w:cs="Times New Roman"/>
      <w:sz w:val="24"/>
      <w:szCs w:val="28"/>
      <w:lang w:bidi="fa-IR"/>
    </w:rPr>
  </w:style>
  <w:style w:type="paragraph" w:styleId="Index1">
    <w:name w:val="index 1"/>
    <w:basedOn w:val="Normal"/>
    <w:next w:val="Normal"/>
    <w:autoRedefine/>
    <w:rsid w:val="004639D7"/>
    <w:pPr>
      <w:tabs>
        <w:tab w:val="num" w:pos="1304"/>
      </w:tabs>
      <w:bidi/>
      <w:spacing w:before="120" w:after="0" w:line="312" w:lineRule="auto"/>
      <w:ind w:left="240" w:hanging="240"/>
      <w:jc w:val="lowKashida"/>
    </w:pPr>
    <w:rPr>
      <w:rFonts w:ascii="Times New Roman" w:hAnsi="Times New Roman" w:cs="B Mitra"/>
      <w:sz w:val="24"/>
      <w:szCs w:val="28"/>
    </w:rPr>
  </w:style>
  <w:style w:type="character" w:customStyle="1" w:styleId="StyleComplex12ptBold">
    <w:name w:val="Style (Complex) 12 pt Bold"/>
    <w:rsid w:val="004639D7"/>
    <w:rPr>
      <w:rFonts w:ascii="Times New Roman" w:hAnsi="Times New Roman" w:cs="Titr"/>
      <w:b/>
      <w:bCs/>
      <w:sz w:val="22"/>
      <w:szCs w:val="26"/>
    </w:rPr>
  </w:style>
  <w:style w:type="paragraph" w:customStyle="1" w:styleId="13">
    <w:name w:val="تیتر1"/>
    <w:basedOn w:val="Normal"/>
    <w:autoRedefine/>
    <w:rsid w:val="004639D7"/>
    <w:pPr>
      <w:tabs>
        <w:tab w:val="num" w:pos="1304"/>
      </w:tabs>
      <w:bidi/>
      <w:spacing w:after="0" w:line="240" w:lineRule="auto"/>
      <w:jc w:val="left"/>
    </w:pPr>
    <w:rPr>
      <w:rFonts w:ascii="Nazanin" w:hAnsi="Nazanin" w:cs="Nazanin"/>
      <w:b/>
      <w:bCs/>
      <w:sz w:val="32"/>
      <w:szCs w:val="32"/>
    </w:rPr>
  </w:style>
  <w:style w:type="paragraph" w:customStyle="1" w:styleId="30">
    <w:name w:val="تیتر3"/>
    <w:basedOn w:val="Normal"/>
    <w:autoRedefine/>
    <w:rsid w:val="004639D7"/>
    <w:pPr>
      <w:tabs>
        <w:tab w:val="num" w:pos="1304"/>
      </w:tabs>
      <w:autoSpaceDE w:val="0"/>
      <w:autoSpaceDN w:val="0"/>
      <w:bidi/>
      <w:adjustRightInd w:val="0"/>
      <w:spacing w:after="100" w:line="240" w:lineRule="auto"/>
      <w:ind w:right="-360"/>
    </w:pPr>
    <w:rPr>
      <w:rFonts w:ascii="Titr" w:hAnsi="Titr" w:cs="Titr"/>
      <w:bCs/>
      <w:color w:val="000000"/>
      <w:sz w:val="28"/>
      <w:szCs w:val="26"/>
      <w:lang w:bidi="fa-IR"/>
    </w:rPr>
  </w:style>
  <w:style w:type="paragraph" w:customStyle="1" w:styleId="4">
    <w:name w:val="تیتر4"/>
    <w:basedOn w:val="Normal"/>
    <w:autoRedefine/>
    <w:rsid w:val="004639D7"/>
    <w:pPr>
      <w:tabs>
        <w:tab w:val="num" w:pos="1304"/>
      </w:tabs>
      <w:autoSpaceDE w:val="0"/>
      <w:autoSpaceDN w:val="0"/>
      <w:bidi/>
      <w:adjustRightInd w:val="0"/>
      <w:spacing w:after="100" w:line="240" w:lineRule="auto"/>
      <w:ind w:right="-360"/>
    </w:pPr>
    <w:rPr>
      <w:rFonts w:ascii="Mitra" w:hAnsi="Mitra" w:cs="Titr"/>
      <w:bCs/>
      <w:color w:val="000000"/>
      <w:sz w:val="26"/>
      <w:szCs w:val="26"/>
      <w:lang w:bidi="fa-IR"/>
    </w:rPr>
  </w:style>
  <w:style w:type="paragraph" w:customStyle="1" w:styleId="head1">
    <w:name w:val="head1"/>
    <w:basedOn w:val="Normal"/>
    <w:autoRedefine/>
    <w:rsid w:val="004639D7"/>
    <w:pPr>
      <w:tabs>
        <w:tab w:val="num" w:pos="1304"/>
      </w:tabs>
      <w:autoSpaceDE w:val="0"/>
      <w:autoSpaceDN w:val="0"/>
      <w:bidi/>
      <w:adjustRightInd w:val="0"/>
      <w:spacing w:after="100" w:line="240" w:lineRule="auto"/>
      <w:jc w:val="lowKashida"/>
    </w:pPr>
    <w:rPr>
      <w:rFonts w:ascii="Mitra" w:hAnsi="Mitra" w:cs="B Mitra"/>
      <w:b/>
      <w:color w:val="000000"/>
      <w:sz w:val="32"/>
      <w:szCs w:val="26"/>
      <w:lang w:bidi="fa-IR"/>
    </w:rPr>
  </w:style>
  <w:style w:type="character" w:customStyle="1" w:styleId="JadvalChar">
    <w:name w:val="Jadval Char"/>
    <w:link w:val="Jadval"/>
    <w:locked/>
    <w:rsid w:val="004639D7"/>
    <w:rPr>
      <w:rFonts w:ascii="Times New Roman" w:hAnsi="Times New Roman" w:cs="Times New Roman"/>
      <w:sz w:val="24"/>
      <w:szCs w:val="28"/>
      <w:lang w:bidi="fa-IR"/>
    </w:rPr>
  </w:style>
  <w:style w:type="numbering" w:customStyle="1" w:styleId="StyleBulletedWingdingssymbolBefore063cmHanging06">
    <w:name w:val="Style Bulleted Wingdings (symbol) Before:  0.63 cm Hanging:  0.6..."/>
    <w:basedOn w:val="NoList"/>
    <w:rsid w:val="004639D7"/>
    <w:pPr>
      <w:numPr>
        <w:numId w:val="12"/>
      </w:numPr>
    </w:pPr>
  </w:style>
  <w:style w:type="paragraph" w:customStyle="1" w:styleId="bblnk">
    <w:name w:val="bblnk"/>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lang w:bidi="fa-IR"/>
    </w:rPr>
  </w:style>
  <w:style w:type="character" w:customStyle="1" w:styleId="style21">
    <w:name w:val="style21"/>
    <w:rsid w:val="004639D7"/>
    <w:rPr>
      <w:rFonts w:ascii="Tahoma" w:hAnsi="Tahoma" w:cs="Tahoma" w:hint="default"/>
      <w:b/>
      <w:bCs/>
      <w:sz w:val="21"/>
      <w:szCs w:val="21"/>
    </w:rPr>
  </w:style>
  <w:style w:type="character" w:customStyle="1" w:styleId="bldtitr">
    <w:name w:val="bldtitr"/>
    <w:basedOn w:val="DefaultParagraphFont"/>
    <w:rsid w:val="004639D7"/>
  </w:style>
  <w:style w:type="table" w:customStyle="1" w:styleId="MediumShading2-Accent11">
    <w:name w:val="Medium Shading 2 - Accent 11"/>
    <w:basedOn w:val="TableNormal"/>
    <w:uiPriority w:val="64"/>
    <w:rsid w:val="004639D7"/>
    <w:pPr>
      <w:tabs>
        <w:tab w:val="num" w:pos="1304"/>
      </w:tabs>
    </w:pPr>
    <w:rPr>
      <w:rFonts w:eastAsia="Calibri"/>
      <w:lang w:bidi="fa-I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639D7"/>
    <w:pPr>
      <w:tabs>
        <w:tab w:val="num" w:pos="1304"/>
      </w:tabs>
    </w:pPr>
    <w:rPr>
      <w:rFonts w:eastAsia="Calibri"/>
      <w:lang w:bidi="fa-I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psubhead2cmt">
    <w:name w:val="psubhead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bulletcmt">
    <w:name w:val="pbullet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pchartsubheadcmt">
    <w:name w:val="pchart_subhead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ccmtdefault">
    <w:name w:val="ccmtdefault"/>
    <w:basedOn w:val="DefaultParagraphFont"/>
    <w:rsid w:val="004639D7"/>
  </w:style>
  <w:style w:type="character" w:customStyle="1" w:styleId="content">
    <w:name w:val="content"/>
    <w:basedOn w:val="DefaultParagraphFont"/>
    <w:rsid w:val="004639D7"/>
  </w:style>
  <w:style w:type="paragraph" w:customStyle="1" w:styleId="pbullet2cmt">
    <w:name w:val="pbullet2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a7">
    <w:name w:val="متن اصلي"/>
    <w:basedOn w:val="Normal"/>
    <w:link w:val="Char1"/>
    <w:rsid w:val="004639D7"/>
    <w:pPr>
      <w:tabs>
        <w:tab w:val="num" w:pos="1304"/>
      </w:tabs>
      <w:bidi/>
      <w:spacing w:after="240" w:line="276" w:lineRule="auto"/>
      <w:ind w:left="238" w:firstLine="397"/>
    </w:pPr>
    <w:rPr>
      <w:rFonts w:ascii="Times New Roman" w:eastAsia="MS Mincho" w:hAnsi="Times New Roman" w:cs="Times New Roman"/>
      <w:sz w:val="24"/>
      <w:szCs w:val="28"/>
      <w:lang w:eastAsia="ja-JP" w:bidi="fa-IR"/>
    </w:rPr>
  </w:style>
  <w:style w:type="character" w:customStyle="1" w:styleId="Char1">
    <w:name w:val="متن اصلي Char"/>
    <w:link w:val="a7"/>
    <w:locked/>
    <w:rsid w:val="004639D7"/>
    <w:rPr>
      <w:rFonts w:ascii="Times New Roman" w:eastAsia="MS Mincho" w:hAnsi="Times New Roman" w:cs="Times New Roman"/>
      <w:sz w:val="24"/>
      <w:szCs w:val="28"/>
      <w:lang w:eastAsia="ja-JP" w:bidi="fa-IR"/>
    </w:rPr>
  </w:style>
  <w:style w:type="table" w:styleId="TableGrid8">
    <w:name w:val="Table Grid 8"/>
    <w:basedOn w:val="TableNormal"/>
    <w:rsid w:val="004639D7"/>
    <w:pPr>
      <w:tabs>
        <w:tab w:val="num" w:pos="1304"/>
      </w:tabs>
    </w:pPr>
    <w:rPr>
      <w:rFonts w:ascii="Times New Roman" w:eastAsia="MS Mincho" w:hAnsi="Times New Roman" w:cs="Times New Roman"/>
      <w:lang w:bidi="fa-I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FaNormalBefore">
    <w:name w:val="Fa_Normal_Before"/>
    <w:basedOn w:val="Normal"/>
    <w:rsid w:val="004639D7"/>
    <w:pPr>
      <w:tabs>
        <w:tab w:val="num" w:pos="1304"/>
      </w:tabs>
      <w:bidi/>
      <w:spacing w:after="0" w:line="240" w:lineRule="auto"/>
      <w:ind w:left="851"/>
    </w:pPr>
    <w:rPr>
      <w:rFonts w:ascii="Times New Roman" w:hAnsi="Times New Roman" w:cs="B Zar"/>
      <w:b/>
      <w:sz w:val="24"/>
      <w:szCs w:val="28"/>
      <w:lang w:bidi="fa-IR"/>
    </w:rPr>
  </w:style>
  <w:style w:type="paragraph" w:customStyle="1" w:styleId="expanded-spacing">
    <w:name w:val="expanded-spacing"/>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paragraph" w:customStyle="1" w:styleId="BankNormal">
    <w:name w:val="BankNormal"/>
    <w:basedOn w:val="Normal"/>
    <w:rsid w:val="004639D7"/>
    <w:pPr>
      <w:tabs>
        <w:tab w:val="num" w:pos="1304"/>
      </w:tabs>
      <w:spacing w:after="240" w:line="240" w:lineRule="auto"/>
      <w:jc w:val="left"/>
    </w:pPr>
    <w:rPr>
      <w:rFonts w:ascii="Times New Roman" w:hAnsi="Times New Roman" w:cs="Times New Roman"/>
      <w:sz w:val="24"/>
      <w:szCs w:val="20"/>
    </w:rPr>
  </w:style>
  <w:style w:type="table" w:styleId="GridTable5Dark-Accent1">
    <w:name w:val="Grid Table 5 Dark Accent 1"/>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
    <w:name w:val="Body"/>
    <w:basedOn w:val="Normal"/>
    <w:qFormat/>
    <w:rsid w:val="004639D7"/>
    <w:pPr>
      <w:tabs>
        <w:tab w:val="num" w:pos="1304"/>
      </w:tabs>
      <w:bidi/>
      <w:spacing w:before="120" w:after="60" w:line="240" w:lineRule="auto"/>
      <w:ind w:left="890"/>
      <w:jc w:val="left"/>
    </w:pPr>
    <w:rPr>
      <w:rFonts w:ascii="Book Antiqua" w:hAnsi="Book Antiqua" w:cs="B Zar"/>
      <w:noProof/>
      <w:sz w:val="18"/>
      <w:szCs w:val="24"/>
    </w:rPr>
  </w:style>
  <w:style w:type="table" w:styleId="GridTable5Dark-Accent5">
    <w:name w:val="Grid Table 5 Dark Accent 5"/>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
    <w:name w:val="Grid Table 1 Light"/>
    <w:basedOn w:val="TableNormal"/>
    <w:uiPriority w:val="46"/>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4">
    <w:name w:val="Grid Table 5 Dark Accent 4"/>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7Colorful-Accent4">
    <w:name w:val="List Table 7 Colorful Accent 4"/>
    <w:basedOn w:val="TableNormal"/>
    <w:uiPriority w:val="52"/>
    <w:rsid w:val="004639D7"/>
    <w:pPr>
      <w:tabs>
        <w:tab w:val="num" w:pos="1304"/>
      </w:tabs>
    </w:pPr>
    <w:rPr>
      <w:rFonts w:asciiTheme="minorHAnsi" w:eastAsiaTheme="minorHAnsi" w:hAnsiTheme="minorHAnsi" w:cstheme="minorBidi"/>
      <w:color w:val="BF8F00" w:themeColor="accent4" w:themeShade="BF"/>
      <w:sz w:val="22"/>
      <w:szCs w:val="22"/>
      <w:lang w:bidi="fa-I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51">
    <w:name w:val="Grid Table 5 Dark - Accent 51"/>
    <w:basedOn w:val="TableNormal"/>
    <w:next w:val="GridTable5Dark-Accent5"/>
    <w:uiPriority w:val="50"/>
    <w:rsid w:val="004639D7"/>
    <w:pPr>
      <w:tabs>
        <w:tab w:val="num" w:pos="1304"/>
      </w:tabs>
    </w:pPr>
    <w:rPr>
      <w:rFonts w:eastAsia="Calibri"/>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ListTable2">
    <w:name w:val="List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a8">
    <w:name w:val="موضوع"/>
    <w:basedOn w:val="10"/>
    <w:link w:val="Char2"/>
    <w:qFormat/>
    <w:rsid w:val="004639D7"/>
    <w:pPr>
      <w:spacing w:after="200" w:line="276" w:lineRule="auto"/>
      <w:ind w:left="837" w:hanging="837"/>
      <w:jc w:val="left"/>
    </w:pPr>
    <w:rPr>
      <w:rFonts w:ascii="Calibri" w:eastAsia="Calibri" w:hAnsi="Calibri"/>
      <w:sz w:val="22"/>
      <w:szCs w:val="22"/>
      <w:lang w:bidi="fa-IR"/>
    </w:rPr>
  </w:style>
  <w:style w:type="character" w:customStyle="1" w:styleId="Char0">
    <w:name w:val="عنوان Char"/>
    <w:link w:val="10"/>
    <w:rsid w:val="004639D7"/>
    <w:rPr>
      <w:rFonts w:ascii="Times New Roman" w:hAnsi="Times New Roman" w:cs="B Titr"/>
      <w:sz w:val="24"/>
      <w:szCs w:val="28"/>
    </w:rPr>
  </w:style>
  <w:style w:type="paragraph" w:customStyle="1" w:styleId="a9">
    <w:name w:val="سلام"/>
    <w:basedOn w:val="a8"/>
    <w:link w:val="Char3"/>
    <w:qFormat/>
    <w:rsid w:val="004639D7"/>
    <w:pPr>
      <w:ind w:left="27" w:hanging="27"/>
    </w:pPr>
    <w:rPr>
      <w:sz w:val="20"/>
      <w:szCs w:val="20"/>
    </w:rPr>
  </w:style>
  <w:style w:type="character" w:customStyle="1" w:styleId="Char2">
    <w:name w:val="موضوع Char"/>
    <w:link w:val="a8"/>
    <w:rsid w:val="004639D7"/>
    <w:rPr>
      <w:rFonts w:eastAsia="Calibri" w:cs="B Titr"/>
      <w:sz w:val="22"/>
      <w:szCs w:val="22"/>
      <w:lang w:bidi="fa-IR"/>
    </w:rPr>
  </w:style>
  <w:style w:type="character" w:customStyle="1" w:styleId="Char3">
    <w:name w:val="سلام Char"/>
    <w:link w:val="a9"/>
    <w:rsid w:val="004639D7"/>
    <w:rPr>
      <w:rFonts w:eastAsia="Calibri" w:cs="B Titr"/>
      <w:lang w:bidi="fa-IR"/>
    </w:rPr>
  </w:style>
  <w:style w:type="paragraph" w:customStyle="1" w:styleId="aa">
    <w:name w:val="رونوشت"/>
    <w:basedOn w:val="a0"/>
    <w:link w:val="Char4"/>
    <w:qFormat/>
    <w:rsid w:val="004639D7"/>
    <w:pPr>
      <w:tabs>
        <w:tab w:val="clear" w:pos="1304"/>
        <w:tab w:val="num" w:pos="720"/>
      </w:tabs>
      <w:spacing w:after="200" w:line="276" w:lineRule="auto"/>
      <w:ind w:left="477" w:hanging="720"/>
    </w:pPr>
    <w:rPr>
      <w:rFonts w:eastAsia="Calibri"/>
      <w:sz w:val="22"/>
      <w:szCs w:val="22"/>
      <w:lang w:bidi="fa-IR"/>
    </w:rPr>
  </w:style>
  <w:style w:type="paragraph" w:customStyle="1" w:styleId="ab">
    <w:name w:val="اقدام کننده"/>
    <w:basedOn w:val="aa"/>
    <w:link w:val="Char5"/>
    <w:qFormat/>
    <w:rsid w:val="004639D7"/>
    <w:pPr>
      <w:tabs>
        <w:tab w:val="clear" w:pos="720"/>
      </w:tabs>
      <w:ind w:left="0" w:firstLine="0"/>
    </w:pPr>
  </w:style>
  <w:style w:type="character" w:customStyle="1" w:styleId="Char4">
    <w:name w:val="رونوشت Char"/>
    <w:link w:val="aa"/>
    <w:rsid w:val="004639D7"/>
    <w:rPr>
      <w:rFonts w:eastAsia="Calibri" w:cs="B Roya"/>
      <w:sz w:val="22"/>
      <w:szCs w:val="22"/>
      <w:lang w:bidi="fa-IR"/>
    </w:rPr>
  </w:style>
  <w:style w:type="paragraph" w:customStyle="1" w:styleId="ac">
    <w:name w:val="امضاء"/>
    <w:basedOn w:val="ab"/>
    <w:link w:val="Char6"/>
    <w:qFormat/>
    <w:rsid w:val="004639D7"/>
    <w:pPr>
      <w:ind w:firstLine="4347"/>
      <w:jc w:val="center"/>
    </w:pPr>
    <w:rPr>
      <w:rFonts w:cs="B Titr"/>
      <w:sz w:val="24"/>
      <w:szCs w:val="24"/>
    </w:rPr>
  </w:style>
  <w:style w:type="character" w:customStyle="1" w:styleId="Char5">
    <w:name w:val="اقدام کننده Char"/>
    <w:basedOn w:val="Char4"/>
    <w:link w:val="ab"/>
    <w:rsid w:val="004639D7"/>
    <w:rPr>
      <w:rFonts w:eastAsia="Calibri" w:cs="B Roya"/>
      <w:sz w:val="22"/>
      <w:szCs w:val="22"/>
      <w:lang w:bidi="fa-IR"/>
    </w:rPr>
  </w:style>
  <w:style w:type="character" w:customStyle="1" w:styleId="Char6">
    <w:name w:val="امضاء Char"/>
    <w:link w:val="ac"/>
    <w:rsid w:val="004639D7"/>
    <w:rPr>
      <w:rFonts w:eastAsia="Calibri" w:cs="B Titr"/>
      <w:sz w:val="24"/>
      <w:szCs w:val="24"/>
      <w:lang w:bidi="fa-IR"/>
    </w:rPr>
  </w:style>
  <w:style w:type="character" w:customStyle="1" w:styleId="StyleComplexNazaninLatin11ptComplex13pt">
    <w:name w:val="Style (Complex) Nazanin (Latin) 11 pt (Complex) 13 pt"/>
    <w:uiPriority w:val="99"/>
    <w:rsid w:val="004639D7"/>
    <w:rPr>
      <w:rFonts w:cs="B Nazanin"/>
      <w:sz w:val="26"/>
      <w:szCs w:val="26"/>
      <w:lang w:bidi="ar-SA"/>
    </w:rPr>
  </w:style>
  <w:style w:type="character" w:customStyle="1" w:styleId="configlabel">
    <w:name w:val="configlabel"/>
    <w:rsid w:val="004639D7"/>
  </w:style>
  <w:style w:type="character" w:customStyle="1" w:styleId="recommends">
    <w:name w:val="recommends"/>
    <w:rsid w:val="004639D7"/>
  </w:style>
  <w:style w:type="character" w:styleId="HTMLCite">
    <w:name w:val="HTML Cite"/>
    <w:uiPriority w:val="99"/>
    <w:unhideWhenUsed/>
    <w:rsid w:val="004639D7"/>
    <w:rPr>
      <w:i/>
      <w:iCs/>
    </w:rPr>
  </w:style>
  <w:style w:type="character" w:customStyle="1" w:styleId="small">
    <w:name w:val="small"/>
    <w:basedOn w:val="DefaultParagraphFont"/>
    <w:rsid w:val="004639D7"/>
  </w:style>
  <w:style w:type="character" w:customStyle="1" w:styleId="Heading1Char1">
    <w:name w:val="Heading 1 Char1"/>
    <w:rsid w:val="004639D7"/>
    <w:rPr>
      <w:rFonts w:ascii="Arial" w:hAnsi="Arial" w:cs="Arial"/>
      <w:b/>
      <w:bCs/>
      <w:kern w:val="32"/>
      <w:sz w:val="32"/>
      <w:szCs w:val="32"/>
      <w:lang w:val="en-US" w:eastAsia="en-US" w:bidi="ar-SA"/>
    </w:rPr>
  </w:style>
  <w:style w:type="character" w:customStyle="1" w:styleId="st">
    <w:name w:val="st"/>
    <w:basedOn w:val="DefaultParagraphFont"/>
    <w:rsid w:val="004639D7"/>
  </w:style>
  <w:style w:type="paragraph" w:customStyle="1" w:styleId="Default">
    <w:name w:val="Default"/>
    <w:rsid w:val="004639D7"/>
    <w:pPr>
      <w:tabs>
        <w:tab w:val="num" w:pos="1304"/>
      </w:tabs>
      <w:autoSpaceDE w:val="0"/>
      <w:autoSpaceDN w:val="0"/>
      <w:adjustRightInd w:val="0"/>
    </w:pPr>
    <w:rPr>
      <w:rFonts w:ascii="NINNB A+ Times" w:eastAsia="Calibri" w:hAnsi="NINNB A+ Times" w:cs="NINNB A+ Times"/>
      <w:color w:val="000000"/>
      <w:sz w:val="24"/>
      <w:szCs w:val="24"/>
    </w:rPr>
  </w:style>
  <w:style w:type="paragraph" w:customStyle="1" w:styleId="SP5208904">
    <w:name w:val="SP.5.208904"/>
    <w:basedOn w:val="Default"/>
    <w:next w:val="Default"/>
    <w:uiPriority w:val="99"/>
    <w:rsid w:val="004639D7"/>
    <w:rPr>
      <w:rFonts w:cs="Arial"/>
      <w:color w:val="auto"/>
    </w:rPr>
  </w:style>
  <w:style w:type="character" w:customStyle="1" w:styleId="SC5139273">
    <w:name w:val="SC.5.139273"/>
    <w:uiPriority w:val="99"/>
    <w:rsid w:val="004639D7"/>
    <w:rPr>
      <w:rFonts w:cs="NINNB A+ Times"/>
      <w:color w:val="000000"/>
      <w:sz w:val="20"/>
      <w:szCs w:val="20"/>
    </w:rPr>
  </w:style>
  <w:style w:type="character" w:customStyle="1" w:styleId="subtext">
    <w:name w:val="subtext"/>
    <w:basedOn w:val="DefaultParagraphFont"/>
    <w:rsid w:val="004639D7"/>
  </w:style>
  <w:style w:type="character" w:customStyle="1" w:styleId="Char7">
    <w:name w:val="پاراگراف Char"/>
    <w:basedOn w:val="DefaultParagraphFont"/>
    <w:link w:val="ad"/>
    <w:locked/>
    <w:rsid w:val="004639D7"/>
    <w:rPr>
      <w:rFonts w:cs="B Mitra"/>
      <w:b/>
      <w:bCs/>
      <w:sz w:val="36"/>
      <w:szCs w:val="28"/>
    </w:rPr>
  </w:style>
  <w:style w:type="paragraph" w:customStyle="1" w:styleId="ad">
    <w:name w:val="پاراگراف"/>
    <w:basedOn w:val="Normal"/>
    <w:link w:val="Char7"/>
    <w:rsid w:val="004639D7"/>
    <w:pPr>
      <w:tabs>
        <w:tab w:val="num" w:pos="1304"/>
      </w:tabs>
      <w:bidi/>
      <w:spacing w:after="0" w:line="240" w:lineRule="auto"/>
      <w:jc w:val="lowKashida"/>
    </w:pPr>
    <w:rPr>
      <w:rFonts w:cs="B Mitra"/>
      <w:b/>
      <w:bCs/>
      <w:sz w:val="36"/>
      <w:szCs w:val="28"/>
    </w:rPr>
  </w:style>
  <w:style w:type="paragraph" w:customStyle="1" w:styleId="Bullet1Numbered">
    <w:name w:val="Bullet  1 Numbered"/>
    <w:basedOn w:val="Normal"/>
    <w:next w:val="Normal"/>
    <w:rsid w:val="004639D7"/>
    <w:pPr>
      <w:tabs>
        <w:tab w:val="num" w:pos="1304"/>
      </w:tabs>
      <w:bidi/>
      <w:spacing w:after="0" w:line="240" w:lineRule="auto"/>
    </w:pPr>
    <w:rPr>
      <w:rFonts w:ascii="Times New Roman" w:hAnsi="Times New Roman" w:cs="Lotus"/>
      <w:sz w:val="28"/>
      <w:szCs w:val="28"/>
    </w:rPr>
  </w:style>
  <w:style w:type="character" w:customStyle="1" w:styleId="apple-converted-space">
    <w:name w:val="apple-converted-space"/>
    <w:basedOn w:val="DefaultParagraphFont"/>
    <w:rsid w:val="004639D7"/>
  </w:style>
  <w:style w:type="paragraph" w:customStyle="1" w:styleId="21">
    <w:name w:val="عنوان سطح 2"/>
    <w:basedOn w:val="Normal"/>
    <w:next w:val="Normal"/>
    <w:autoRedefine/>
    <w:rsid w:val="004639D7"/>
    <w:pPr>
      <w:widowControl w:val="0"/>
      <w:tabs>
        <w:tab w:val="num" w:pos="2160"/>
      </w:tabs>
      <w:bidi/>
      <w:spacing w:after="0" w:line="360" w:lineRule="auto"/>
      <w:ind w:left="2160" w:hanging="720"/>
      <w:outlineLvl w:val="0"/>
    </w:pPr>
    <w:rPr>
      <w:rFonts w:ascii="Times New Roman" w:eastAsia="B Nazanin" w:hAnsi="Times New Roman" w:cs="Times New Roman"/>
      <w:color w:val="000000"/>
      <w:sz w:val="28"/>
      <w:szCs w:val="28"/>
      <w:lang w:val="x-none" w:eastAsia="ja-JP"/>
    </w:rPr>
  </w:style>
  <w:style w:type="numbering" w:styleId="1ai">
    <w:name w:val="Outline List 1"/>
    <w:basedOn w:val="NoList"/>
    <w:semiHidden/>
    <w:rsid w:val="004639D7"/>
    <w:pPr>
      <w:numPr>
        <w:numId w:val="20"/>
      </w:numPr>
    </w:pPr>
  </w:style>
  <w:style w:type="paragraph" w:customStyle="1" w:styleId="FigureCaption">
    <w:name w:val="Figure Caption"/>
    <w:basedOn w:val="Caption"/>
    <w:qFormat/>
    <w:rsid w:val="004639D7"/>
    <w:pPr>
      <w:tabs>
        <w:tab w:val="num" w:pos="1304"/>
      </w:tabs>
      <w:bidi/>
      <w:spacing w:before="120" w:after="300" w:line="240" w:lineRule="auto"/>
      <w:jc w:val="center"/>
    </w:pPr>
    <w:rPr>
      <w:rFonts w:ascii="Times New Roman" w:hAnsi="Times New Roman" w:cstheme="minorBidi"/>
      <w:noProof/>
      <w:szCs w:val="22"/>
      <w:lang w:bidi="fa-IR"/>
    </w:rPr>
  </w:style>
  <w:style w:type="paragraph" w:customStyle="1" w:styleId="Achievement">
    <w:name w:val="Achievement"/>
    <w:basedOn w:val="Normal"/>
    <w:rsid w:val="004639D7"/>
    <w:pPr>
      <w:tabs>
        <w:tab w:val="num" w:pos="720"/>
      </w:tabs>
      <w:suppressAutoHyphens/>
      <w:spacing w:after="60" w:line="240" w:lineRule="atLeast"/>
      <w:ind w:left="720" w:hanging="720"/>
    </w:pPr>
    <w:rPr>
      <w:rFonts w:ascii="Garamond" w:hAnsi="Garamond" w:cs="Times New Roman"/>
      <w:szCs w:val="20"/>
      <w:lang w:eastAsia="ar-SA"/>
    </w:rPr>
  </w:style>
  <w:style w:type="paragraph" w:customStyle="1" w:styleId="pchartbodycmt">
    <w:name w:val="pchart_bodycmt"/>
    <w:basedOn w:val="Normal"/>
    <w:rsid w:val="004639D7"/>
    <w:pPr>
      <w:tabs>
        <w:tab w:val="num" w:pos="1304"/>
      </w:tabs>
      <w:spacing w:before="100" w:beforeAutospacing="1" w:after="100" w:afterAutospacing="1" w:line="240" w:lineRule="auto"/>
      <w:jc w:val="left"/>
    </w:pPr>
    <w:rPr>
      <w:rFonts w:ascii="Times New Roman" w:hAnsi="Times New Roman" w:cs="Times New Roman"/>
      <w:sz w:val="24"/>
      <w:szCs w:val="24"/>
    </w:rPr>
  </w:style>
  <w:style w:type="character" w:customStyle="1" w:styleId="e24kjd">
    <w:name w:val="e24kjd"/>
    <w:basedOn w:val="DefaultParagraphFont"/>
    <w:rsid w:val="004639D7"/>
  </w:style>
  <w:style w:type="table" w:styleId="ListTable4-Accent1">
    <w:name w:val="List Table 4 Accent 1"/>
    <w:basedOn w:val="TableNormal"/>
    <w:uiPriority w:val="49"/>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639D7"/>
    <w:pPr>
      <w:tabs>
        <w:tab w:val="num" w:pos="1304"/>
      </w:tabs>
    </w:pPr>
    <w:rPr>
      <w:rFonts w:asciiTheme="minorHAnsi" w:eastAsiaTheme="minorHAnsi" w:hAnsiTheme="minorHAnsi" w:cstheme="minorBidi"/>
      <w:sz w:val="22"/>
      <w:szCs w:val="22"/>
      <w:lang w:bidi="fa-IR"/>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UnresolvedMention11">
    <w:name w:val="Unresolved Mention11"/>
    <w:basedOn w:val="DefaultParagraphFont"/>
    <w:uiPriority w:val="99"/>
    <w:semiHidden/>
    <w:unhideWhenUsed/>
    <w:rsid w:val="00463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311">
      <w:bodyDiv w:val="1"/>
      <w:marLeft w:val="0"/>
      <w:marRight w:val="0"/>
      <w:marTop w:val="0"/>
      <w:marBottom w:val="0"/>
      <w:divBdr>
        <w:top w:val="none" w:sz="0" w:space="0" w:color="auto"/>
        <w:left w:val="none" w:sz="0" w:space="0" w:color="auto"/>
        <w:bottom w:val="none" w:sz="0" w:space="0" w:color="auto"/>
        <w:right w:val="none" w:sz="0" w:space="0" w:color="auto"/>
      </w:divBdr>
    </w:div>
    <w:div w:id="48195264">
      <w:bodyDiv w:val="1"/>
      <w:marLeft w:val="0"/>
      <w:marRight w:val="0"/>
      <w:marTop w:val="0"/>
      <w:marBottom w:val="0"/>
      <w:divBdr>
        <w:top w:val="none" w:sz="0" w:space="0" w:color="auto"/>
        <w:left w:val="none" w:sz="0" w:space="0" w:color="auto"/>
        <w:bottom w:val="none" w:sz="0" w:space="0" w:color="auto"/>
        <w:right w:val="none" w:sz="0" w:space="0" w:color="auto"/>
      </w:divBdr>
    </w:div>
    <w:div w:id="50156078">
      <w:bodyDiv w:val="1"/>
      <w:marLeft w:val="0"/>
      <w:marRight w:val="0"/>
      <w:marTop w:val="0"/>
      <w:marBottom w:val="0"/>
      <w:divBdr>
        <w:top w:val="none" w:sz="0" w:space="0" w:color="auto"/>
        <w:left w:val="none" w:sz="0" w:space="0" w:color="auto"/>
        <w:bottom w:val="none" w:sz="0" w:space="0" w:color="auto"/>
        <w:right w:val="none" w:sz="0" w:space="0" w:color="auto"/>
      </w:divBdr>
    </w:div>
    <w:div w:id="52701519">
      <w:bodyDiv w:val="1"/>
      <w:marLeft w:val="0"/>
      <w:marRight w:val="0"/>
      <w:marTop w:val="0"/>
      <w:marBottom w:val="0"/>
      <w:divBdr>
        <w:top w:val="none" w:sz="0" w:space="0" w:color="auto"/>
        <w:left w:val="none" w:sz="0" w:space="0" w:color="auto"/>
        <w:bottom w:val="none" w:sz="0" w:space="0" w:color="auto"/>
        <w:right w:val="none" w:sz="0" w:space="0" w:color="auto"/>
      </w:divBdr>
    </w:div>
    <w:div w:id="64685497">
      <w:bodyDiv w:val="1"/>
      <w:marLeft w:val="0"/>
      <w:marRight w:val="0"/>
      <w:marTop w:val="0"/>
      <w:marBottom w:val="0"/>
      <w:divBdr>
        <w:top w:val="none" w:sz="0" w:space="0" w:color="auto"/>
        <w:left w:val="none" w:sz="0" w:space="0" w:color="auto"/>
        <w:bottom w:val="none" w:sz="0" w:space="0" w:color="auto"/>
        <w:right w:val="none" w:sz="0" w:space="0" w:color="auto"/>
      </w:divBdr>
      <w:divsChild>
        <w:div w:id="85543164">
          <w:marLeft w:val="0"/>
          <w:marRight w:val="403"/>
          <w:marTop w:val="91"/>
          <w:marBottom w:val="0"/>
          <w:divBdr>
            <w:top w:val="none" w:sz="0" w:space="0" w:color="auto"/>
            <w:left w:val="none" w:sz="0" w:space="0" w:color="auto"/>
            <w:bottom w:val="none" w:sz="0" w:space="0" w:color="auto"/>
            <w:right w:val="none" w:sz="0" w:space="0" w:color="auto"/>
          </w:divBdr>
        </w:div>
      </w:divsChild>
    </w:div>
    <w:div w:id="73281794">
      <w:bodyDiv w:val="1"/>
      <w:marLeft w:val="0"/>
      <w:marRight w:val="0"/>
      <w:marTop w:val="0"/>
      <w:marBottom w:val="0"/>
      <w:divBdr>
        <w:top w:val="none" w:sz="0" w:space="0" w:color="auto"/>
        <w:left w:val="none" w:sz="0" w:space="0" w:color="auto"/>
        <w:bottom w:val="none" w:sz="0" w:space="0" w:color="auto"/>
        <w:right w:val="none" w:sz="0" w:space="0" w:color="auto"/>
      </w:divBdr>
      <w:divsChild>
        <w:div w:id="552619755">
          <w:marLeft w:val="0"/>
          <w:marRight w:val="403"/>
          <w:marTop w:val="101"/>
          <w:marBottom w:val="0"/>
          <w:divBdr>
            <w:top w:val="none" w:sz="0" w:space="0" w:color="auto"/>
            <w:left w:val="none" w:sz="0" w:space="0" w:color="auto"/>
            <w:bottom w:val="none" w:sz="0" w:space="0" w:color="auto"/>
            <w:right w:val="none" w:sz="0" w:space="0" w:color="auto"/>
          </w:divBdr>
        </w:div>
        <w:div w:id="1957515129">
          <w:marLeft w:val="0"/>
          <w:marRight w:val="403"/>
          <w:marTop w:val="101"/>
          <w:marBottom w:val="0"/>
          <w:divBdr>
            <w:top w:val="none" w:sz="0" w:space="0" w:color="auto"/>
            <w:left w:val="none" w:sz="0" w:space="0" w:color="auto"/>
            <w:bottom w:val="none" w:sz="0" w:space="0" w:color="auto"/>
            <w:right w:val="none" w:sz="0" w:space="0" w:color="auto"/>
          </w:divBdr>
        </w:div>
      </w:divsChild>
    </w:div>
    <w:div w:id="93791012">
      <w:bodyDiv w:val="1"/>
      <w:marLeft w:val="0"/>
      <w:marRight w:val="0"/>
      <w:marTop w:val="0"/>
      <w:marBottom w:val="0"/>
      <w:divBdr>
        <w:top w:val="none" w:sz="0" w:space="0" w:color="auto"/>
        <w:left w:val="none" w:sz="0" w:space="0" w:color="auto"/>
        <w:bottom w:val="none" w:sz="0" w:space="0" w:color="auto"/>
        <w:right w:val="none" w:sz="0" w:space="0" w:color="auto"/>
      </w:divBdr>
      <w:divsChild>
        <w:div w:id="743835659">
          <w:marLeft w:val="0"/>
          <w:marRight w:val="1166"/>
          <w:marTop w:val="86"/>
          <w:marBottom w:val="0"/>
          <w:divBdr>
            <w:top w:val="none" w:sz="0" w:space="0" w:color="auto"/>
            <w:left w:val="none" w:sz="0" w:space="0" w:color="auto"/>
            <w:bottom w:val="none" w:sz="0" w:space="0" w:color="auto"/>
            <w:right w:val="none" w:sz="0" w:space="0" w:color="auto"/>
          </w:divBdr>
        </w:div>
      </w:divsChild>
    </w:div>
    <w:div w:id="105776225">
      <w:bodyDiv w:val="1"/>
      <w:marLeft w:val="0"/>
      <w:marRight w:val="0"/>
      <w:marTop w:val="0"/>
      <w:marBottom w:val="0"/>
      <w:divBdr>
        <w:top w:val="none" w:sz="0" w:space="0" w:color="auto"/>
        <w:left w:val="none" w:sz="0" w:space="0" w:color="auto"/>
        <w:bottom w:val="none" w:sz="0" w:space="0" w:color="auto"/>
        <w:right w:val="none" w:sz="0" w:space="0" w:color="auto"/>
      </w:divBdr>
    </w:div>
    <w:div w:id="114444838">
      <w:bodyDiv w:val="1"/>
      <w:marLeft w:val="0"/>
      <w:marRight w:val="0"/>
      <w:marTop w:val="0"/>
      <w:marBottom w:val="0"/>
      <w:divBdr>
        <w:top w:val="none" w:sz="0" w:space="0" w:color="auto"/>
        <w:left w:val="none" w:sz="0" w:space="0" w:color="auto"/>
        <w:bottom w:val="none" w:sz="0" w:space="0" w:color="auto"/>
        <w:right w:val="none" w:sz="0" w:space="0" w:color="auto"/>
      </w:divBdr>
      <w:divsChild>
        <w:div w:id="1409382629">
          <w:marLeft w:val="0"/>
          <w:marRight w:val="547"/>
          <w:marTop w:val="86"/>
          <w:marBottom w:val="0"/>
          <w:divBdr>
            <w:top w:val="none" w:sz="0" w:space="0" w:color="auto"/>
            <w:left w:val="none" w:sz="0" w:space="0" w:color="auto"/>
            <w:bottom w:val="none" w:sz="0" w:space="0" w:color="auto"/>
            <w:right w:val="none" w:sz="0" w:space="0" w:color="auto"/>
          </w:divBdr>
        </w:div>
      </w:divsChild>
    </w:div>
    <w:div w:id="138422020">
      <w:bodyDiv w:val="1"/>
      <w:marLeft w:val="0"/>
      <w:marRight w:val="0"/>
      <w:marTop w:val="0"/>
      <w:marBottom w:val="0"/>
      <w:divBdr>
        <w:top w:val="none" w:sz="0" w:space="0" w:color="auto"/>
        <w:left w:val="none" w:sz="0" w:space="0" w:color="auto"/>
        <w:bottom w:val="none" w:sz="0" w:space="0" w:color="auto"/>
        <w:right w:val="none" w:sz="0" w:space="0" w:color="auto"/>
      </w:divBdr>
    </w:div>
    <w:div w:id="201983165">
      <w:bodyDiv w:val="1"/>
      <w:marLeft w:val="0"/>
      <w:marRight w:val="0"/>
      <w:marTop w:val="0"/>
      <w:marBottom w:val="0"/>
      <w:divBdr>
        <w:top w:val="none" w:sz="0" w:space="0" w:color="auto"/>
        <w:left w:val="none" w:sz="0" w:space="0" w:color="auto"/>
        <w:bottom w:val="none" w:sz="0" w:space="0" w:color="auto"/>
        <w:right w:val="none" w:sz="0" w:space="0" w:color="auto"/>
      </w:divBdr>
    </w:div>
    <w:div w:id="215510214">
      <w:bodyDiv w:val="1"/>
      <w:marLeft w:val="0"/>
      <w:marRight w:val="0"/>
      <w:marTop w:val="0"/>
      <w:marBottom w:val="0"/>
      <w:divBdr>
        <w:top w:val="none" w:sz="0" w:space="0" w:color="auto"/>
        <w:left w:val="none" w:sz="0" w:space="0" w:color="auto"/>
        <w:bottom w:val="none" w:sz="0" w:space="0" w:color="auto"/>
        <w:right w:val="none" w:sz="0" w:space="0" w:color="auto"/>
      </w:divBdr>
    </w:div>
    <w:div w:id="217130848">
      <w:bodyDiv w:val="1"/>
      <w:marLeft w:val="0"/>
      <w:marRight w:val="0"/>
      <w:marTop w:val="0"/>
      <w:marBottom w:val="0"/>
      <w:divBdr>
        <w:top w:val="none" w:sz="0" w:space="0" w:color="auto"/>
        <w:left w:val="none" w:sz="0" w:space="0" w:color="auto"/>
        <w:bottom w:val="none" w:sz="0" w:space="0" w:color="auto"/>
        <w:right w:val="none" w:sz="0" w:space="0" w:color="auto"/>
      </w:divBdr>
      <w:divsChild>
        <w:div w:id="318313999">
          <w:marLeft w:val="0"/>
          <w:marRight w:val="403"/>
          <w:marTop w:val="101"/>
          <w:marBottom w:val="0"/>
          <w:divBdr>
            <w:top w:val="none" w:sz="0" w:space="0" w:color="auto"/>
            <w:left w:val="none" w:sz="0" w:space="0" w:color="auto"/>
            <w:bottom w:val="none" w:sz="0" w:space="0" w:color="auto"/>
            <w:right w:val="none" w:sz="0" w:space="0" w:color="auto"/>
          </w:divBdr>
        </w:div>
        <w:div w:id="1137455063">
          <w:marLeft w:val="0"/>
          <w:marRight w:val="403"/>
          <w:marTop w:val="101"/>
          <w:marBottom w:val="0"/>
          <w:divBdr>
            <w:top w:val="none" w:sz="0" w:space="0" w:color="auto"/>
            <w:left w:val="none" w:sz="0" w:space="0" w:color="auto"/>
            <w:bottom w:val="none" w:sz="0" w:space="0" w:color="auto"/>
            <w:right w:val="none" w:sz="0" w:space="0" w:color="auto"/>
          </w:divBdr>
        </w:div>
        <w:div w:id="767313311">
          <w:marLeft w:val="0"/>
          <w:marRight w:val="403"/>
          <w:marTop w:val="101"/>
          <w:marBottom w:val="0"/>
          <w:divBdr>
            <w:top w:val="none" w:sz="0" w:space="0" w:color="auto"/>
            <w:left w:val="none" w:sz="0" w:space="0" w:color="auto"/>
            <w:bottom w:val="none" w:sz="0" w:space="0" w:color="auto"/>
            <w:right w:val="none" w:sz="0" w:space="0" w:color="auto"/>
          </w:divBdr>
        </w:div>
        <w:div w:id="1050225203">
          <w:marLeft w:val="0"/>
          <w:marRight w:val="878"/>
          <w:marTop w:val="86"/>
          <w:marBottom w:val="0"/>
          <w:divBdr>
            <w:top w:val="none" w:sz="0" w:space="0" w:color="auto"/>
            <w:left w:val="none" w:sz="0" w:space="0" w:color="auto"/>
            <w:bottom w:val="none" w:sz="0" w:space="0" w:color="auto"/>
            <w:right w:val="none" w:sz="0" w:space="0" w:color="auto"/>
          </w:divBdr>
        </w:div>
        <w:div w:id="832839351">
          <w:marLeft w:val="0"/>
          <w:marRight w:val="878"/>
          <w:marTop w:val="86"/>
          <w:marBottom w:val="0"/>
          <w:divBdr>
            <w:top w:val="none" w:sz="0" w:space="0" w:color="auto"/>
            <w:left w:val="none" w:sz="0" w:space="0" w:color="auto"/>
            <w:bottom w:val="none" w:sz="0" w:space="0" w:color="auto"/>
            <w:right w:val="none" w:sz="0" w:space="0" w:color="auto"/>
          </w:divBdr>
        </w:div>
        <w:div w:id="794523272">
          <w:marLeft w:val="0"/>
          <w:marRight w:val="878"/>
          <w:marTop w:val="86"/>
          <w:marBottom w:val="0"/>
          <w:divBdr>
            <w:top w:val="none" w:sz="0" w:space="0" w:color="auto"/>
            <w:left w:val="none" w:sz="0" w:space="0" w:color="auto"/>
            <w:bottom w:val="none" w:sz="0" w:space="0" w:color="auto"/>
            <w:right w:val="none" w:sz="0" w:space="0" w:color="auto"/>
          </w:divBdr>
        </w:div>
        <w:div w:id="589965487">
          <w:marLeft w:val="0"/>
          <w:marRight w:val="878"/>
          <w:marTop w:val="86"/>
          <w:marBottom w:val="0"/>
          <w:divBdr>
            <w:top w:val="none" w:sz="0" w:space="0" w:color="auto"/>
            <w:left w:val="none" w:sz="0" w:space="0" w:color="auto"/>
            <w:bottom w:val="none" w:sz="0" w:space="0" w:color="auto"/>
            <w:right w:val="none" w:sz="0" w:space="0" w:color="auto"/>
          </w:divBdr>
        </w:div>
        <w:div w:id="1865435658">
          <w:marLeft w:val="0"/>
          <w:marRight w:val="878"/>
          <w:marTop w:val="86"/>
          <w:marBottom w:val="0"/>
          <w:divBdr>
            <w:top w:val="none" w:sz="0" w:space="0" w:color="auto"/>
            <w:left w:val="none" w:sz="0" w:space="0" w:color="auto"/>
            <w:bottom w:val="none" w:sz="0" w:space="0" w:color="auto"/>
            <w:right w:val="none" w:sz="0" w:space="0" w:color="auto"/>
          </w:divBdr>
        </w:div>
      </w:divsChild>
    </w:div>
    <w:div w:id="255066798">
      <w:bodyDiv w:val="1"/>
      <w:marLeft w:val="0"/>
      <w:marRight w:val="0"/>
      <w:marTop w:val="0"/>
      <w:marBottom w:val="0"/>
      <w:divBdr>
        <w:top w:val="none" w:sz="0" w:space="0" w:color="auto"/>
        <w:left w:val="none" w:sz="0" w:space="0" w:color="auto"/>
        <w:bottom w:val="none" w:sz="0" w:space="0" w:color="auto"/>
        <w:right w:val="none" w:sz="0" w:space="0" w:color="auto"/>
      </w:divBdr>
      <w:divsChild>
        <w:div w:id="707994141">
          <w:marLeft w:val="0"/>
          <w:marRight w:val="0"/>
          <w:marTop w:val="0"/>
          <w:marBottom w:val="0"/>
          <w:divBdr>
            <w:top w:val="none" w:sz="0" w:space="0" w:color="auto"/>
            <w:left w:val="none" w:sz="0" w:space="0" w:color="auto"/>
            <w:bottom w:val="none" w:sz="0" w:space="0" w:color="auto"/>
            <w:right w:val="none" w:sz="0" w:space="0" w:color="auto"/>
          </w:divBdr>
          <w:divsChild>
            <w:div w:id="390810443">
              <w:marLeft w:val="0"/>
              <w:marRight w:val="0"/>
              <w:marTop w:val="0"/>
              <w:marBottom w:val="0"/>
              <w:divBdr>
                <w:top w:val="none" w:sz="0" w:space="0" w:color="auto"/>
                <w:left w:val="none" w:sz="0" w:space="0" w:color="auto"/>
                <w:bottom w:val="none" w:sz="0" w:space="0" w:color="auto"/>
                <w:right w:val="none" w:sz="0" w:space="0" w:color="auto"/>
              </w:divBdr>
              <w:divsChild>
                <w:div w:id="107092511">
                  <w:marLeft w:val="0"/>
                  <w:marRight w:val="0"/>
                  <w:marTop w:val="0"/>
                  <w:marBottom w:val="0"/>
                  <w:divBdr>
                    <w:top w:val="none" w:sz="0" w:space="0" w:color="auto"/>
                    <w:left w:val="none" w:sz="0" w:space="0" w:color="auto"/>
                    <w:bottom w:val="none" w:sz="0" w:space="0" w:color="auto"/>
                    <w:right w:val="none" w:sz="0" w:space="0" w:color="auto"/>
                  </w:divBdr>
                  <w:divsChild>
                    <w:div w:id="1853105438">
                      <w:marLeft w:val="0"/>
                      <w:marRight w:val="0"/>
                      <w:marTop w:val="0"/>
                      <w:marBottom w:val="0"/>
                      <w:divBdr>
                        <w:top w:val="none" w:sz="0" w:space="0" w:color="auto"/>
                        <w:left w:val="none" w:sz="0" w:space="0" w:color="auto"/>
                        <w:bottom w:val="none" w:sz="0" w:space="0" w:color="auto"/>
                        <w:right w:val="none" w:sz="0" w:space="0" w:color="auto"/>
                      </w:divBdr>
                      <w:divsChild>
                        <w:div w:id="1734889079">
                          <w:marLeft w:val="0"/>
                          <w:marRight w:val="0"/>
                          <w:marTop w:val="0"/>
                          <w:marBottom w:val="0"/>
                          <w:divBdr>
                            <w:top w:val="none" w:sz="0" w:space="0" w:color="auto"/>
                            <w:left w:val="none" w:sz="0" w:space="0" w:color="auto"/>
                            <w:bottom w:val="none" w:sz="0" w:space="0" w:color="auto"/>
                            <w:right w:val="none" w:sz="0" w:space="0" w:color="auto"/>
                          </w:divBdr>
                        </w:div>
                        <w:div w:id="751976435">
                          <w:marLeft w:val="0"/>
                          <w:marRight w:val="0"/>
                          <w:marTop w:val="0"/>
                          <w:marBottom w:val="0"/>
                          <w:divBdr>
                            <w:top w:val="none" w:sz="0" w:space="0" w:color="auto"/>
                            <w:left w:val="none" w:sz="0" w:space="0" w:color="auto"/>
                            <w:bottom w:val="none" w:sz="0" w:space="0" w:color="auto"/>
                            <w:right w:val="none" w:sz="0" w:space="0" w:color="auto"/>
                          </w:divBdr>
                          <w:divsChild>
                            <w:div w:id="124972851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01174375">
          <w:marLeft w:val="0"/>
          <w:marRight w:val="0"/>
          <w:marTop w:val="0"/>
          <w:marBottom w:val="0"/>
          <w:divBdr>
            <w:top w:val="none" w:sz="0" w:space="0" w:color="auto"/>
            <w:left w:val="none" w:sz="0" w:space="0" w:color="auto"/>
            <w:bottom w:val="none" w:sz="0" w:space="0" w:color="auto"/>
            <w:right w:val="none" w:sz="0" w:space="0" w:color="auto"/>
          </w:divBdr>
          <w:divsChild>
            <w:div w:id="849837266">
              <w:marLeft w:val="0"/>
              <w:marRight w:val="0"/>
              <w:marTop w:val="0"/>
              <w:marBottom w:val="0"/>
              <w:divBdr>
                <w:top w:val="none" w:sz="0" w:space="0" w:color="auto"/>
                <w:left w:val="none" w:sz="0" w:space="0" w:color="auto"/>
                <w:bottom w:val="none" w:sz="0" w:space="0" w:color="auto"/>
                <w:right w:val="none" w:sz="0" w:space="0" w:color="auto"/>
              </w:divBdr>
              <w:divsChild>
                <w:div w:id="644940942">
                  <w:marLeft w:val="0"/>
                  <w:marRight w:val="0"/>
                  <w:marTop w:val="0"/>
                  <w:marBottom w:val="0"/>
                  <w:divBdr>
                    <w:top w:val="none" w:sz="0" w:space="0" w:color="auto"/>
                    <w:left w:val="none" w:sz="0" w:space="0" w:color="auto"/>
                    <w:bottom w:val="none" w:sz="0" w:space="0" w:color="auto"/>
                    <w:right w:val="none" w:sz="0" w:space="0" w:color="auto"/>
                  </w:divBdr>
                  <w:divsChild>
                    <w:div w:id="153375794">
                      <w:marLeft w:val="0"/>
                      <w:marRight w:val="0"/>
                      <w:marTop w:val="0"/>
                      <w:marBottom w:val="0"/>
                      <w:divBdr>
                        <w:top w:val="none" w:sz="0" w:space="0" w:color="auto"/>
                        <w:left w:val="none" w:sz="0" w:space="0" w:color="auto"/>
                        <w:bottom w:val="none" w:sz="0" w:space="0" w:color="auto"/>
                        <w:right w:val="none" w:sz="0" w:space="0" w:color="auto"/>
                      </w:divBdr>
                      <w:divsChild>
                        <w:div w:id="1338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868463">
      <w:bodyDiv w:val="1"/>
      <w:marLeft w:val="0"/>
      <w:marRight w:val="0"/>
      <w:marTop w:val="0"/>
      <w:marBottom w:val="0"/>
      <w:divBdr>
        <w:top w:val="none" w:sz="0" w:space="0" w:color="auto"/>
        <w:left w:val="none" w:sz="0" w:space="0" w:color="auto"/>
        <w:bottom w:val="none" w:sz="0" w:space="0" w:color="auto"/>
        <w:right w:val="none" w:sz="0" w:space="0" w:color="auto"/>
      </w:divBdr>
      <w:divsChild>
        <w:div w:id="106052296">
          <w:marLeft w:val="0"/>
          <w:marRight w:val="403"/>
          <w:marTop w:val="154"/>
          <w:marBottom w:val="0"/>
          <w:divBdr>
            <w:top w:val="none" w:sz="0" w:space="0" w:color="auto"/>
            <w:left w:val="none" w:sz="0" w:space="0" w:color="auto"/>
            <w:bottom w:val="none" w:sz="0" w:space="0" w:color="auto"/>
            <w:right w:val="none" w:sz="0" w:space="0" w:color="auto"/>
          </w:divBdr>
        </w:div>
      </w:divsChild>
    </w:div>
    <w:div w:id="331302582">
      <w:bodyDiv w:val="1"/>
      <w:marLeft w:val="0"/>
      <w:marRight w:val="0"/>
      <w:marTop w:val="0"/>
      <w:marBottom w:val="0"/>
      <w:divBdr>
        <w:top w:val="none" w:sz="0" w:space="0" w:color="auto"/>
        <w:left w:val="none" w:sz="0" w:space="0" w:color="auto"/>
        <w:bottom w:val="none" w:sz="0" w:space="0" w:color="auto"/>
        <w:right w:val="none" w:sz="0" w:space="0" w:color="auto"/>
      </w:divBdr>
      <w:divsChild>
        <w:div w:id="1301880131">
          <w:marLeft w:val="0"/>
          <w:marRight w:val="1166"/>
          <w:marTop w:val="0"/>
          <w:marBottom w:val="0"/>
          <w:divBdr>
            <w:top w:val="none" w:sz="0" w:space="0" w:color="auto"/>
            <w:left w:val="none" w:sz="0" w:space="0" w:color="auto"/>
            <w:bottom w:val="none" w:sz="0" w:space="0" w:color="auto"/>
            <w:right w:val="none" w:sz="0" w:space="0" w:color="auto"/>
          </w:divBdr>
        </w:div>
      </w:divsChild>
    </w:div>
    <w:div w:id="335691227">
      <w:bodyDiv w:val="1"/>
      <w:marLeft w:val="0"/>
      <w:marRight w:val="0"/>
      <w:marTop w:val="0"/>
      <w:marBottom w:val="0"/>
      <w:divBdr>
        <w:top w:val="none" w:sz="0" w:space="0" w:color="auto"/>
        <w:left w:val="none" w:sz="0" w:space="0" w:color="auto"/>
        <w:bottom w:val="none" w:sz="0" w:space="0" w:color="auto"/>
        <w:right w:val="none" w:sz="0" w:space="0" w:color="auto"/>
      </w:divBdr>
      <w:divsChild>
        <w:div w:id="1813253357">
          <w:marLeft w:val="0"/>
          <w:marRight w:val="403"/>
          <w:marTop w:val="101"/>
          <w:marBottom w:val="0"/>
          <w:divBdr>
            <w:top w:val="none" w:sz="0" w:space="0" w:color="auto"/>
            <w:left w:val="none" w:sz="0" w:space="0" w:color="auto"/>
            <w:bottom w:val="none" w:sz="0" w:space="0" w:color="auto"/>
            <w:right w:val="none" w:sz="0" w:space="0" w:color="auto"/>
          </w:divBdr>
        </w:div>
        <w:div w:id="1671790025">
          <w:marLeft w:val="0"/>
          <w:marRight w:val="878"/>
          <w:marTop w:val="86"/>
          <w:marBottom w:val="0"/>
          <w:divBdr>
            <w:top w:val="none" w:sz="0" w:space="0" w:color="auto"/>
            <w:left w:val="none" w:sz="0" w:space="0" w:color="auto"/>
            <w:bottom w:val="none" w:sz="0" w:space="0" w:color="auto"/>
            <w:right w:val="none" w:sz="0" w:space="0" w:color="auto"/>
          </w:divBdr>
        </w:div>
        <w:div w:id="2015261968">
          <w:marLeft w:val="0"/>
          <w:marRight w:val="878"/>
          <w:marTop w:val="86"/>
          <w:marBottom w:val="0"/>
          <w:divBdr>
            <w:top w:val="none" w:sz="0" w:space="0" w:color="auto"/>
            <w:left w:val="none" w:sz="0" w:space="0" w:color="auto"/>
            <w:bottom w:val="none" w:sz="0" w:space="0" w:color="auto"/>
            <w:right w:val="none" w:sz="0" w:space="0" w:color="auto"/>
          </w:divBdr>
        </w:div>
      </w:divsChild>
    </w:div>
    <w:div w:id="344596317">
      <w:bodyDiv w:val="1"/>
      <w:marLeft w:val="0"/>
      <w:marRight w:val="0"/>
      <w:marTop w:val="0"/>
      <w:marBottom w:val="0"/>
      <w:divBdr>
        <w:top w:val="none" w:sz="0" w:space="0" w:color="auto"/>
        <w:left w:val="none" w:sz="0" w:space="0" w:color="auto"/>
        <w:bottom w:val="none" w:sz="0" w:space="0" w:color="auto"/>
        <w:right w:val="none" w:sz="0" w:space="0" w:color="auto"/>
      </w:divBdr>
      <w:divsChild>
        <w:div w:id="305284328">
          <w:marLeft w:val="0"/>
          <w:marRight w:val="547"/>
          <w:marTop w:val="134"/>
          <w:marBottom w:val="0"/>
          <w:divBdr>
            <w:top w:val="none" w:sz="0" w:space="0" w:color="auto"/>
            <w:left w:val="none" w:sz="0" w:space="0" w:color="auto"/>
            <w:bottom w:val="none" w:sz="0" w:space="0" w:color="auto"/>
            <w:right w:val="none" w:sz="0" w:space="0" w:color="auto"/>
          </w:divBdr>
        </w:div>
      </w:divsChild>
    </w:div>
    <w:div w:id="351303411">
      <w:bodyDiv w:val="1"/>
      <w:marLeft w:val="0"/>
      <w:marRight w:val="0"/>
      <w:marTop w:val="0"/>
      <w:marBottom w:val="0"/>
      <w:divBdr>
        <w:top w:val="none" w:sz="0" w:space="0" w:color="auto"/>
        <w:left w:val="none" w:sz="0" w:space="0" w:color="auto"/>
        <w:bottom w:val="none" w:sz="0" w:space="0" w:color="auto"/>
        <w:right w:val="none" w:sz="0" w:space="0" w:color="auto"/>
      </w:divBdr>
      <w:divsChild>
        <w:div w:id="1976139078">
          <w:marLeft w:val="0"/>
          <w:marRight w:val="403"/>
          <w:marTop w:val="134"/>
          <w:marBottom w:val="0"/>
          <w:divBdr>
            <w:top w:val="none" w:sz="0" w:space="0" w:color="auto"/>
            <w:left w:val="none" w:sz="0" w:space="0" w:color="auto"/>
            <w:bottom w:val="none" w:sz="0" w:space="0" w:color="auto"/>
            <w:right w:val="none" w:sz="0" w:space="0" w:color="auto"/>
          </w:divBdr>
        </w:div>
        <w:div w:id="428625893">
          <w:marLeft w:val="0"/>
          <w:marRight w:val="403"/>
          <w:marTop w:val="134"/>
          <w:marBottom w:val="0"/>
          <w:divBdr>
            <w:top w:val="none" w:sz="0" w:space="0" w:color="auto"/>
            <w:left w:val="none" w:sz="0" w:space="0" w:color="auto"/>
            <w:bottom w:val="none" w:sz="0" w:space="0" w:color="auto"/>
            <w:right w:val="none" w:sz="0" w:space="0" w:color="auto"/>
          </w:divBdr>
        </w:div>
      </w:divsChild>
    </w:div>
    <w:div w:id="366830658">
      <w:bodyDiv w:val="1"/>
      <w:marLeft w:val="0"/>
      <w:marRight w:val="0"/>
      <w:marTop w:val="0"/>
      <w:marBottom w:val="0"/>
      <w:divBdr>
        <w:top w:val="none" w:sz="0" w:space="0" w:color="auto"/>
        <w:left w:val="none" w:sz="0" w:space="0" w:color="auto"/>
        <w:bottom w:val="none" w:sz="0" w:space="0" w:color="auto"/>
        <w:right w:val="none" w:sz="0" w:space="0" w:color="auto"/>
      </w:divBdr>
      <w:divsChild>
        <w:div w:id="647824545">
          <w:marLeft w:val="0"/>
          <w:marRight w:val="403"/>
          <w:marTop w:val="134"/>
          <w:marBottom w:val="0"/>
          <w:divBdr>
            <w:top w:val="none" w:sz="0" w:space="0" w:color="auto"/>
            <w:left w:val="none" w:sz="0" w:space="0" w:color="auto"/>
            <w:bottom w:val="none" w:sz="0" w:space="0" w:color="auto"/>
            <w:right w:val="none" w:sz="0" w:space="0" w:color="auto"/>
          </w:divBdr>
        </w:div>
      </w:divsChild>
    </w:div>
    <w:div w:id="393941169">
      <w:bodyDiv w:val="1"/>
      <w:marLeft w:val="0"/>
      <w:marRight w:val="0"/>
      <w:marTop w:val="0"/>
      <w:marBottom w:val="0"/>
      <w:divBdr>
        <w:top w:val="none" w:sz="0" w:space="0" w:color="auto"/>
        <w:left w:val="none" w:sz="0" w:space="0" w:color="auto"/>
        <w:bottom w:val="none" w:sz="0" w:space="0" w:color="auto"/>
        <w:right w:val="none" w:sz="0" w:space="0" w:color="auto"/>
      </w:divBdr>
    </w:div>
    <w:div w:id="398330099">
      <w:bodyDiv w:val="1"/>
      <w:marLeft w:val="0"/>
      <w:marRight w:val="0"/>
      <w:marTop w:val="0"/>
      <w:marBottom w:val="0"/>
      <w:divBdr>
        <w:top w:val="none" w:sz="0" w:space="0" w:color="auto"/>
        <w:left w:val="none" w:sz="0" w:space="0" w:color="auto"/>
        <w:bottom w:val="none" w:sz="0" w:space="0" w:color="auto"/>
        <w:right w:val="none" w:sz="0" w:space="0" w:color="auto"/>
      </w:divBdr>
    </w:div>
    <w:div w:id="430665924">
      <w:bodyDiv w:val="1"/>
      <w:marLeft w:val="0"/>
      <w:marRight w:val="0"/>
      <w:marTop w:val="0"/>
      <w:marBottom w:val="0"/>
      <w:divBdr>
        <w:top w:val="none" w:sz="0" w:space="0" w:color="auto"/>
        <w:left w:val="none" w:sz="0" w:space="0" w:color="auto"/>
        <w:bottom w:val="none" w:sz="0" w:space="0" w:color="auto"/>
        <w:right w:val="none" w:sz="0" w:space="0" w:color="auto"/>
      </w:divBdr>
      <w:divsChild>
        <w:div w:id="248277154">
          <w:marLeft w:val="0"/>
          <w:marRight w:val="706"/>
          <w:marTop w:val="96"/>
          <w:marBottom w:val="0"/>
          <w:divBdr>
            <w:top w:val="none" w:sz="0" w:space="0" w:color="auto"/>
            <w:left w:val="none" w:sz="0" w:space="0" w:color="auto"/>
            <w:bottom w:val="none" w:sz="0" w:space="0" w:color="auto"/>
            <w:right w:val="none" w:sz="0" w:space="0" w:color="auto"/>
          </w:divBdr>
        </w:div>
        <w:div w:id="978261307">
          <w:marLeft w:val="0"/>
          <w:marRight w:val="706"/>
          <w:marTop w:val="96"/>
          <w:marBottom w:val="0"/>
          <w:divBdr>
            <w:top w:val="none" w:sz="0" w:space="0" w:color="auto"/>
            <w:left w:val="none" w:sz="0" w:space="0" w:color="auto"/>
            <w:bottom w:val="none" w:sz="0" w:space="0" w:color="auto"/>
            <w:right w:val="none" w:sz="0" w:space="0" w:color="auto"/>
          </w:divBdr>
        </w:div>
        <w:div w:id="137504164">
          <w:marLeft w:val="0"/>
          <w:marRight w:val="706"/>
          <w:marTop w:val="96"/>
          <w:marBottom w:val="0"/>
          <w:divBdr>
            <w:top w:val="none" w:sz="0" w:space="0" w:color="auto"/>
            <w:left w:val="none" w:sz="0" w:space="0" w:color="auto"/>
            <w:bottom w:val="none" w:sz="0" w:space="0" w:color="auto"/>
            <w:right w:val="none" w:sz="0" w:space="0" w:color="auto"/>
          </w:divBdr>
        </w:div>
      </w:divsChild>
    </w:div>
    <w:div w:id="465709131">
      <w:bodyDiv w:val="1"/>
      <w:marLeft w:val="0"/>
      <w:marRight w:val="0"/>
      <w:marTop w:val="0"/>
      <w:marBottom w:val="0"/>
      <w:divBdr>
        <w:top w:val="none" w:sz="0" w:space="0" w:color="auto"/>
        <w:left w:val="none" w:sz="0" w:space="0" w:color="auto"/>
        <w:bottom w:val="none" w:sz="0" w:space="0" w:color="auto"/>
        <w:right w:val="none" w:sz="0" w:space="0" w:color="auto"/>
      </w:divBdr>
      <w:divsChild>
        <w:div w:id="408619927">
          <w:marLeft w:val="0"/>
          <w:marRight w:val="547"/>
          <w:marTop w:val="86"/>
          <w:marBottom w:val="0"/>
          <w:divBdr>
            <w:top w:val="none" w:sz="0" w:space="0" w:color="auto"/>
            <w:left w:val="none" w:sz="0" w:space="0" w:color="auto"/>
            <w:bottom w:val="none" w:sz="0" w:space="0" w:color="auto"/>
            <w:right w:val="none" w:sz="0" w:space="0" w:color="auto"/>
          </w:divBdr>
        </w:div>
      </w:divsChild>
    </w:div>
    <w:div w:id="470558751">
      <w:bodyDiv w:val="1"/>
      <w:marLeft w:val="0"/>
      <w:marRight w:val="0"/>
      <w:marTop w:val="0"/>
      <w:marBottom w:val="0"/>
      <w:divBdr>
        <w:top w:val="none" w:sz="0" w:space="0" w:color="auto"/>
        <w:left w:val="none" w:sz="0" w:space="0" w:color="auto"/>
        <w:bottom w:val="none" w:sz="0" w:space="0" w:color="auto"/>
        <w:right w:val="none" w:sz="0" w:space="0" w:color="auto"/>
      </w:divBdr>
      <w:divsChild>
        <w:div w:id="1144276429">
          <w:marLeft w:val="0"/>
          <w:marRight w:val="403"/>
          <w:marTop w:val="154"/>
          <w:marBottom w:val="0"/>
          <w:divBdr>
            <w:top w:val="none" w:sz="0" w:space="0" w:color="auto"/>
            <w:left w:val="none" w:sz="0" w:space="0" w:color="auto"/>
            <w:bottom w:val="none" w:sz="0" w:space="0" w:color="auto"/>
            <w:right w:val="none" w:sz="0" w:space="0" w:color="auto"/>
          </w:divBdr>
        </w:div>
        <w:div w:id="1696079479">
          <w:marLeft w:val="0"/>
          <w:marRight w:val="878"/>
          <w:marTop w:val="134"/>
          <w:marBottom w:val="0"/>
          <w:divBdr>
            <w:top w:val="none" w:sz="0" w:space="0" w:color="auto"/>
            <w:left w:val="none" w:sz="0" w:space="0" w:color="auto"/>
            <w:bottom w:val="none" w:sz="0" w:space="0" w:color="auto"/>
            <w:right w:val="none" w:sz="0" w:space="0" w:color="auto"/>
          </w:divBdr>
        </w:div>
        <w:div w:id="1105034530">
          <w:marLeft w:val="0"/>
          <w:marRight w:val="403"/>
          <w:marTop w:val="154"/>
          <w:marBottom w:val="0"/>
          <w:divBdr>
            <w:top w:val="none" w:sz="0" w:space="0" w:color="auto"/>
            <w:left w:val="none" w:sz="0" w:space="0" w:color="auto"/>
            <w:bottom w:val="none" w:sz="0" w:space="0" w:color="auto"/>
            <w:right w:val="none" w:sz="0" w:space="0" w:color="auto"/>
          </w:divBdr>
        </w:div>
        <w:div w:id="677392847">
          <w:marLeft w:val="0"/>
          <w:marRight w:val="878"/>
          <w:marTop w:val="134"/>
          <w:marBottom w:val="0"/>
          <w:divBdr>
            <w:top w:val="none" w:sz="0" w:space="0" w:color="auto"/>
            <w:left w:val="none" w:sz="0" w:space="0" w:color="auto"/>
            <w:bottom w:val="none" w:sz="0" w:space="0" w:color="auto"/>
            <w:right w:val="none" w:sz="0" w:space="0" w:color="auto"/>
          </w:divBdr>
        </w:div>
        <w:div w:id="955913632">
          <w:marLeft w:val="0"/>
          <w:marRight w:val="878"/>
          <w:marTop w:val="134"/>
          <w:marBottom w:val="0"/>
          <w:divBdr>
            <w:top w:val="none" w:sz="0" w:space="0" w:color="auto"/>
            <w:left w:val="none" w:sz="0" w:space="0" w:color="auto"/>
            <w:bottom w:val="none" w:sz="0" w:space="0" w:color="auto"/>
            <w:right w:val="none" w:sz="0" w:space="0" w:color="auto"/>
          </w:divBdr>
        </w:div>
      </w:divsChild>
    </w:div>
    <w:div w:id="544298742">
      <w:bodyDiv w:val="1"/>
      <w:marLeft w:val="0"/>
      <w:marRight w:val="0"/>
      <w:marTop w:val="0"/>
      <w:marBottom w:val="0"/>
      <w:divBdr>
        <w:top w:val="none" w:sz="0" w:space="0" w:color="auto"/>
        <w:left w:val="none" w:sz="0" w:space="0" w:color="auto"/>
        <w:bottom w:val="none" w:sz="0" w:space="0" w:color="auto"/>
        <w:right w:val="none" w:sz="0" w:space="0" w:color="auto"/>
      </w:divBdr>
    </w:div>
    <w:div w:id="544560836">
      <w:bodyDiv w:val="1"/>
      <w:marLeft w:val="0"/>
      <w:marRight w:val="0"/>
      <w:marTop w:val="0"/>
      <w:marBottom w:val="0"/>
      <w:divBdr>
        <w:top w:val="none" w:sz="0" w:space="0" w:color="auto"/>
        <w:left w:val="none" w:sz="0" w:space="0" w:color="auto"/>
        <w:bottom w:val="none" w:sz="0" w:space="0" w:color="auto"/>
        <w:right w:val="none" w:sz="0" w:space="0" w:color="auto"/>
      </w:divBdr>
      <w:divsChild>
        <w:div w:id="347147219">
          <w:marLeft w:val="0"/>
          <w:marRight w:val="0"/>
          <w:marTop w:val="96"/>
          <w:marBottom w:val="120"/>
          <w:divBdr>
            <w:top w:val="none" w:sz="0" w:space="0" w:color="auto"/>
            <w:left w:val="none" w:sz="0" w:space="0" w:color="auto"/>
            <w:bottom w:val="none" w:sz="0" w:space="0" w:color="auto"/>
            <w:right w:val="none" w:sz="0" w:space="0" w:color="auto"/>
          </w:divBdr>
        </w:div>
      </w:divsChild>
    </w:div>
    <w:div w:id="584613625">
      <w:bodyDiv w:val="1"/>
      <w:marLeft w:val="0"/>
      <w:marRight w:val="0"/>
      <w:marTop w:val="0"/>
      <w:marBottom w:val="0"/>
      <w:divBdr>
        <w:top w:val="none" w:sz="0" w:space="0" w:color="auto"/>
        <w:left w:val="none" w:sz="0" w:space="0" w:color="auto"/>
        <w:bottom w:val="none" w:sz="0" w:space="0" w:color="auto"/>
        <w:right w:val="none" w:sz="0" w:space="0" w:color="auto"/>
      </w:divBdr>
      <w:divsChild>
        <w:div w:id="1588492364">
          <w:marLeft w:val="0"/>
          <w:marRight w:val="547"/>
          <w:marTop w:val="115"/>
          <w:marBottom w:val="0"/>
          <w:divBdr>
            <w:top w:val="none" w:sz="0" w:space="0" w:color="auto"/>
            <w:left w:val="none" w:sz="0" w:space="0" w:color="auto"/>
            <w:bottom w:val="none" w:sz="0" w:space="0" w:color="auto"/>
            <w:right w:val="none" w:sz="0" w:space="0" w:color="auto"/>
          </w:divBdr>
        </w:div>
      </w:divsChild>
    </w:div>
    <w:div w:id="599531238">
      <w:bodyDiv w:val="1"/>
      <w:marLeft w:val="0"/>
      <w:marRight w:val="0"/>
      <w:marTop w:val="0"/>
      <w:marBottom w:val="0"/>
      <w:divBdr>
        <w:top w:val="none" w:sz="0" w:space="0" w:color="auto"/>
        <w:left w:val="none" w:sz="0" w:space="0" w:color="auto"/>
        <w:bottom w:val="none" w:sz="0" w:space="0" w:color="auto"/>
        <w:right w:val="none" w:sz="0" w:space="0" w:color="auto"/>
      </w:divBdr>
    </w:div>
    <w:div w:id="608007619">
      <w:bodyDiv w:val="1"/>
      <w:marLeft w:val="0"/>
      <w:marRight w:val="0"/>
      <w:marTop w:val="0"/>
      <w:marBottom w:val="0"/>
      <w:divBdr>
        <w:top w:val="none" w:sz="0" w:space="0" w:color="auto"/>
        <w:left w:val="none" w:sz="0" w:space="0" w:color="auto"/>
        <w:bottom w:val="none" w:sz="0" w:space="0" w:color="auto"/>
        <w:right w:val="none" w:sz="0" w:space="0" w:color="auto"/>
      </w:divBdr>
    </w:div>
    <w:div w:id="615992508">
      <w:bodyDiv w:val="1"/>
      <w:marLeft w:val="0"/>
      <w:marRight w:val="0"/>
      <w:marTop w:val="0"/>
      <w:marBottom w:val="0"/>
      <w:divBdr>
        <w:top w:val="none" w:sz="0" w:space="0" w:color="auto"/>
        <w:left w:val="none" w:sz="0" w:space="0" w:color="auto"/>
        <w:bottom w:val="none" w:sz="0" w:space="0" w:color="auto"/>
        <w:right w:val="none" w:sz="0" w:space="0" w:color="auto"/>
      </w:divBdr>
    </w:div>
    <w:div w:id="634802016">
      <w:bodyDiv w:val="1"/>
      <w:marLeft w:val="0"/>
      <w:marRight w:val="0"/>
      <w:marTop w:val="0"/>
      <w:marBottom w:val="0"/>
      <w:divBdr>
        <w:top w:val="none" w:sz="0" w:space="0" w:color="auto"/>
        <w:left w:val="none" w:sz="0" w:space="0" w:color="auto"/>
        <w:bottom w:val="none" w:sz="0" w:space="0" w:color="auto"/>
        <w:right w:val="none" w:sz="0" w:space="0" w:color="auto"/>
      </w:divBdr>
    </w:div>
    <w:div w:id="646518525">
      <w:bodyDiv w:val="1"/>
      <w:marLeft w:val="0"/>
      <w:marRight w:val="0"/>
      <w:marTop w:val="0"/>
      <w:marBottom w:val="0"/>
      <w:divBdr>
        <w:top w:val="none" w:sz="0" w:space="0" w:color="auto"/>
        <w:left w:val="none" w:sz="0" w:space="0" w:color="auto"/>
        <w:bottom w:val="none" w:sz="0" w:space="0" w:color="auto"/>
        <w:right w:val="none" w:sz="0" w:space="0" w:color="auto"/>
      </w:divBdr>
    </w:div>
    <w:div w:id="656618706">
      <w:bodyDiv w:val="1"/>
      <w:marLeft w:val="0"/>
      <w:marRight w:val="0"/>
      <w:marTop w:val="0"/>
      <w:marBottom w:val="0"/>
      <w:divBdr>
        <w:top w:val="none" w:sz="0" w:space="0" w:color="auto"/>
        <w:left w:val="none" w:sz="0" w:space="0" w:color="auto"/>
        <w:bottom w:val="none" w:sz="0" w:space="0" w:color="auto"/>
        <w:right w:val="none" w:sz="0" w:space="0" w:color="auto"/>
      </w:divBdr>
      <w:divsChild>
        <w:div w:id="814566843">
          <w:marLeft w:val="0"/>
          <w:marRight w:val="403"/>
          <w:marTop w:val="154"/>
          <w:marBottom w:val="160"/>
          <w:divBdr>
            <w:top w:val="none" w:sz="0" w:space="0" w:color="auto"/>
            <w:left w:val="none" w:sz="0" w:space="0" w:color="auto"/>
            <w:bottom w:val="none" w:sz="0" w:space="0" w:color="auto"/>
            <w:right w:val="none" w:sz="0" w:space="0" w:color="auto"/>
          </w:divBdr>
        </w:div>
        <w:div w:id="704718028">
          <w:marLeft w:val="0"/>
          <w:marRight w:val="403"/>
          <w:marTop w:val="154"/>
          <w:marBottom w:val="160"/>
          <w:divBdr>
            <w:top w:val="none" w:sz="0" w:space="0" w:color="auto"/>
            <w:left w:val="none" w:sz="0" w:space="0" w:color="auto"/>
            <w:bottom w:val="none" w:sz="0" w:space="0" w:color="auto"/>
            <w:right w:val="none" w:sz="0" w:space="0" w:color="auto"/>
          </w:divBdr>
        </w:div>
        <w:div w:id="694187758">
          <w:marLeft w:val="0"/>
          <w:marRight w:val="403"/>
          <w:marTop w:val="154"/>
          <w:marBottom w:val="160"/>
          <w:divBdr>
            <w:top w:val="none" w:sz="0" w:space="0" w:color="auto"/>
            <w:left w:val="none" w:sz="0" w:space="0" w:color="auto"/>
            <w:bottom w:val="none" w:sz="0" w:space="0" w:color="auto"/>
            <w:right w:val="none" w:sz="0" w:space="0" w:color="auto"/>
          </w:divBdr>
        </w:div>
      </w:divsChild>
    </w:div>
    <w:div w:id="668093858">
      <w:bodyDiv w:val="1"/>
      <w:marLeft w:val="0"/>
      <w:marRight w:val="0"/>
      <w:marTop w:val="0"/>
      <w:marBottom w:val="0"/>
      <w:divBdr>
        <w:top w:val="none" w:sz="0" w:space="0" w:color="auto"/>
        <w:left w:val="none" w:sz="0" w:space="0" w:color="auto"/>
        <w:bottom w:val="none" w:sz="0" w:space="0" w:color="auto"/>
        <w:right w:val="none" w:sz="0" w:space="0" w:color="auto"/>
      </w:divBdr>
      <w:divsChild>
        <w:div w:id="1039549389">
          <w:marLeft w:val="0"/>
          <w:marRight w:val="1166"/>
          <w:marTop w:val="86"/>
          <w:marBottom w:val="0"/>
          <w:divBdr>
            <w:top w:val="none" w:sz="0" w:space="0" w:color="auto"/>
            <w:left w:val="none" w:sz="0" w:space="0" w:color="auto"/>
            <w:bottom w:val="none" w:sz="0" w:space="0" w:color="auto"/>
            <w:right w:val="none" w:sz="0" w:space="0" w:color="auto"/>
          </w:divBdr>
        </w:div>
      </w:divsChild>
    </w:div>
    <w:div w:id="707145544">
      <w:bodyDiv w:val="1"/>
      <w:marLeft w:val="0"/>
      <w:marRight w:val="0"/>
      <w:marTop w:val="0"/>
      <w:marBottom w:val="0"/>
      <w:divBdr>
        <w:top w:val="none" w:sz="0" w:space="0" w:color="auto"/>
        <w:left w:val="none" w:sz="0" w:space="0" w:color="auto"/>
        <w:bottom w:val="none" w:sz="0" w:space="0" w:color="auto"/>
        <w:right w:val="none" w:sz="0" w:space="0" w:color="auto"/>
      </w:divBdr>
      <w:divsChild>
        <w:div w:id="75791265">
          <w:marLeft w:val="0"/>
          <w:marRight w:val="403"/>
          <w:marTop w:val="101"/>
          <w:marBottom w:val="0"/>
          <w:divBdr>
            <w:top w:val="none" w:sz="0" w:space="0" w:color="auto"/>
            <w:left w:val="none" w:sz="0" w:space="0" w:color="auto"/>
            <w:bottom w:val="none" w:sz="0" w:space="0" w:color="auto"/>
            <w:right w:val="none" w:sz="0" w:space="0" w:color="auto"/>
          </w:divBdr>
        </w:div>
        <w:div w:id="490873454">
          <w:marLeft w:val="0"/>
          <w:marRight w:val="878"/>
          <w:marTop w:val="86"/>
          <w:marBottom w:val="0"/>
          <w:divBdr>
            <w:top w:val="none" w:sz="0" w:space="0" w:color="auto"/>
            <w:left w:val="none" w:sz="0" w:space="0" w:color="auto"/>
            <w:bottom w:val="none" w:sz="0" w:space="0" w:color="auto"/>
            <w:right w:val="none" w:sz="0" w:space="0" w:color="auto"/>
          </w:divBdr>
        </w:div>
        <w:div w:id="1440758440">
          <w:marLeft w:val="0"/>
          <w:marRight w:val="878"/>
          <w:marTop w:val="86"/>
          <w:marBottom w:val="0"/>
          <w:divBdr>
            <w:top w:val="none" w:sz="0" w:space="0" w:color="auto"/>
            <w:left w:val="none" w:sz="0" w:space="0" w:color="auto"/>
            <w:bottom w:val="none" w:sz="0" w:space="0" w:color="auto"/>
            <w:right w:val="none" w:sz="0" w:space="0" w:color="auto"/>
          </w:divBdr>
        </w:div>
        <w:div w:id="48117120">
          <w:marLeft w:val="0"/>
          <w:marRight w:val="403"/>
          <w:marTop w:val="101"/>
          <w:marBottom w:val="0"/>
          <w:divBdr>
            <w:top w:val="none" w:sz="0" w:space="0" w:color="auto"/>
            <w:left w:val="none" w:sz="0" w:space="0" w:color="auto"/>
            <w:bottom w:val="none" w:sz="0" w:space="0" w:color="auto"/>
            <w:right w:val="none" w:sz="0" w:space="0" w:color="auto"/>
          </w:divBdr>
        </w:div>
        <w:div w:id="357974472">
          <w:marLeft w:val="0"/>
          <w:marRight w:val="403"/>
          <w:marTop w:val="101"/>
          <w:marBottom w:val="0"/>
          <w:divBdr>
            <w:top w:val="none" w:sz="0" w:space="0" w:color="auto"/>
            <w:left w:val="none" w:sz="0" w:space="0" w:color="auto"/>
            <w:bottom w:val="none" w:sz="0" w:space="0" w:color="auto"/>
            <w:right w:val="none" w:sz="0" w:space="0" w:color="auto"/>
          </w:divBdr>
        </w:div>
      </w:divsChild>
    </w:div>
    <w:div w:id="710572789">
      <w:bodyDiv w:val="1"/>
      <w:marLeft w:val="0"/>
      <w:marRight w:val="0"/>
      <w:marTop w:val="0"/>
      <w:marBottom w:val="0"/>
      <w:divBdr>
        <w:top w:val="none" w:sz="0" w:space="0" w:color="auto"/>
        <w:left w:val="none" w:sz="0" w:space="0" w:color="auto"/>
        <w:bottom w:val="none" w:sz="0" w:space="0" w:color="auto"/>
        <w:right w:val="none" w:sz="0" w:space="0" w:color="auto"/>
      </w:divBdr>
      <w:divsChild>
        <w:div w:id="1202472349">
          <w:marLeft w:val="0"/>
          <w:marRight w:val="403"/>
          <w:marTop w:val="91"/>
          <w:marBottom w:val="0"/>
          <w:divBdr>
            <w:top w:val="none" w:sz="0" w:space="0" w:color="auto"/>
            <w:left w:val="none" w:sz="0" w:space="0" w:color="auto"/>
            <w:bottom w:val="none" w:sz="0" w:space="0" w:color="auto"/>
            <w:right w:val="none" w:sz="0" w:space="0" w:color="auto"/>
          </w:divBdr>
        </w:div>
      </w:divsChild>
    </w:div>
    <w:div w:id="754588945">
      <w:bodyDiv w:val="1"/>
      <w:marLeft w:val="0"/>
      <w:marRight w:val="0"/>
      <w:marTop w:val="0"/>
      <w:marBottom w:val="0"/>
      <w:divBdr>
        <w:top w:val="none" w:sz="0" w:space="0" w:color="auto"/>
        <w:left w:val="none" w:sz="0" w:space="0" w:color="auto"/>
        <w:bottom w:val="none" w:sz="0" w:space="0" w:color="auto"/>
        <w:right w:val="none" w:sz="0" w:space="0" w:color="auto"/>
      </w:divBdr>
      <w:divsChild>
        <w:div w:id="45423239">
          <w:marLeft w:val="0"/>
          <w:marRight w:val="547"/>
          <w:marTop w:val="86"/>
          <w:marBottom w:val="0"/>
          <w:divBdr>
            <w:top w:val="none" w:sz="0" w:space="0" w:color="auto"/>
            <w:left w:val="none" w:sz="0" w:space="0" w:color="auto"/>
            <w:bottom w:val="none" w:sz="0" w:space="0" w:color="auto"/>
            <w:right w:val="none" w:sz="0" w:space="0" w:color="auto"/>
          </w:divBdr>
        </w:div>
      </w:divsChild>
    </w:div>
    <w:div w:id="764962107">
      <w:bodyDiv w:val="1"/>
      <w:marLeft w:val="0"/>
      <w:marRight w:val="0"/>
      <w:marTop w:val="0"/>
      <w:marBottom w:val="0"/>
      <w:divBdr>
        <w:top w:val="none" w:sz="0" w:space="0" w:color="auto"/>
        <w:left w:val="none" w:sz="0" w:space="0" w:color="auto"/>
        <w:bottom w:val="none" w:sz="0" w:space="0" w:color="auto"/>
        <w:right w:val="none" w:sz="0" w:space="0" w:color="auto"/>
      </w:divBdr>
    </w:div>
    <w:div w:id="765272381">
      <w:bodyDiv w:val="1"/>
      <w:marLeft w:val="0"/>
      <w:marRight w:val="0"/>
      <w:marTop w:val="0"/>
      <w:marBottom w:val="0"/>
      <w:divBdr>
        <w:top w:val="none" w:sz="0" w:space="0" w:color="auto"/>
        <w:left w:val="none" w:sz="0" w:space="0" w:color="auto"/>
        <w:bottom w:val="none" w:sz="0" w:space="0" w:color="auto"/>
        <w:right w:val="none" w:sz="0" w:space="0" w:color="auto"/>
      </w:divBdr>
    </w:div>
    <w:div w:id="790174749">
      <w:bodyDiv w:val="1"/>
      <w:marLeft w:val="0"/>
      <w:marRight w:val="0"/>
      <w:marTop w:val="0"/>
      <w:marBottom w:val="0"/>
      <w:divBdr>
        <w:top w:val="none" w:sz="0" w:space="0" w:color="auto"/>
        <w:left w:val="none" w:sz="0" w:space="0" w:color="auto"/>
        <w:bottom w:val="none" w:sz="0" w:space="0" w:color="auto"/>
        <w:right w:val="none" w:sz="0" w:space="0" w:color="auto"/>
      </w:divBdr>
      <w:divsChild>
        <w:div w:id="1671328091">
          <w:marLeft w:val="0"/>
          <w:marRight w:val="403"/>
          <w:marTop w:val="101"/>
          <w:marBottom w:val="0"/>
          <w:divBdr>
            <w:top w:val="none" w:sz="0" w:space="0" w:color="auto"/>
            <w:left w:val="none" w:sz="0" w:space="0" w:color="auto"/>
            <w:bottom w:val="none" w:sz="0" w:space="0" w:color="auto"/>
            <w:right w:val="none" w:sz="0" w:space="0" w:color="auto"/>
          </w:divBdr>
        </w:div>
        <w:div w:id="1716544307">
          <w:marLeft w:val="0"/>
          <w:marRight w:val="403"/>
          <w:marTop w:val="101"/>
          <w:marBottom w:val="0"/>
          <w:divBdr>
            <w:top w:val="none" w:sz="0" w:space="0" w:color="auto"/>
            <w:left w:val="none" w:sz="0" w:space="0" w:color="auto"/>
            <w:bottom w:val="none" w:sz="0" w:space="0" w:color="auto"/>
            <w:right w:val="none" w:sz="0" w:space="0" w:color="auto"/>
          </w:divBdr>
        </w:div>
        <w:div w:id="1231160756">
          <w:marLeft w:val="0"/>
          <w:marRight w:val="403"/>
          <w:marTop w:val="101"/>
          <w:marBottom w:val="0"/>
          <w:divBdr>
            <w:top w:val="none" w:sz="0" w:space="0" w:color="auto"/>
            <w:left w:val="none" w:sz="0" w:space="0" w:color="auto"/>
            <w:bottom w:val="none" w:sz="0" w:space="0" w:color="auto"/>
            <w:right w:val="none" w:sz="0" w:space="0" w:color="auto"/>
          </w:divBdr>
        </w:div>
        <w:div w:id="1518542822">
          <w:marLeft w:val="0"/>
          <w:marRight w:val="403"/>
          <w:marTop w:val="101"/>
          <w:marBottom w:val="0"/>
          <w:divBdr>
            <w:top w:val="none" w:sz="0" w:space="0" w:color="auto"/>
            <w:left w:val="none" w:sz="0" w:space="0" w:color="auto"/>
            <w:bottom w:val="none" w:sz="0" w:space="0" w:color="auto"/>
            <w:right w:val="none" w:sz="0" w:space="0" w:color="auto"/>
          </w:divBdr>
        </w:div>
        <w:div w:id="387727174">
          <w:marLeft w:val="0"/>
          <w:marRight w:val="878"/>
          <w:marTop w:val="86"/>
          <w:marBottom w:val="0"/>
          <w:divBdr>
            <w:top w:val="none" w:sz="0" w:space="0" w:color="auto"/>
            <w:left w:val="none" w:sz="0" w:space="0" w:color="auto"/>
            <w:bottom w:val="none" w:sz="0" w:space="0" w:color="auto"/>
            <w:right w:val="none" w:sz="0" w:space="0" w:color="auto"/>
          </w:divBdr>
        </w:div>
        <w:div w:id="21322787">
          <w:marLeft w:val="0"/>
          <w:marRight w:val="878"/>
          <w:marTop w:val="86"/>
          <w:marBottom w:val="0"/>
          <w:divBdr>
            <w:top w:val="none" w:sz="0" w:space="0" w:color="auto"/>
            <w:left w:val="none" w:sz="0" w:space="0" w:color="auto"/>
            <w:bottom w:val="none" w:sz="0" w:space="0" w:color="auto"/>
            <w:right w:val="none" w:sz="0" w:space="0" w:color="auto"/>
          </w:divBdr>
        </w:div>
        <w:div w:id="594484930">
          <w:marLeft w:val="0"/>
          <w:marRight w:val="403"/>
          <w:marTop w:val="101"/>
          <w:marBottom w:val="0"/>
          <w:divBdr>
            <w:top w:val="none" w:sz="0" w:space="0" w:color="auto"/>
            <w:left w:val="none" w:sz="0" w:space="0" w:color="auto"/>
            <w:bottom w:val="none" w:sz="0" w:space="0" w:color="auto"/>
            <w:right w:val="none" w:sz="0" w:space="0" w:color="auto"/>
          </w:divBdr>
        </w:div>
        <w:div w:id="20132122">
          <w:marLeft w:val="0"/>
          <w:marRight w:val="403"/>
          <w:marTop w:val="101"/>
          <w:marBottom w:val="0"/>
          <w:divBdr>
            <w:top w:val="none" w:sz="0" w:space="0" w:color="auto"/>
            <w:left w:val="none" w:sz="0" w:space="0" w:color="auto"/>
            <w:bottom w:val="none" w:sz="0" w:space="0" w:color="auto"/>
            <w:right w:val="none" w:sz="0" w:space="0" w:color="auto"/>
          </w:divBdr>
        </w:div>
        <w:div w:id="836848850">
          <w:marLeft w:val="0"/>
          <w:marRight w:val="403"/>
          <w:marTop w:val="101"/>
          <w:marBottom w:val="0"/>
          <w:divBdr>
            <w:top w:val="none" w:sz="0" w:space="0" w:color="auto"/>
            <w:left w:val="none" w:sz="0" w:space="0" w:color="auto"/>
            <w:bottom w:val="none" w:sz="0" w:space="0" w:color="auto"/>
            <w:right w:val="none" w:sz="0" w:space="0" w:color="auto"/>
          </w:divBdr>
        </w:div>
      </w:divsChild>
    </w:div>
    <w:div w:id="847793842">
      <w:bodyDiv w:val="1"/>
      <w:marLeft w:val="0"/>
      <w:marRight w:val="0"/>
      <w:marTop w:val="0"/>
      <w:marBottom w:val="0"/>
      <w:divBdr>
        <w:top w:val="none" w:sz="0" w:space="0" w:color="auto"/>
        <w:left w:val="none" w:sz="0" w:space="0" w:color="auto"/>
        <w:bottom w:val="none" w:sz="0" w:space="0" w:color="auto"/>
        <w:right w:val="none" w:sz="0" w:space="0" w:color="auto"/>
      </w:divBdr>
    </w:div>
    <w:div w:id="912541579">
      <w:bodyDiv w:val="1"/>
      <w:marLeft w:val="0"/>
      <w:marRight w:val="0"/>
      <w:marTop w:val="0"/>
      <w:marBottom w:val="0"/>
      <w:divBdr>
        <w:top w:val="none" w:sz="0" w:space="0" w:color="auto"/>
        <w:left w:val="none" w:sz="0" w:space="0" w:color="auto"/>
        <w:bottom w:val="none" w:sz="0" w:space="0" w:color="auto"/>
        <w:right w:val="none" w:sz="0" w:space="0" w:color="auto"/>
      </w:divBdr>
      <w:divsChild>
        <w:div w:id="551423032">
          <w:marLeft w:val="0"/>
          <w:marRight w:val="0"/>
          <w:marTop w:val="0"/>
          <w:marBottom w:val="0"/>
          <w:divBdr>
            <w:top w:val="none" w:sz="0" w:space="0" w:color="auto"/>
            <w:left w:val="none" w:sz="0" w:space="0" w:color="auto"/>
            <w:bottom w:val="none" w:sz="0" w:space="0" w:color="auto"/>
            <w:right w:val="none" w:sz="0" w:space="0" w:color="auto"/>
          </w:divBdr>
          <w:divsChild>
            <w:div w:id="668825956">
              <w:marLeft w:val="0"/>
              <w:marRight w:val="0"/>
              <w:marTop w:val="0"/>
              <w:marBottom w:val="0"/>
              <w:divBdr>
                <w:top w:val="none" w:sz="0" w:space="0" w:color="auto"/>
                <w:left w:val="none" w:sz="0" w:space="0" w:color="auto"/>
                <w:bottom w:val="none" w:sz="0" w:space="0" w:color="auto"/>
                <w:right w:val="none" w:sz="0" w:space="0" w:color="auto"/>
              </w:divBdr>
              <w:divsChild>
                <w:div w:id="423457444">
                  <w:marLeft w:val="0"/>
                  <w:marRight w:val="0"/>
                  <w:marTop w:val="0"/>
                  <w:marBottom w:val="0"/>
                  <w:divBdr>
                    <w:top w:val="none" w:sz="0" w:space="0" w:color="auto"/>
                    <w:left w:val="none" w:sz="0" w:space="0" w:color="auto"/>
                    <w:bottom w:val="none" w:sz="0" w:space="0" w:color="auto"/>
                    <w:right w:val="none" w:sz="0" w:space="0" w:color="auto"/>
                  </w:divBdr>
                  <w:divsChild>
                    <w:div w:id="1104960079">
                      <w:marLeft w:val="0"/>
                      <w:marRight w:val="0"/>
                      <w:marTop w:val="0"/>
                      <w:marBottom w:val="0"/>
                      <w:divBdr>
                        <w:top w:val="none" w:sz="0" w:space="0" w:color="auto"/>
                        <w:left w:val="none" w:sz="0" w:space="0" w:color="auto"/>
                        <w:bottom w:val="none" w:sz="0" w:space="0" w:color="auto"/>
                        <w:right w:val="none" w:sz="0" w:space="0" w:color="auto"/>
                      </w:divBdr>
                      <w:divsChild>
                        <w:div w:id="2106801856">
                          <w:marLeft w:val="0"/>
                          <w:marRight w:val="0"/>
                          <w:marTop w:val="0"/>
                          <w:marBottom w:val="0"/>
                          <w:divBdr>
                            <w:top w:val="none" w:sz="0" w:space="0" w:color="auto"/>
                            <w:left w:val="none" w:sz="0" w:space="0" w:color="auto"/>
                            <w:bottom w:val="none" w:sz="0" w:space="0" w:color="auto"/>
                            <w:right w:val="none" w:sz="0" w:space="0" w:color="auto"/>
                          </w:divBdr>
                        </w:div>
                        <w:div w:id="395903091">
                          <w:marLeft w:val="0"/>
                          <w:marRight w:val="0"/>
                          <w:marTop w:val="30"/>
                          <w:marBottom w:val="90"/>
                          <w:divBdr>
                            <w:top w:val="none" w:sz="0" w:space="0" w:color="auto"/>
                            <w:left w:val="none" w:sz="0" w:space="0" w:color="auto"/>
                            <w:bottom w:val="none" w:sz="0" w:space="0" w:color="auto"/>
                            <w:right w:val="none" w:sz="0" w:space="0" w:color="auto"/>
                          </w:divBdr>
                          <w:divsChild>
                            <w:div w:id="1807090478">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857312">
      <w:bodyDiv w:val="1"/>
      <w:marLeft w:val="0"/>
      <w:marRight w:val="0"/>
      <w:marTop w:val="0"/>
      <w:marBottom w:val="0"/>
      <w:divBdr>
        <w:top w:val="none" w:sz="0" w:space="0" w:color="auto"/>
        <w:left w:val="none" w:sz="0" w:space="0" w:color="auto"/>
        <w:bottom w:val="none" w:sz="0" w:space="0" w:color="auto"/>
        <w:right w:val="none" w:sz="0" w:space="0" w:color="auto"/>
      </w:divBdr>
    </w:div>
    <w:div w:id="953250466">
      <w:bodyDiv w:val="1"/>
      <w:marLeft w:val="0"/>
      <w:marRight w:val="0"/>
      <w:marTop w:val="0"/>
      <w:marBottom w:val="0"/>
      <w:divBdr>
        <w:top w:val="none" w:sz="0" w:space="0" w:color="auto"/>
        <w:left w:val="none" w:sz="0" w:space="0" w:color="auto"/>
        <w:bottom w:val="none" w:sz="0" w:space="0" w:color="auto"/>
        <w:right w:val="none" w:sz="0" w:space="0" w:color="auto"/>
      </w:divBdr>
      <w:divsChild>
        <w:div w:id="1717971139">
          <w:marLeft w:val="0"/>
          <w:marRight w:val="403"/>
          <w:marTop w:val="101"/>
          <w:marBottom w:val="0"/>
          <w:divBdr>
            <w:top w:val="none" w:sz="0" w:space="0" w:color="auto"/>
            <w:left w:val="none" w:sz="0" w:space="0" w:color="auto"/>
            <w:bottom w:val="none" w:sz="0" w:space="0" w:color="auto"/>
            <w:right w:val="none" w:sz="0" w:space="0" w:color="auto"/>
          </w:divBdr>
        </w:div>
        <w:div w:id="1073773405">
          <w:marLeft w:val="0"/>
          <w:marRight w:val="878"/>
          <w:marTop w:val="86"/>
          <w:marBottom w:val="0"/>
          <w:divBdr>
            <w:top w:val="none" w:sz="0" w:space="0" w:color="auto"/>
            <w:left w:val="none" w:sz="0" w:space="0" w:color="auto"/>
            <w:bottom w:val="none" w:sz="0" w:space="0" w:color="auto"/>
            <w:right w:val="none" w:sz="0" w:space="0" w:color="auto"/>
          </w:divBdr>
        </w:div>
      </w:divsChild>
    </w:div>
    <w:div w:id="961545249">
      <w:bodyDiv w:val="1"/>
      <w:marLeft w:val="0"/>
      <w:marRight w:val="0"/>
      <w:marTop w:val="0"/>
      <w:marBottom w:val="0"/>
      <w:divBdr>
        <w:top w:val="none" w:sz="0" w:space="0" w:color="auto"/>
        <w:left w:val="none" w:sz="0" w:space="0" w:color="auto"/>
        <w:bottom w:val="none" w:sz="0" w:space="0" w:color="auto"/>
        <w:right w:val="none" w:sz="0" w:space="0" w:color="auto"/>
      </w:divBdr>
      <w:divsChild>
        <w:div w:id="995449961">
          <w:marLeft w:val="0"/>
          <w:marRight w:val="0"/>
          <w:marTop w:val="96"/>
          <w:marBottom w:val="120"/>
          <w:divBdr>
            <w:top w:val="none" w:sz="0" w:space="0" w:color="auto"/>
            <w:left w:val="none" w:sz="0" w:space="0" w:color="auto"/>
            <w:bottom w:val="none" w:sz="0" w:space="0" w:color="auto"/>
            <w:right w:val="none" w:sz="0" w:space="0" w:color="auto"/>
          </w:divBdr>
        </w:div>
      </w:divsChild>
    </w:div>
    <w:div w:id="977687034">
      <w:bodyDiv w:val="1"/>
      <w:marLeft w:val="0"/>
      <w:marRight w:val="0"/>
      <w:marTop w:val="0"/>
      <w:marBottom w:val="0"/>
      <w:divBdr>
        <w:top w:val="none" w:sz="0" w:space="0" w:color="auto"/>
        <w:left w:val="none" w:sz="0" w:space="0" w:color="auto"/>
        <w:bottom w:val="none" w:sz="0" w:space="0" w:color="auto"/>
        <w:right w:val="none" w:sz="0" w:space="0" w:color="auto"/>
      </w:divBdr>
    </w:div>
    <w:div w:id="990981576">
      <w:bodyDiv w:val="1"/>
      <w:marLeft w:val="0"/>
      <w:marRight w:val="0"/>
      <w:marTop w:val="0"/>
      <w:marBottom w:val="0"/>
      <w:divBdr>
        <w:top w:val="none" w:sz="0" w:space="0" w:color="auto"/>
        <w:left w:val="none" w:sz="0" w:space="0" w:color="auto"/>
        <w:bottom w:val="none" w:sz="0" w:space="0" w:color="auto"/>
        <w:right w:val="none" w:sz="0" w:space="0" w:color="auto"/>
      </w:divBdr>
      <w:divsChild>
        <w:div w:id="1701855334">
          <w:marLeft w:val="0"/>
          <w:marRight w:val="403"/>
          <w:marTop w:val="101"/>
          <w:marBottom w:val="0"/>
          <w:divBdr>
            <w:top w:val="none" w:sz="0" w:space="0" w:color="auto"/>
            <w:left w:val="none" w:sz="0" w:space="0" w:color="auto"/>
            <w:bottom w:val="none" w:sz="0" w:space="0" w:color="auto"/>
            <w:right w:val="none" w:sz="0" w:space="0" w:color="auto"/>
          </w:divBdr>
        </w:div>
        <w:div w:id="351686983">
          <w:marLeft w:val="0"/>
          <w:marRight w:val="878"/>
          <w:marTop w:val="86"/>
          <w:marBottom w:val="0"/>
          <w:divBdr>
            <w:top w:val="none" w:sz="0" w:space="0" w:color="auto"/>
            <w:left w:val="none" w:sz="0" w:space="0" w:color="auto"/>
            <w:bottom w:val="none" w:sz="0" w:space="0" w:color="auto"/>
            <w:right w:val="none" w:sz="0" w:space="0" w:color="auto"/>
          </w:divBdr>
        </w:div>
        <w:div w:id="594095704">
          <w:marLeft w:val="0"/>
          <w:marRight w:val="878"/>
          <w:marTop w:val="86"/>
          <w:marBottom w:val="0"/>
          <w:divBdr>
            <w:top w:val="none" w:sz="0" w:space="0" w:color="auto"/>
            <w:left w:val="none" w:sz="0" w:space="0" w:color="auto"/>
            <w:bottom w:val="none" w:sz="0" w:space="0" w:color="auto"/>
            <w:right w:val="none" w:sz="0" w:space="0" w:color="auto"/>
          </w:divBdr>
        </w:div>
        <w:div w:id="1334994526">
          <w:marLeft w:val="0"/>
          <w:marRight w:val="878"/>
          <w:marTop w:val="86"/>
          <w:marBottom w:val="0"/>
          <w:divBdr>
            <w:top w:val="none" w:sz="0" w:space="0" w:color="auto"/>
            <w:left w:val="none" w:sz="0" w:space="0" w:color="auto"/>
            <w:bottom w:val="none" w:sz="0" w:space="0" w:color="auto"/>
            <w:right w:val="none" w:sz="0" w:space="0" w:color="auto"/>
          </w:divBdr>
        </w:div>
      </w:divsChild>
    </w:div>
    <w:div w:id="996344231">
      <w:bodyDiv w:val="1"/>
      <w:marLeft w:val="0"/>
      <w:marRight w:val="0"/>
      <w:marTop w:val="0"/>
      <w:marBottom w:val="0"/>
      <w:divBdr>
        <w:top w:val="none" w:sz="0" w:space="0" w:color="auto"/>
        <w:left w:val="none" w:sz="0" w:space="0" w:color="auto"/>
        <w:bottom w:val="none" w:sz="0" w:space="0" w:color="auto"/>
        <w:right w:val="none" w:sz="0" w:space="0" w:color="auto"/>
      </w:divBdr>
    </w:div>
    <w:div w:id="1078022523">
      <w:bodyDiv w:val="1"/>
      <w:marLeft w:val="0"/>
      <w:marRight w:val="0"/>
      <w:marTop w:val="0"/>
      <w:marBottom w:val="0"/>
      <w:divBdr>
        <w:top w:val="none" w:sz="0" w:space="0" w:color="auto"/>
        <w:left w:val="none" w:sz="0" w:space="0" w:color="auto"/>
        <w:bottom w:val="none" w:sz="0" w:space="0" w:color="auto"/>
        <w:right w:val="none" w:sz="0" w:space="0" w:color="auto"/>
      </w:divBdr>
      <w:divsChild>
        <w:div w:id="544485121">
          <w:marLeft w:val="0"/>
          <w:marRight w:val="878"/>
          <w:marTop w:val="134"/>
          <w:marBottom w:val="0"/>
          <w:divBdr>
            <w:top w:val="none" w:sz="0" w:space="0" w:color="auto"/>
            <w:left w:val="none" w:sz="0" w:space="0" w:color="auto"/>
            <w:bottom w:val="none" w:sz="0" w:space="0" w:color="auto"/>
            <w:right w:val="none" w:sz="0" w:space="0" w:color="auto"/>
          </w:divBdr>
        </w:div>
      </w:divsChild>
    </w:div>
    <w:div w:id="1105269642">
      <w:bodyDiv w:val="1"/>
      <w:marLeft w:val="0"/>
      <w:marRight w:val="0"/>
      <w:marTop w:val="0"/>
      <w:marBottom w:val="0"/>
      <w:divBdr>
        <w:top w:val="none" w:sz="0" w:space="0" w:color="auto"/>
        <w:left w:val="none" w:sz="0" w:space="0" w:color="auto"/>
        <w:bottom w:val="none" w:sz="0" w:space="0" w:color="auto"/>
        <w:right w:val="none" w:sz="0" w:space="0" w:color="auto"/>
      </w:divBdr>
      <w:divsChild>
        <w:div w:id="387652628">
          <w:marLeft w:val="0"/>
          <w:marRight w:val="547"/>
          <w:marTop w:val="86"/>
          <w:marBottom w:val="0"/>
          <w:divBdr>
            <w:top w:val="none" w:sz="0" w:space="0" w:color="auto"/>
            <w:left w:val="none" w:sz="0" w:space="0" w:color="auto"/>
            <w:bottom w:val="none" w:sz="0" w:space="0" w:color="auto"/>
            <w:right w:val="none" w:sz="0" w:space="0" w:color="auto"/>
          </w:divBdr>
        </w:div>
      </w:divsChild>
    </w:div>
    <w:div w:id="1122769770">
      <w:bodyDiv w:val="1"/>
      <w:marLeft w:val="0"/>
      <w:marRight w:val="0"/>
      <w:marTop w:val="0"/>
      <w:marBottom w:val="0"/>
      <w:divBdr>
        <w:top w:val="none" w:sz="0" w:space="0" w:color="auto"/>
        <w:left w:val="none" w:sz="0" w:space="0" w:color="auto"/>
        <w:bottom w:val="none" w:sz="0" w:space="0" w:color="auto"/>
        <w:right w:val="none" w:sz="0" w:space="0" w:color="auto"/>
      </w:divBdr>
      <w:divsChild>
        <w:div w:id="2090807944">
          <w:marLeft w:val="0"/>
          <w:marRight w:val="0"/>
          <w:marTop w:val="0"/>
          <w:marBottom w:val="0"/>
          <w:divBdr>
            <w:top w:val="none" w:sz="0" w:space="0" w:color="auto"/>
            <w:left w:val="none" w:sz="0" w:space="0" w:color="auto"/>
            <w:bottom w:val="none" w:sz="0" w:space="0" w:color="auto"/>
            <w:right w:val="none" w:sz="0" w:space="0" w:color="auto"/>
          </w:divBdr>
          <w:divsChild>
            <w:div w:id="2090495774">
              <w:marLeft w:val="0"/>
              <w:marRight w:val="0"/>
              <w:marTop w:val="0"/>
              <w:marBottom w:val="0"/>
              <w:divBdr>
                <w:top w:val="none" w:sz="0" w:space="0" w:color="auto"/>
                <w:left w:val="none" w:sz="0" w:space="0" w:color="auto"/>
                <w:bottom w:val="none" w:sz="0" w:space="0" w:color="auto"/>
                <w:right w:val="none" w:sz="0" w:space="0" w:color="auto"/>
              </w:divBdr>
              <w:divsChild>
                <w:div w:id="507064574">
                  <w:marLeft w:val="0"/>
                  <w:marRight w:val="0"/>
                  <w:marTop w:val="0"/>
                  <w:marBottom w:val="0"/>
                  <w:divBdr>
                    <w:top w:val="none" w:sz="0" w:space="0" w:color="auto"/>
                    <w:left w:val="none" w:sz="0" w:space="0" w:color="auto"/>
                    <w:bottom w:val="none" w:sz="0" w:space="0" w:color="auto"/>
                    <w:right w:val="none" w:sz="0" w:space="0" w:color="auto"/>
                  </w:divBdr>
                  <w:divsChild>
                    <w:div w:id="628512855">
                      <w:marLeft w:val="0"/>
                      <w:marRight w:val="0"/>
                      <w:marTop w:val="0"/>
                      <w:marBottom w:val="0"/>
                      <w:divBdr>
                        <w:top w:val="none" w:sz="0" w:space="0" w:color="auto"/>
                        <w:left w:val="none" w:sz="0" w:space="0" w:color="auto"/>
                        <w:bottom w:val="none" w:sz="0" w:space="0" w:color="auto"/>
                        <w:right w:val="none" w:sz="0" w:space="0" w:color="auto"/>
                      </w:divBdr>
                      <w:divsChild>
                        <w:div w:id="2008626898">
                          <w:marLeft w:val="0"/>
                          <w:marRight w:val="0"/>
                          <w:marTop w:val="0"/>
                          <w:marBottom w:val="0"/>
                          <w:divBdr>
                            <w:top w:val="none" w:sz="0" w:space="0" w:color="auto"/>
                            <w:left w:val="none" w:sz="0" w:space="0" w:color="auto"/>
                            <w:bottom w:val="none" w:sz="0" w:space="0" w:color="auto"/>
                            <w:right w:val="none" w:sz="0" w:space="0" w:color="auto"/>
                          </w:divBdr>
                          <w:divsChild>
                            <w:div w:id="1326280908">
                              <w:marLeft w:val="0"/>
                              <w:marRight w:val="0"/>
                              <w:marTop w:val="0"/>
                              <w:marBottom w:val="0"/>
                              <w:divBdr>
                                <w:top w:val="none" w:sz="0" w:space="0" w:color="auto"/>
                                <w:left w:val="none" w:sz="0" w:space="0" w:color="auto"/>
                                <w:bottom w:val="none" w:sz="0" w:space="0" w:color="auto"/>
                                <w:right w:val="none" w:sz="0" w:space="0" w:color="auto"/>
                              </w:divBdr>
                              <w:divsChild>
                                <w:div w:id="1501654750">
                                  <w:marLeft w:val="0"/>
                                  <w:marRight w:val="0"/>
                                  <w:marTop w:val="0"/>
                                  <w:marBottom w:val="0"/>
                                  <w:divBdr>
                                    <w:top w:val="none" w:sz="0" w:space="0" w:color="auto"/>
                                    <w:left w:val="none" w:sz="0" w:space="0" w:color="auto"/>
                                    <w:bottom w:val="none" w:sz="0" w:space="0" w:color="auto"/>
                                    <w:right w:val="none" w:sz="0" w:space="0" w:color="auto"/>
                                  </w:divBdr>
                                </w:div>
                                <w:div w:id="1349062419">
                                  <w:marLeft w:val="0"/>
                                  <w:marRight w:val="0"/>
                                  <w:marTop w:val="30"/>
                                  <w:marBottom w:val="90"/>
                                  <w:divBdr>
                                    <w:top w:val="none" w:sz="0" w:space="0" w:color="auto"/>
                                    <w:left w:val="none" w:sz="0" w:space="0" w:color="auto"/>
                                    <w:bottom w:val="none" w:sz="0" w:space="0" w:color="auto"/>
                                    <w:right w:val="none" w:sz="0" w:space="0" w:color="auto"/>
                                  </w:divBdr>
                                  <w:divsChild>
                                    <w:div w:id="1583366644">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42358385">
                  <w:marLeft w:val="0"/>
                  <w:marRight w:val="0"/>
                  <w:marTop w:val="0"/>
                  <w:marBottom w:val="0"/>
                  <w:divBdr>
                    <w:top w:val="none" w:sz="0" w:space="0" w:color="auto"/>
                    <w:left w:val="none" w:sz="0" w:space="0" w:color="auto"/>
                    <w:bottom w:val="none" w:sz="0" w:space="0" w:color="auto"/>
                    <w:right w:val="none" w:sz="0" w:space="0" w:color="auto"/>
                  </w:divBdr>
                  <w:divsChild>
                    <w:div w:id="2057268685">
                      <w:marLeft w:val="0"/>
                      <w:marRight w:val="0"/>
                      <w:marTop w:val="0"/>
                      <w:marBottom w:val="0"/>
                      <w:divBdr>
                        <w:top w:val="none" w:sz="0" w:space="0" w:color="auto"/>
                        <w:left w:val="none" w:sz="0" w:space="0" w:color="auto"/>
                        <w:bottom w:val="none" w:sz="0" w:space="0" w:color="auto"/>
                        <w:right w:val="none" w:sz="0" w:space="0" w:color="auto"/>
                      </w:divBdr>
                      <w:divsChild>
                        <w:div w:id="1088579591">
                          <w:marLeft w:val="0"/>
                          <w:marRight w:val="0"/>
                          <w:marTop w:val="0"/>
                          <w:marBottom w:val="0"/>
                          <w:divBdr>
                            <w:top w:val="none" w:sz="0" w:space="0" w:color="auto"/>
                            <w:left w:val="none" w:sz="0" w:space="0" w:color="auto"/>
                            <w:bottom w:val="none" w:sz="0" w:space="0" w:color="auto"/>
                            <w:right w:val="none" w:sz="0" w:space="0" w:color="auto"/>
                          </w:divBdr>
                          <w:divsChild>
                            <w:div w:id="1147940762">
                              <w:marLeft w:val="0"/>
                              <w:marRight w:val="0"/>
                              <w:marTop w:val="0"/>
                              <w:marBottom w:val="165"/>
                              <w:divBdr>
                                <w:top w:val="none" w:sz="0" w:space="0" w:color="auto"/>
                                <w:left w:val="none" w:sz="0" w:space="0" w:color="auto"/>
                                <w:bottom w:val="none" w:sz="0" w:space="0" w:color="auto"/>
                                <w:right w:val="none" w:sz="0" w:space="0" w:color="auto"/>
                              </w:divBdr>
                              <w:divsChild>
                                <w:div w:id="177546860">
                                  <w:marLeft w:val="0"/>
                                  <w:marRight w:val="0"/>
                                  <w:marTop w:val="0"/>
                                  <w:marBottom w:val="0"/>
                                  <w:divBdr>
                                    <w:top w:val="none" w:sz="0" w:space="0" w:color="auto"/>
                                    <w:left w:val="none" w:sz="0" w:space="0" w:color="auto"/>
                                    <w:bottom w:val="none" w:sz="0" w:space="0" w:color="auto"/>
                                    <w:right w:val="none" w:sz="0" w:space="0" w:color="auto"/>
                                  </w:divBdr>
                                </w:div>
                                <w:div w:id="985167475">
                                  <w:marLeft w:val="0"/>
                                  <w:marRight w:val="180"/>
                                  <w:marTop w:val="0"/>
                                  <w:marBottom w:val="0"/>
                                  <w:divBdr>
                                    <w:top w:val="none" w:sz="0" w:space="0" w:color="auto"/>
                                    <w:left w:val="none" w:sz="0" w:space="0" w:color="auto"/>
                                    <w:bottom w:val="none" w:sz="0" w:space="0" w:color="auto"/>
                                    <w:right w:val="none" w:sz="0" w:space="0" w:color="auto"/>
                                  </w:divBdr>
                                  <w:divsChild>
                                    <w:div w:id="26144987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991345">
      <w:bodyDiv w:val="1"/>
      <w:marLeft w:val="0"/>
      <w:marRight w:val="0"/>
      <w:marTop w:val="0"/>
      <w:marBottom w:val="0"/>
      <w:divBdr>
        <w:top w:val="none" w:sz="0" w:space="0" w:color="auto"/>
        <w:left w:val="none" w:sz="0" w:space="0" w:color="auto"/>
        <w:bottom w:val="none" w:sz="0" w:space="0" w:color="auto"/>
        <w:right w:val="none" w:sz="0" w:space="0" w:color="auto"/>
      </w:divBdr>
    </w:div>
    <w:div w:id="1199198573">
      <w:bodyDiv w:val="1"/>
      <w:marLeft w:val="0"/>
      <w:marRight w:val="0"/>
      <w:marTop w:val="0"/>
      <w:marBottom w:val="0"/>
      <w:divBdr>
        <w:top w:val="none" w:sz="0" w:space="0" w:color="auto"/>
        <w:left w:val="none" w:sz="0" w:space="0" w:color="auto"/>
        <w:bottom w:val="none" w:sz="0" w:space="0" w:color="auto"/>
        <w:right w:val="none" w:sz="0" w:space="0" w:color="auto"/>
      </w:divBdr>
      <w:divsChild>
        <w:div w:id="317157061">
          <w:marLeft w:val="0"/>
          <w:marRight w:val="720"/>
          <w:marTop w:val="0"/>
          <w:marBottom w:val="0"/>
          <w:divBdr>
            <w:top w:val="none" w:sz="0" w:space="0" w:color="auto"/>
            <w:left w:val="none" w:sz="0" w:space="0" w:color="auto"/>
            <w:bottom w:val="none" w:sz="0" w:space="0" w:color="auto"/>
            <w:right w:val="none" w:sz="0" w:space="0" w:color="auto"/>
          </w:divBdr>
        </w:div>
        <w:div w:id="1229919809">
          <w:marLeft w:val="0"/>
          <w:marRight w:val="720"/>
          <w:marTop w:val="0"/>
          <w:marBottom w:val="0"/>
          <w:divBdr>
            <w:top w:val="none" w:sz="0" w:space="0" w:color="auto"/>
            <w:left w:val="none" w:sz="0" w:space="0" w:color="auto"/>
            <w:bottom w:val="none" w:sz="0" w:space="0" w:color="auto"/>
            <w:right w:val="none" w:sz="0" w:space="0" w:color="auto"/>
          </w:divBdr>
        </w:div>
        <w:div w:id="800029432">
          <w:marLeft w:val="0"/>
          <w:marRight w:val="403"/>
          <w:marTop w:val="86"/>
          <w:marBottom w:val="0"/>
          <w:divBdr>
            <w:top w:val="none" w:sz="0" w:space="0" w:color="auto"/>
            <w:left w:val="none" w:sz="0" w:space="0" w:color="auto"/>
            <w:bottom w:val="none" w:sz="0" w:space="0" w:color="auto"/>
            <w:right w:val="none" w:sz="0" w:space="0" w:color="auto"/>
          </w:divBdr>
        </w:div>
        <w:div w:id="1977640220">
          <w:marLeft w:val="0"/>
          <w:marRight w:val="878"/>
          <w:marTop w:val="67"/>
          <w:marBottom w:val="0"/>
          <w:divBdr>
            <w:top w:val="none" w:sz="0" w:space="0" w:color="auto"/>
            <w:left w:val="none" w:sz="0" w:space="0" w:color="auto"/>
            <w:bottom w:val="none" w:sz="0" w:space="0" w:color="auto"/>
            <w:right w:val="none" w:sz="0" w:space="0" w:color="auto"/>
          </w:divBdr>
        </w:div>
        <w:div w:id="1031227060">
          <w:marLeft w:val="0"/>
          <w:marRight w:val="878"/>
          <w:marTop w:val="67"/>
          <w:marBottom w:val="0"/>
          <w:divBdr>
            <w:top w:val="none" w:sz="0" w:space="0" w:color="auto"/>
            <w:left w:val="none" w:sz="0" w:space="0" w:color="auto"/>
            <w:bottom w:val="none" w:sz="0" w:space="0" w:color="auto"/>
            <w:right w:val="none" w:sz="0" w:space="0" w:color="auto"/>
          </w:divBdr>
        </w:div>
        <w:div w:id="1492602032">
          <w:marLeft w:val="0"/>
          <w:marRight w:val="878"/>
          <w:marTop w:val="67"/>
          <w:marBottom w:val="0"/>
          <w:divBdr>
            <w:top w:val="none" w:sz="0" w:space="0" w:color="auto"/>
            <w:left w:val="none" w:sz="0" w:space="0" w:color="auto"/>
            <w:bottom w:val="none" w:sz="0" w:space="0" w:color="auto"/>
            <w:right w:val="none" w:sz="0" w:space="0" w:color="auto"/>
          </w:divBdr>
        </w:div>
        <w:div w:id="2125228845">
          <w:marLeft w:val="0"/>
          <w:marRight w:val="878"/>
          <w:marTop w:val="67"/>
          <w:marBottom w:val="0"/>
          <w:divBdr>
            <w:top w:val="none" w:sz="0" w:space="0" w:color="auto"/>
            <w:left w:val="none" w:sz="0" w:space="0" w:color="auto"/>
            <w:bottom w:val="none" w:sz="0" w:space="0" w:color="auto"/>
            <w:right w:val="none" w:sz="0" w:space="0" w:color="auto"/>
          </w:divBdr>
        </w:div>
        <w:div w:id="1597008952">
          <w:marLeft w:val="0"/>
          <w:marRight w:val="878"/>
          <w:marTop w:val="67"/>
          <w:marBottom w:val="0"/>
          <w:divBdr>
            <w:top w:val="none" w:sz="0" w:space="0" w:color="auto"/>
            <w:left w:val="none" w:sz="0" w:space="0" w:color="auto"/>
            <w:bottom w:val="none" w:sz="0" w:space="0" w:color="auto"/>
            <w:right w:val="none" w:sz="0" w:space="0" w:color="auto"/>
          </w:divBdr>
        </w:div>
        <w:div w:id="407464239">
          <w:marLeft w:val="0"/>
          <w:marRight w:val="878"/>
          <w:marTop w:val="72"/>
          <w:marBottom w:val="0"/>
          <w:divBdr>
            <w:top w:val="none" w:sz="0" w:space="0" w:color="auto"/>
            <w:left w:val="none" w:sz="0" w:space="0" w:color="auto"/>
            <w:bottom w:val="none" w:sz="0" w:space="0" w:color="auto"/>
            <w:right w:val="none" w:sz="0" w:space="0" w:color="auto"/>
          </w:divBdr>
        </w:div>
        <w:div w:id="2132431178">
          <w:marLeft w:val="0"/>
          <w:marRight w:val="878"/>
          <w:marTop w:val="72"/>
          <w:marBottom w:val="0"/>
          <w:divBdr>
            <w:top w:val="none" w:sz="0" w:space="0" w:color="auto"/>
            <w:left w:val="none" w:sz="0" w:space="0" w:color="auto"/>
            <w:bottom w:val="none" w:sz="0" w:space="0" w:color="auto"/>
            <w:right w:val="none" w:sz="0" w:space="0" w:color="auto"/>
          </w:divBdr>
        </w:div>
        <w:div w:id="20055165">
          <w:marLeft w:val="0"/>
          <w:marRight w:val="878"/>
          <w:marTop w:val="72"/>
          <w:marBottom w:val="0"/>
          <w:divBdr>
            <w:top w:val="none" w:sz="0" w:space="0" w:color="auto"/>
            <w:left w:val="none" w:sz="0" w:space="0" w:color="auto"/>
            <w:bottom w:val="none" w:sz="0" w:space="0" w:color="auto"/>
            <w:right w:val="none" w:sz="0" w:space="0" w:color="auto"/>
          </w:divBdr>
        </w:div>
        <w:div w:id="2039116110">
          <w:marLeft w:val="0"/>
          <w:marRight w:val="720"/>
          <w:marTop w:val="0"/>
          <w:marBottom w:val="0"/>
          <w:divBdr>
            <w:top w:val="none" w:sz="0" w:space="0" w:color="auto"/>
            <w:left w:val="none" w:sz="0" w:space="0" w:color="auto"/>
            <w:bottom w:val="none" w:sz="0" w:space="0" w:color="auto"/>
            <w:right w:val="none" w:sz="0" w:space="0" w:color="auto"/>
          </w:divBdr>
        </w:div>
        <w:div w:id="2112047451">
          <w:marLeft w:val="0"/>
          <w:marRight w:val="720"/>
          <w:marTop w:val="0"/>
          <w:marBottom w:val="0"/>
          <w:divBdr>
            <w:top w:val="none" w:sz="0" w:space="0" w:color="auto"/>
            <w:left w:val="none" w:sz="0" w:space="0" w:color="auto"/>
            <w:bottom w:val="none" w:sz="0" w:space="0" w:color="auto"/>
            <w:right w:val="none" w:sz="0" w:space="0" w:color="auto"/>
          </w:divBdr>
        </w:div>
        <w:div w:id="1467579899">
          <w:marLeft w:val="0"/>
          <w:marRight w:val="720"/>
          <w:marTop w:val="0"/>
          <w:marBottom w:val="0"/>
          <w:divBdr>
            <w:top w:val="none" w:sz="0" w:space="0" w:color="auto"/>
            <w:left w:val="none" w:sz="0" w:space="0" w:color="auto"/>
            <w:bottom w:val="none" w:sz="0" w:space="0" w:color="auto"/>
            <w:right w:val="none" w:sz="0" w:space="0" w:color="auto"/>
          </w:divBdr>
        </w:div>
        <w:div w:id="1175530652">
          <w:marLeft w:val="0"/>
          <w:marRight w:val="720"/>
          <w:marTop w:val="0"/>
          <w:marBottom w:val="0"/>
          <w:divBdr>
            <w:top w:val="none" w:sz="0" w:space="0" w:color="auto"/>
            <w:left w:val="none" w:sz="0" w:space="0" w:color="auto"/>
            <w:bottom w:val="none" w:sz="0" w:space="0" w:color="auto"/>
            <w:right w:val="none" w:sz="0" w:space="0" w:color="auto"/>
          </w:divBdr>
        </w:div>
        <w:div w:id="16464061">
          <w:marLeft w:val="0"/>
          <w:marRight w:val="720"/>
          <w:marTop w:val="0"/>
          <w:marBottom w:val="0"/>
          <w:divBdr>
            <w:top w:val="none" w:sz="0" w:space="0" w:color="auto"/>
            <w:left w:val="none" w:sz="0" w:space="0" w:color="auto"/>
            <w:bottom w:val="none" w:sz="0" w:space="0" w:color="auto"/>
            <w:right w:val="none" w:sz="0" w:space="0" w:color="auto"/>
          </w:divBdr>
        </w:div>
        <w:div w:id="20859766">
          <w:marLeft w:val="0"/>
          <w:marRight w:val="720"/>
          <w:marTop w:val="0"/>
          <w:marBottom w:val="0"/>
          <w:divBdr>
            <w:top w:val="none" w:sz="0" w:space="0" w:color="auto"/>
            <w:left w:val="none" w:sz="0" w:space="0" w:color="auto"/>
            <w:bottom w:val="none" w:sz="0" w:space="0" w:color="auto"/>
            <w:right w:val="none" w:sz="0" w:space="0" w:color="auto"/>
          </w:divBdr>
        </w:div>
        <w:div w:id="1798640788">
          <w:marLeft w:val="0"/>
          <w:marRight w:val="720"/>
          <w:marTop w:val="0"/>
          <w:marBottom w:val="0"/>
          <w:divBdr>
            <w:top w:val="none" w:sz="0" w:space="0" w:color="auto"/>
            <w:left w:val="none" w:sz="0" w:space="0" w:color="auto"/>
            <w:bottom w:val="none" w:sz="0" w:space="0" w:color="auto"/>
            <w:right w:val="none" w:sz="0" w:space="0" w:color="auto"/>
          </w:divBdr>
        </w:div>
        <w:div w:id="1330711422">
          <w:marLeft w:val="0"/>
          <w:marRight w:val="720"/>
          <w:marTop w:val="0"/>
          <w:marBottom w:val="0"/>
          <w:divBdr>
            <w:top w:val="none" w:sz="0" w:space="0" w:color="auto"/>
            <w:left w:val="none" w:sz="0" w:space="0" w:color="auto"/>
            <w:bottom w:val="none" w:sz="0" w:space="0" w:color="auto"/>
            <w:right w:val="none" w:sz="0" w:space="0" w:color="auto"/>
          </w:divBdr>
        </w:div>
        <w:div w:id="974919396">
          <w:marLeft w:val="0"/>
          <w:marRight w:val="720"/>
          <w:marTop w:val="0"/>
          <w:marBottom w:val="0"/>
          <w:divBdr>
            <w:top w:val="none" w:sz="0" w:space="0" w:color="auto"/>
            <w:left w:val="none" w:sz="0" w:space="0" w:color="auto"/>
            <w:bottom w:val="none" w:sz="0" w:space="0" w:color="auto"/>
            <w:right w:val="none" w:sz="0" w:space="0" w:color="auto"/>
          </w:divBdr>
        </w:div>
        <w:div w:id="73020251">
          <w:marLeft w:val="0"/>
          <w:marRight w:val="720"/>
          <w:marTop w:val="0"/>
          <w:marBottom w:val="0"/>
          <w:divBdr>
            <w:top w:val="none" w:sz="0" w:space="0" w:color="auto"/>
            <w:left w:val="none" w:sz="0" w:space="0" w:color="auto"/>
            <w:bottom w:val="none" w:sz="0" w:space="0" w:color="auto"/>
            <w:right w:val="none" w:sz="0" w:space="0" w:color="auto"/>
          </w:divBdr>
        </w:div>
      </w:divsChild>
    </w:div>
    <w:div w:id="1203982892">
      <w:bodyDiv w:val="1"/>
      <w:marLeft w:val="0"/>
      <w:marRight w:val="0"/>
      <w:marTop w:val="0"/>
      <w:marBottom w:val="0"/>
      <w:divBdr>
        <w:top w:val="none" w:sz="0" w:space="0" w:color="auto"/>
        <w:left w:val="none" w:sz="0" w:space="0" w:color="auto"/>
        <w:bottom w:val="none" w:sz="0" w:space="0" w:color="auto"/>
        <w:right w:val="none" w:sz="0" w:space="0" w:color="auto"/>
      </w:divBdr>
      <w:divsChild>
        <w:div w:id="1835342277">
          <w:marLeft w:val="0"/>
          <w:marRight w:val="403"/>
          <w:marTop w:val="154"/>
          <w:marBottom w:val="0"/>
          <w:divBdr>
            <w:top w:val="none" w:sz="0" w:space="0" w:color="auto"/>
            <w:left w:val="none" w:sz="0" w:space="0" w:color="auto"/>
            <w:bottom w:val="none" w:sz="0" w:space="0" w:color="auto"/>
            <w:right w:val="none" w:sz="0" w:space="0" w:color="auto"/>
          </w:divBdr>
        </w:div>
        <w:div w:id="1705132079">
          <w:marLeft w:val="0"/>
          <w:marRight w:val="878"/>
          <w:marTop w:val="134"/>
          <w:marBottom w:val="0"/>
          <w:divBdr>
            <w:top w:val="none" w:sz="0" w:space="0" w:color="auto"/>
            <w:left w:val="none" w:sz="0" w:space="0" w:color="auto"/>
            <w:bottom w:val="none" w:sz="0" w:space="0" w:color="auto"/>
            <w:right w:val="none" w:sz="0" w:space="0" w:color="auto"/>
          </w:divBdr>
        </w:div>
        <w:div w:id="1611015126">
          <w:marLeft w:val="0"/>
          <w:marRight w:val="403"/>
          <w:marTop w:val="173"/>
          <w:marBottom w:val="0"/>
          <w:divBdr>
            <w:top w:val="none" w:sz="0" w:space="0" w:color="auto"/>
            <w:left w:val="none" w:sz="0" w:space="0" w:color="auto"/>
            <w:bottom w:val="none" w:sz="0" w:space="0" w:color="auto"/>
            <w:right w:val="none" w:sz="0" w:space="0" w:color="auto"/>
          </w:divBdr>
        </w:div>
        <w:div w:id="43066132">
          <w:marLeft w:val="0"/>
          <w:marRight w:val="878"/>
          <w:marTop w:val="154"/>
          <w:marBottom w:val="0"/>
          <w:divBdr>
            <w:top w:val="none" w:sz="0" w:space="0" w:color="auto"/>
            <w:left w:val="none" w:sz="0" w:space="0" w:color="auto"/>
            <w:bottom w:val="none" w:sz="0" w:space="0" w:color="auto"/>
            <w:right w:val="none" w:sz="0" w:space="0" w:color="auto"/>
          </w:divBdr>
        </w:div>
      </w:divsChild>
    </w:div>
    <w:div w:id="1209101710">
      <w:bodyDiv w:val="1"/>
      <w:marLeft w:val="0"/>
      <w:marRight w:val="0"/>
      <w:marTop w:val="0"/>
      <w:marBottom w:val="0"/>
      <w:divBdr>
        <w:top w:val="none" w:sz="0" w:space="0" w:color="auto"/>
        <w:left w:val="none" w:sz="0" w:space="0" w:color="auto"/>
        <w:bottom w:val="none" w:sz="0" w:space="0" w:color="auto"/>
        <w:right w:val="none" w:sz="0" w:space="0" w:color="auto"/>
      </w:divBdr>
      <w:divsChild>
        <w:div w:id="816074902">
          <w:marLeft w:val="0"/>
          <w:marRight w:val="0"/>
          <w:marTop w:val="0"/>
          <w:marBottom w:val="0"/>
          <w:divBdr>
            <w:top w:val="none" w:sz="0" w:space="0" w:color="auto"/>
            <w:left w:val="none" w:sz="0" w:space="0" w:color="auto"/>
            <w:bottom w:val="none" w:sz="0" w:space="0" w:color="auto"/>
            <w:right w:val="none" w:sz="0" w:space="0" w:color="auto"/>
          </w:divBdr>
          <w:divsChild>
            <w:div w:id="1188330553">
              <w:marLeft w:val="0"/>
              <w:marRight w:val="0"/>
              <w:marTop w:val="0"/>
              <w:marBottom w:val="0"/>
              <w:divBdr>
                <w:top w:val="none" w:sz="0" w:space="0" w:color="auto"/>
                <w:left w:val="none" w:sz="0" w:space="0" w:color="auto"/>
                <w:bottom w:val="none" w:sz="0" w:space="0" w:color="auto"/>
                <w:right w:val="none" w:sz="0" w:space="0" w:color="auto"/>
              </w:divBdr>
              <w:divsChild>
                <w:div w:id="962882496">
                  <w:marLeft w:val="0"/>
                  <w:marRight w:val="0"/>
                  <w:marTop w:val="0"/>
                  <w:marBottom w:val="0"/>
                  <w:divBdr>
                    <w:top w:val="none" w:sz="0" w:space="0" w:color="auto"/>
                    <w:left w:val="none" w:sz="0" w:space="0" w:color="auto"/>
                    <w:bottom w:val="none" w:sz="0" w:space="0" w:color="auto"/>
                    <w:right w:val="none" w:sz="0" w:space="0" w:color="auto"/>
                  </w:divBdr>
                  <w:divsChild>
                    <w:div w:id="1778987213">
                      <w:marLeft w:val="0"/>
                      <w:marRight w:val="0"/>
                      <w:marTop w:val="0"/>
                      <w:marBottom w:val="0"/>
                      <w:divBdr>
                        <w:top w:val="none" w:sz="0" w:space="0" w:color="auto"/>
                        <w:left w:val="none" w:sz="0" w:space="0" w:color="auto"/>
                        <w:bottom w:val="none" w:sz="0" w:space="0" w:color="auto"/>
                        <w:right w:val="none" w:sz="0" w:space="0" w:color="auto"/>
                      </w:divBdr>
                      <w:divsChild>
                        <w:div w:id="445201547">
                          <w:marLeft w:val="0"/>
                          <w:marRight w:val="0"/>
                          <w:marTop w:val="0"/>
                          <w:marBottom w:val="0"/>
                          <w:divBdr>
                            <w:top w:val="none" w:sz="0" w:space="0" w:color="auto"/>
                            <w:left w:val="none" w:sz="0" w:space="0" w:color="auto"/>
                            <w:bottom w:val="none" w:sz="0" w:space="0" w:color="auto"/>
                            <w:right w:val="none" w:sz="0" w:space="0" w:color="auto"/>
                          </w:divBdr>
                        </w:div>
                        <w:div w:id="256326653">
                          <w:marLeft w:val="0"/>
                          <w:marRight w:val="0"/>
                          <w:marTop w:val="0"/>
                          <w:marBottom w:val="0"/>
                          <w:divBdr>
                            <w:top w:val="none" w:sz="0" w:space="0" w:color="auto"/>
                            <w:left w:val="none" w:sz="0" w:space="0" w:color="auto"/>
                            <w:bottom w:val="none" w:sz="0" w:space="0" w:color="auto"/>
                            <w:right w:val="none" w:sz="0" w:space="0" w:color="auto"/>
                          </w:divBdr>
                          <w:divsChild>
                            <w:div w:id="786240083">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974019510">
          <w:marLeft w:val="0"/>
          <w:marRight w:val="0"/>
          <w:marTop w:val="0"/>
          <w:marBottom w:val="0"/>
          <w:divBdr>
            <w:top w:val="none" w:sz="0" w:space="0" w:color="auto"/>
            <w:left w:val="none" w:sz="0" w:space="0" w:color="auto"/>
            <w:bottom w:val="none" w:sz="0" w:space="0" w:color="auto"/>
            <w:right w:val="none" w:sz="0" w:space="0" w:color="auto"/>
          </w:divBdr>
          <w:divsChild>
            <w:div w:id="1447580350">
              <w:marLeft w:val="0"/>
              <w:marRight w:val="0"/>
              <w:marTop w:val="0"/>
              <w:marBottom w:val="0"/>
              <w:divBdr>
                <w:top w:val="none" w:sz="0" w:space="0" w:color="auto"/>
                <w:left w:val="none" w:sz="0" w:space="0" w:color="auto"/>
                <w:bottom w:val="none" w:sz="0" w:space="0" w:color="auto"/>
                <w:right w:val="none" w:sz="0" w:space="0" w:color="auto"/>
              </w:divBdr>
              <w:divsChild>
                <w:div w:id="1484392784">
                  <w:marLeft w:val="0"/>
                  <w:marRight w:val="0"/>
                  <w:marTop w:val="0"/>
                  <w:marBottom w:val="0"/>
                  <w:divBdr>
                    <w:top w:val="none" w:sz="0" w:space="0" w:color="auto"/>
                    <w:left w:val="none" w:sz="0" w:space="0" w:color="auto"/>
                    <w:bottom w:val="none" w:sz="0" w:space="0" w:color="auto"/>
                    <w:right w:val="none" w:sz="0" w:space="0" w:color="auto"/>
                  </w:divBdr>
                  <w:divsChild>
                    <w:div w:id="1748261149">
                      <w:marLeft w:val="0"/>
                      <w:marRight w:val="0"/>
                      <w:marTop w:val="0"/>
                      <w:marBottom w:val="0"/>
                      <w:divBdr>
                        <w:top w:val="none" w:sz="0" w:space="0" w:color="auto"/>
                        <w:left w:val="none" w:sz="0" w:space="0" w:color="auto"/>
                        <w:bottom w:val="none" w:sz="0" w:space="0" w:color="auto"/>
                        <w:right w:val="none" w:sz="0" w:space="0" w:color="auto"/>
                      </w:divBdr>
                      <w:divsChild>
                        <w:div w:id="10323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493006">
      <w:bodyDiv w:val="1"/>
      <w:marLeft w:val="0"/>
      <w:marRight w:val="0"/>
      <w:marTop w:val="0"/>
      <w:marBottom w:val="0"/>
      <w:divBdr>
        <w:top w:val="none" w:sz="0" w:space="0" w:color="auto"/>
        <w:left w:val="none" w:sz="0" w:space="0" w:color="auto"/>
        <w:bottom w:val="none" w:sz="0" w:space="0" w:color="auto"/>
        <w:right w:val="none" w:sz="0" w:space="0" w:color="auto"/>
      </w:divBdr>
      <w:divsChild>
        <w:div w:id="1460490768">
          <w:marLeft w:val="0"/>
          <w:marRight w:val="403"/>
          <w:marTop w:val="101"/>
          <w:marBottom w:val="0"/>
          <w:divBdr>
            <w:top w:val="none" w:sz="0" w:space="0" w:color="auto"/>
            <w:left w:val="none" w:sz="0" w:space="0" w:color="auto"/>
            <w:bottom w:val="none" w:sz="0" w:space="0" w:color="auto"/>
            <w:right w:val="none" w:sz="0" w:space="0" w:color="auto"/>
          </w:divBdr>
        </w:div>
      </w:divsChild>
    </w:div>
    <w:div w:id="1233007384">
      <w:bodyDiv w:val="1"/>
      <w:marLeft w:val="0"/>
      <w:marRight w:val="0"/>
      <w:marTop w:val="0"/>
      <w:marBottom w:val="0"/>
      <w:divBdr>
        <w:top w:val="none" w:sz="0" w:space="0" w:color="auto"/>
        <w:left w:val="none" w:sz="0" w:space="0" w:color="auto"/>
        <w:bottom w:val="none" w:sz="0" w:space="0" w:color="auto"/>
        <w:right w:val="none" w:sz="0" w:space="0" w:color="auto"/>
      </w:divBdr>
      <w:divsChild>
        <w:div w:id="173889067">
          <w:marLeft w:val="0"/>
          <w:marRight w:val="1166"/>
          <w:marTop w:val="86"/>
          <w:marBottom w:val="0"/>
          <w:divBdr>
            <w:top w:val="none" w:sz="0" w:space="0" w:color="auto"/>
            <w:left w:val="none" w:sz="0" w:space="0" w:color="auto"/>
            <w:bottom w:val="none" w:sz="0" w:space="0" w:color="auto"/>
            <w:right w:val="none" w:sz="0" w:space="0" w:color="auto"/>
          </w:divBdr>
        </w:div>
      </w:divsChild>
    </w:div>
    <w:div w:id="1261530249">
      <w:bodyDiv w:val="1"/>
      <w:marLeft w:val="0"/>
      <w:marRight w:val="0"/>
      <w:marTop w:val="0"/>
      <w:marBottom w:val="0"/>
      <w:divBdr>
        <w:top w:val="none" w:sz="0" w:space="0" w:color="auto"/>
        <w:left w:val="none" w:sz="0" w:space="0" w:color="auto"/>
        <w:bottom w:val="none" w:sz="0" w:space="0" w:color="auto"/>
        <w:right w:val="none" w:sz="0" w:space="0" w:color="auto"/>
      </w:divBdr>
    </w:div>
    <w:div w:id="1318804580">
      <w:bodyDiv w:val="1"/>
      <w:marLeft w:val="0"/>
      <w:marRight w:val="0"/>
      <w:marTop w:val="0"/>
      <w:marBottom w:val="0"/>
      <w:divBdr>
        <w:top w:val="none" w:sz="0" w:space="0" w:color="auto"/>
        <w:left w:val="none" w:sz="0" w:space="0" w:color="auto"/>
        <w:bottom w:val="none" w:sz="0" w:space="0" w:color="auto"/>
        <w:right w:val="none" w:sz="0" w:space="0" w:color="auto"/>
      </w:divBdr>
    </w:div>
    <w:div w:id="1319460031">
      <w:bodyDiv w:val="1"/>
      <w:marLeft w:val="0"/>
      <w:marRight w:val="0"/>
      <w:marTop w:val="0"/>
      <w:marBottom w:val="0"/>
      <w:divBdr>
        <w:top w:val="none" w:sz="0" w:space="0" w:color="auto"/>
        <w:left w:val="none" w:sz="0" w:space="0" w:color="auto"/>
        <w:bottom w:val="none" w:sz="0" w:space="0" w:color="auto"/>
        <w:right w:val="none" w:sz="0" w:space="0" w:color="auto"/>
      </w:divBdr>
      <w:divsChild>
        <w:div w:id="346056963">
          <w:marLeft w:val="0"/>
          <w:marRight w:val="0"/>
          <w:marTop w:val="0"/>
          <w:marBottom w:val="0"/>
          <w:divBdr>
            <w:top w:val="none" w:sz="0" w:space="0" w:color="auto"/>
            <w:left w:val="none" w:sz="0" w:space="0" w:color="auto"/>
            <w:bottom w:val="none" w:sz="0" w:space="0" w:color="auto"/>
            <w:right w:val="none" w:sz="0" w:space="0" w:color="auto"/>
          </w:divBdr>
          <w:divsChild>
            <w:div w:id="1639217111">
              <w:marLeft w:val="0"/>
              <w:marRight w:val="0"/>
              <w:marTop w:val="0"/>
              <w:marBottom w:val="0"/>
              <w:divBdr>
                <w:top w:val="none" w:sz="0" w:space="0" w:color="auto"/>
                <w:left w:val="none" w:sz="0" w:space="0" w:color="auto"/>
                <w:bottom w:val="none" w:sz="0" w:space="0" w:color="auto"/>
                <w:right w:val="none" w:sz="0" w:space="0" w:color="auto"/>
              </w:divBdr>
              <w:divsChild>
                <w:div w:id="1084647007">
                  <w:marLeft w:val="0"/>
                  <w:marRight w:val="0"/>
                  <w:marTop w:val="0"/>
                  <w:marBottom w:val="0"/>
                  <w:divBdr>
                    <w:top w:val="none" w:sz="0" w:space="0" w:color="auto"/>
                    <w:left w:val="none" w:sz="0" w:space="0" w:color="auto"/>
                    <w:bottom w:val="none" w:sz="0" w:space="0" w:color="auto"/>
                    <w:right w:val="none" w:sz="0" w:space="0" w:color="auto"/>
                  </w:divBdr>
                  <w:divsChild>
                    <w:div w:id="903563888">
                      <w:marLeft w:val="0"/>
                      <w:marRight w:val="0"/>
                      <w:marTop w:val="0"/>
                      <w:marBottom w:val="0"/>
                      <w:divBdr>
                        <w:top w:val="none" w:sz="0" w:space="0" w:color="auto"/>
                        <w:left w:val="none" w:sz="0" w:space="0" w:color="auto"/>
                        <w:bottom w:val="none" w:sz="0" w:space="0" w:color="auto"/>
                        <w:right w:val="none" w:sz="0" w:space="0" w:color="auto"/>
                      </w:divBdr>
                      <w:divsChild>
                        <w:div w:id="842360162">
                          <w:marLeft w:val="0"/>
                          <w:marRight w:val="0"/>
                          <w:marTop w:val="0"/>
                          <w:marBottom w:val="0"/>
                          <w:divBdr>
                            <w:top w:val="none" w:sz="0" w:space="0" w:color="auto"/>
                            <w:left w:val="none" w:sz="0" w:space="0" w:color="auto"/>
                            <w:bottom w:val="none" w:sz="0" w:space="0" w:color="auto"/>
                            <w:right w:val="none" w:sz="0" w:space="0" w:color="auto"/>
                          </w:divBdr>
                        </w:div>
                        <w:div w:id="253368650">
                          <w:marLeft w:val="0"/>
                          <w:marRight w:val="0"/>
                          <w:marTop w:val="30"/>
                          <w:marBottom w:val="90"/>
                          <w:divBdr>
                            <w:top w:val="none" w:sz="0" w:space="0" w:color="auto"/>
                            <w:left w:val="none" w:sz="0" w:space="0" w:color="auto"/>
                            <w:bottom w:val="none" w:sz="0" w:space="0" w:color="auto"/>
                            <w:right w:val="none" w:sz="0" w:space="0" w:color="auto"/>
                          </w:divBdr>
                          <w:divsChild>
                            <w:div w:id="192504859">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866887">
      <w:bodyDiv w:val="1"/>
      <w:marLeft w:val="0"/>
      <w:marRight w:val="0"/>
      <w:marTop w:val="0"/>
      <w:marBottom w:val="0"/>
      <w:divBdr>
        <w:top w:val="none" w:sz="0" w:space="0" w:color="auto"/>
        <w:left w:val="none" w:sz="0" w:space="0" w:color="auto"/>
        <w:bottom w:val="none" w:sz="0" w:space="0" w:color="auto"/>
        <w:right w:val="none" w:sz="0" w:space="0" w:color="auto"/>
      </w:divBdr>
      <w:divsChild>
        <w:div w:id="1217937856">
          <w:marLeft w:val="0"/>
          <w:marRight w:val="403"/>
          <w:marTop w:val="101"/>
          <w:marBottom w:val="0"/>
          <w:divBdr>
            <w:top w:val="none" w:sz="0" w:space="0" w:color="auto"/>
            <w:left w:val="none" w:sz="0" w:space="0" w:color="auto"/>
            <w:bottom w:val="none" w:sz="0" w:space="0" w:color="auto"/>
            <w:right w:val="none" w:sz="0" w:space="0" w:color="auto"/>
          </w:divBdr>
        </w:div>
        <w:div w:id="1238831821">
          <w:marLeft w:val="0"/>
          <w:marRight w:val="878"/>
          <w:marTop w:val="86"/>
          <w:marBottom w:val="0"/>
          <w:divBdr>
            <w:top w:val="none" w:sz="0" w:space="0" w:color="auto"/>
            <w:left w:val="none" w:sz="0" w:space="0" w:color="auto"/>
            <w:bottom w:val="none" w:sz="0" w:space="0" w:color="auto"/>
            <w:right w:val="none" w:sz="0" w:space="0" w:color="auto"/>
          </w:divBdr>
        </w:div>
      </w:divsChild>
    </w:div>
    <w:div w:id="1364673454">
      <w:bodyDiv w:val="1"/>
      <w:marLeft w:val="0"/>
      <w:marRight w:val="0"/>
      <w:marTop w:val="0"/>
      <w:marBottom w:val="0"/>
      <w:divBdr>
        <w:top w:val="none" w:sz="0" w:space="0" w:color="auto"/>
        <w:left w:val="none" w:sz="0" w:space="0" w:color="auto"/>
        <w:bottom w:val="none" w:sz="0" w:space="0" w:color="auto"/>
        <w:right w:val="none" w:sz="0" w:space="0" w:color="auto"/>
      </w:divBdr>
    </w:div>
    <w:div w:id="1378122640">
      <w:bodyDiv w:val="1"/>
      <w:marLeft w:val="0"/>
      <w:marRight w:val="0"/>
      <w:marTop w:val="0"/>
      <w:marBottom w:val="0"/>
      <w:divBdr>
        <w:top w:val="none" w:sz="0" w:space="0" w:color="auto"/>
        <w:left w:val="none" w:sz="0" w:space="0" w:color="auto"/>
        <w:bottom w:val="none" w:sz="0" w:space="0" w:color="auto"/>
        <w:right w:val="none" w:sz="0" w:space="0" w:color="auto"/>
      </w:divBdr>
      <w:divsChild>
        <w:div w:id="460078650">
          <w:marLeft w:val="0"/>
          <w:marRight w:val="547"/>
          <w:marTop w:val="0"/>
          <w:marBottom w:val="200"/>
          <w:divBdr>
            <w:top w:val="none" w:sz="0" w:space="0" w:color="auto"/>
            <w:left w:val="none" w:sz="0" w:space="0" w:color="auto"/>
            <w:bottom w:val="none" w:sz="0" w:space="0" w:color="auto"/>
            <w:right w:val="none" w:sz="0" w:space="0" w:color="auto"/>
          </w:divBdr>
        </w:div>
        <w:div w:id="1083723433">
          <w:marLeft w:val="0"/>
          <w:marRight w:val="547"/>
          <w:marTop w:val="0"/>
          <w:marBottom w:val="200"/>
          <w:divBdr>
            <w:top w:val="none" w:sz="0" w:space="0" w:color="auto"/>
            <w:left w:val="none" w:sz="0" w:space="0" w:color="auto"/>
            <w:bottom w:val="none" w:sz="0" w:space="0" w:color="auto"/>
            <w:right w:val="none" w:sz="0" w:space="0" w:color="auto"/>
          </w:divBdr>
        </w:div>
        <w:div w:id="564144366">
          <w:marLeft w:val="0"/>
          <w:marRight w:val="1195"/>
          <w:marTop w:val="0"/>
          <w:marBottom w:val="200"/>
          <w:divBdr>
            <w:top w:val="none" w:sz="0" w:space="0" w:color="auto"/>
            <w:left w:val="none" w:sz="0" w:space="0" w:color="auto"/>
            <w:bottom w:val="none" w:sz="0" w:space="0" w:color="auto"/>
            <w:right w:val="none" w:sz="0" w:space="0" w:color="auto"/>
          </w:divBdr>
        </w:div>
        <w:div w:id="19162855">
          <w:marLeft w:val="0"/>
          <w:marRight w:val="1195"/>
          <w:marTop w:val="0"/>
          <w:marBottom w:val="200"/>
          <w:divBdr>
            <w:top w:val="none" w:sz="0" w:space="0" w:color="auto"/>
            <w:left w:val="none" w:sz="0" w:space="0" w:color="auto"/>
            <w:bottom w:val="none" w:sz="0" w:space="0" w:color="auto"/>
            <w:right w:val="none" w:sz="0" w:space="0" w:color="auto"/>
          </w:divBdr>
        </w:div>
        <w:div w:id="144860159">
          <w:marLeft w:val="0"/>
          <w:marRight w:val="547"/>
          <w:marTop w:val="0"/>
          <w:marBottom w:val="200"/>
          <w:divBdr>
            <w:top w:val="none" w:sz="0" w:space="0" w:color="auto"/>
            <w:left w:val="none" w:sz="0" w:space="0" w:color="auto"/>
            <w:bottom w:val="none" w:sz="0" w:space="0" w:color="auto"/>
            <w:right w:val="none" w:sz="0" w:space="0" w:color="auto"/>
          </w:divBdr>
        </w:div>
      </w:divsChild>
    </w:div>
    <w:div w:id="1408267362">
      <w:bodyDiv w:val="1"/>
      <w:marLeft w:val="0"/>
      <w:marRight w:val="0"/>
      <w:marTop w:val="0"/>
      <w:marBottom w:val="0"/>
      <w:divBdr>
        <w:top w:val="none" w:sz="0" w:space="0" w:color="auto"/>
        <w:left w:val="none" w:sz="0" w:space="0" w:color="auto"/>
        <w:bottom w:val="none" w:sz="0" w:space="0" w:color="auto"/>
        <w:right w:val="none" w:sz="0" w:space="0" w:color="auto"/>
      </w:divBdr>
      <w:divsChild>
        <w:div w:id="383262517">
          <w:marLeft w:val="0"/>
          <w:marRight w:val="547"/>
          <w:marTop w:val="86"/>
          <w:marBottom w:val="0"/>
          <w:divBdr>
            <w:top w:val="none" w:sz="0" w:space="0" w:color="auto"/>
            <w:left w:val="none" w:sz="0" w:space="0" w:color="auto"/>
            <w:bottom w:val="none" w:sz="0" w:space="0" w:color="auto"/>
            <w:right w:val="none" w:sz="0" w:space="0" w:color="auto"/>
          </w:divBdr>
        </w:div>
      </w:divsChild>
    </w:div>
    <w:div w:id="1456026505">
      <w:bodyDiv w:val="1"/>
      <w:marLeft w:val="0"/>
      <w:marRight w:val="0"/>
      <w:marTop w:val="0"/>
      <w:marBottom w:val="0"/>
      <w:divBdr>
        <w:top w:val="none" w:sz="0" w:space="0" w:color="auto"/>
        <w:left w:val="none" w:sz="0" w:space="0" w:color="auto"/>
        <w:bottom w:val="none" w:sz="0" w:space="0" w:color="auto"/>
        <w:right w:val="none" w:sz="0" w:space="0" w:color="auto"/>
      </w:divBdr>
    </w:div>
    <w:div w:id="1466511264">
      <w:bodyDiv w:val="1"/>
      <w:marLeft w:val="0"/>
      <w:marRight w:val="0"/>
      <w:marTop w:val="0"/>
      <w:marBottom w:val="0"/>
      <w:divBdr>
        <w:top w:val="none" w:sz="0" w:space="0" w:color="auto"/>
        <w:left w:val="none" w:sz="0" w:space="0" w:color="auto"/>
        <w:bottom w:val="none" w:sz="0" w:space="0" w:color="auto"/>
        <w:right w:val="none" w:sz="0" w:space="0" w:color="auto"/>
      </w:divBdr>
      <w:divsChild>
        <w:div w:id="15811794">
          <w:marLeft w:val="0"/>
          <w:marRight w:val="547"/>
          <w:marTop w:val="134"/>
          <w:marBottom w:val="0"/>
          <w:divBdr>
            <w:top w:val="none" w:sz="0" w:space="0" w:color="auto"/>
            <w:left w:val="none" w:sz="0" w:space="0" w:color="auto"/>
            <w:bottom w:val="none" w:sz="0" w:space="0" w:color="auto"/>
            <w:right w:val="none" w:sz="0" w:space="0" w:color="auto"/>
          </w:divBdr>
        </w:div>
      </w:divsChild>
    </w:div>
    <w:div w:id="1535534316">
      <w:bodyDiv w:val="1"/>
      <w:marLeft w:val="0"/>
      <w:marRight w:val="0"/>
      <w:marTop w:val="0"/>
      <w:marBottom w:val="0"/>
      <w:divBdr>
        <w:top w:val="none" w:sz="0" w:space="0" w:color="auto"/>
        <w:left w:val="none" w:sz="0" w:space="0" w:color="auto"/>
        <w:bottom w:val="none" w:sz="0" w:space="0" w:color="auto"/>
        <w:right w:val="none" w:sz="0" w:space="0" w:color="auto"/>
      </w:divBdr>
      <w:divsChild>
        <w:div w:id="930427289">
          <w:marLeft w:val="0"/>
          <w:marRight w:val="878"/>
          <w:marTop w:val="96"/>
          <w:marBottom w:val="0"/>
          <w:divBdr>
            <w:top w:val="none" w:sz="0" w:space="0" w:color="auto"/>
            <w:left w:val="none" w:sz="0" w:space="0" w:color="auto"/>
            <w:bottom w:val="none" w:sz="0" w:space="0" w:color="auto"/>
            <w:right w:val="none" w:sz="0" w:space="0" w:color="auto"/>
          </w:divBdr>
        </w:div>
      </w:divsChild>
    </w:div>
    <w:div w:id="1577469229">
      <w:bodyDiv w:val="1"/>
      <w:marLeft w:val="0"/>
      <w:marRight w:val="0"/>
      <w:marTop w:val="0"/>
      <w:marBottom w:val="0"/>
      <w:divBdr>
        <w:top w:val="none" w:sz="0" w:space="0" w:color="auto"/>
        <w:left w:val="none" w:sz="0" w:space="0" w:color="auto"/>
        <w:bottom w:val="none" w:sz="0" w:space="0" w:color="auto"/>
        <w:right w:val="none" w:sz="0" w:space="0" w:color="auto"/>
      </w:divBdr>
      <w:divsChild>
        <w:div w:id="1730686162">
          <w:marLeft w:val="0"/>
          <w:marRight w:val="0"/>
          <w:marTop w:val="0"/>
          <w:marBottom w:val="0"/>
          <w:divBdr>
            <w:top w:val="none" w:sz="0" w:space="0" w:color="auto"/>
            <w:left w:val="none" w:sz="0" w:space="0" w:color="auto"/>
            <w:bottom w:val="none" w:sz="0" w:space="0" w:color="auto"/>
            <w:right w:val="none" w:sz="0" w:space="0" w:color="auto"/>
          </w:divBdr>
          <w:divsChild>
            <w:div w:id="2000301659">
              <w:marLeft w:val="0"/>
              <w:marRight w:val="0"/>
              <w:marTop w:val="0"/>
              <w:marBottom w:val="0"/>
              <w:divBdr>
                <w:top w:val="none" w:sz="0" w:space="0" w:color="auto"/>
                <w:left w:val="none" w:sz="0" w:space="0" w:color="auto"/>
                <w:bottom w:val="none" w:sz="0" w:space="0" w:color="auto"/>
                <w:right w:val="none" w:sz="0" w:space="0" w:color="auto"/>
              </w:divBdr>
              <w:divsChild>
                <w:div w:id="1694845410">
                  <w:marLeft w:val="0"/>
                  <w:marRight w:val="0"/>
                  <w:marTop w:val="0"/>
                  <w:marBottom w:val="0"/>
                  <w:divBdr>
                    <w:top w:val="none" w:sz="0" w:space="0" w:color="auto"/>
                    <w:left w:val="none" w:sz="0" w:space="0" w:color="auto"/>
                    <w:bottom w:val="none" w:sz="0" w:space="0" w:color="auto"/>
                    <w:right w:val="none" w:sz="0" w:space="0" w:color="auto"/>
                  </w:divBdr>
                  <w:divsChild>
                    <w:div w:id="2053534727">
                      <w:marLeft w:val="0"/>
                      <w:marRight w:val="0"/>
                      <w:marTop w:val="0"/>
                      <w:marBottom w:val="0"/>
                      <w:divBdr>
                        <w:top w:val="none" w:sz="0" w:space="0" w:color="auto"/>
                        <w:left w:val="none" w:sz="0" w:space="0" w:color="auto"/>
                        <w:bottom w:val="none" w:sz="0" w:space="0" w:color="auto"/>
                        <w:right w:val="none" w:sz="0" w:space="0" w:color="auto"/>
                      </w:divBdr>
                      <w:divsChild>
                        <w:div w:id="188951725">
                          <w:marLeft w:val="0"/>
                          <w:marRight w:val="0"/>
                          <w:marTop w:val="0"/>
                          <w:marBottom w:val="0"/>
                          <w:divBdr>
                            <w:top w:val="none" w:sz="0" w:space="0" w:color="auto"/>
                            <w:left w:val="none" w:sz="0" w:space="0" w:color="auto"/>
                            <w:bottom w:val="none" w:sz="0" w:space="0" w:color="auto"/>
                            <w:right w:val="none" w:sz="0" w:space="0" w:color="auto"/>
                          </w:divBdr>
                        </w:div>
                        <w:div w:id="2032754965">
                          <w:marLeft w:val="0"/>
                          <w:marRight w:val="0"/>
                          <w:marTop w:val="0"/>
                          <w:marBottom w:val="0"/>
                          <w:divBdr>
                            <w:top w:val="none" w:sz="0" w:space="0" w:color="auto"/>
                            <w:left w:val="none" w:sz="0" w:space="0" w:color="auto"/>
                            <w:bottom w:val="none" w:sz="0" w:space="0" w:color="auto"/>
                            <w:right w:val="none" w:sz="0" w:space="0" w:color="auto"/>
                          </w:divBdr>
                          <w:divsChild>
                            <w:div w:id="185606062">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277372023">
          <w:marLeft w:val="0"/>
          <w:marRight w:val="0"/>
          <w:marTop w:val="0"/>
          <w:marBottom w:val="0"/>
          <w:divBdr>
            <w:top w:val="none" w:sz="0" w:space="0" w:color="auto"/>
            <w:left w:val="none" w:sz="0" w:space="0" w:color="auto"/>
            <w:bottom w:val="none" w:sz="0" w:space="0" w:color="auto"/>
            <w:right w:val="none" w:sz="0" w:space="0" w:color="auto"/>
          </w:divBdr>
          <w:divsChild>
            <w:div w:id="346106440">
              <w:marLeft w:val="0"/>
              <w:marRight w:val="0"/>
              <w:marTop w:val="0"/>
              <w:marBottom w:val="0"/>
              <w:divBdr>
                <w:top w:val="none" w:sz="0" w:space="0" w:color="auto"/>
                <w:left w:val="none" w:sz="0" w:space="0" w:color="auto"/>
                <w:bottom w:val="none" w:sz="0" w:space="0" w:color="auto"/>
                <w:right w:val="none" w:sz="0" w:space="0" w:color="auto"/>
              </w:divBdr>
              <w:divsChild>
                <w:div w:id="1662002569">
                  <w:marLeft w:val="0"/>
                  <w:marRight w:val="0"/>
                  <w:marTop w:val="0"/>
                  <w:marBottom w:val="0"/>
                  <w:divBdr>
                    <w:top w:val="none" w:sz="0" w:space="0" w:color="auto"/>
                    <w:left w:val="none" w:sz="0" w:space="0" w:color="auto"/>
                    <w:bottom w:val="none" w:sz="0" w:space="0" w:color="auto"/>
                    <w:right w:val="none" w:sz="0" w:space="0" w:color="auto"/>
                  </w:divBdr>
                  <w:divsChild>
                    <w:div w:id="1168784988">
                      <w:marLeft w:val="0"/>
                      <w:marRight w:val="0"/>
                      <w:marTop w:val="0"/>
                      <w:marBottom w:val="0"/>
                      <w:divBdr>
                        <w:top w:val="none" w:sz="0" w:space="0" w:color="auto"/>
                        <w:left w:val="none" w:sz="0" w:space="0" w:color="auto"/>
                        <w:bottom w:val="none" w:sz="0" w:space="0" w:color="auto"/>
                        <w:right w:val="none" w:sz="0" w:space="0" w:color="auto"/>
                      </w:divBdr>
                      <w:divsChild>
                        <w:div w:id="20527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5257">
      <w:bodyDiv w:val="1"/>
      <w:marLeft w:val="0"/>
      <w:marRight w:val="0"/>
      <w:marTop w:val="0"/>
      <w:marBottom w:val="0"/>
      <w:divBdr>
        <w:top w:val="none" w:sz="0" w:space="0" w:color="auto"/>
        <w:left w:val="none" w:sz="0" w:space="0" w:color="auto"/>
        <w:bottom w:val="none" w:sz="0" w:space="0" w:color="auto"/>
        <w:right w:val="none" w:sz="0" w:space="0" w:color="auto"/>
      </w:divBdr>
      <w:divsChild>
        <w:div w:id="40516391">
          <w:marLeft w:val="0"/>
          <w:marRight w:val="403"/>
          <w:marTop w:val="134"/>
          <w:marBottom w:val="0"/>
          <w:divBdr>
            <w:top w:val="none" w:sz="0" w:space="0" w:color="auto"/>
            <w:left w:val="none" w:sz="0" w:space="0" w:color="auto"/>
            <w:bottom w:val="none" w:sz="0" w:space="0" w:color="auto"/>
            <w:right w:val="none" w:sz="0" w:space="0" w:color="auto"/>
          </w:divBdr>
        </w:div>
      </w:divsChild>
    </w:div>
    <w:div w:id="1606381330">
      <w:bodyDiv w:val="1"/>
      <w:marLeft w:val="0"/>
      <w:marRight w:val="0"/>
      <w:marTop w:val="0"/>
      <w:marBottom w:val="0"/>
      <w:divBdr>
        <w:top w:val="none" w:sz="0" w:space="0" w:color="auto"/>
        <w:left w:val="none" w:sz="0" w:space="0" w:color="auto"/>
        <w:bottom w:val="none" w:sz="0" w:space="0" w:color="auto"/>
        <w:right w:val="none" w:sz="0" w:space="0" w:color="auto"/>
      </w:divBdr>
    </w:div>
    <w:div w:id="1640184695">
      <w:bodyDiv w:val="1"/>
      <w:marLeft w:val="0"/>
      <w:marRight w:val="0"/>
      <w:marTop w:val="0"/>
      <w:marBottom w:val="0"/>
      <w:divBdr>
        <w:top w:val="none" w:sz="0" w:space="0" w:color="auto"/>
        <w:left w:val="none" w:sz="0" w:space="0" w:color="auto"/>
        <w:bottom w:val="none" w:sz="0" w:space="0" w:color="auto"/>
        <w:right w:val="none" w:sz="0" w:space="0" w:color="auto"/>
      </w:divBdr>
    </w:div>
    <w:div w:id="1648432395">
      <w:bodyDiv w:val="1"/>
      <w:marLeft w:val="0"/>
      <w:marRight w:val="0"/>
      <w:marTop w:val="0"/>
      <w:marBottom w:val="0"/>
      <w:divBdr>
        <w:top w:val="none" w:sz="0" w:space="0" w:color="auto"/>
        <w:left w:val="none" w:sz="0" w:space="0" w:color="auto"/>
        <w:bottom w:val="none" w:sz="0" w:space="0" w:color="auto"/>
        <w:right w:val="none" w:sz="0" w:space="0" w:color="auto"/>
      </w:divBdr>
    </w:div>
    <w:div w:id="1652558701">
      <w:bodyDiv w:val="1"/>
      <w:marLeft w:val="0"/>
      <w:marRight w:val="0"/>
      <w:marTop w:val="0"/>
      <w:marBottom w:val="0"/>
      <w:divBdr>
        <w:top w:val="none" w:sz="0" w:space="0" w:color="auto"/>
        <w:left w:val="none" w:sz="0" w:space="0" w:color="auto"/>
        <w:bottom w:val="none" w:sz="0" w:space="0" w:color="auto"/>
        <w:right w:val="none" w:sz="0" w:space="0" w:color="auto"/>
      </w:divBdr>
      <w:divsChild>
        <w:div w:id="1000427443">
          <w:marLeft w:val="0"/>
          <w:marRight w:val="403"/>
          <w:marTop w:val="106"/>
          <w:marBottom w:val="160"/>
          <w:divBdr>
            <w:top w:val="none" w:sz="0" w:space="0" w:color="auto"/>
            <w:left w:val="none" w:sz="0" w:space="0" w:color="auto"/>
            <w:bottom w:val="none" w:sz="0" w:space="0" w:color="auto"/>
            <w:right w:val="none" w:sz="0" w:space="0" w:color="auto"/>
          </w:divBdr>
        </w:div>
        <w:div w:id="1083408333">
          <w:marLeft w:val="0"/>
          <w:marRight w:val="547"/>
          <w:marTop w:val="106"/>
          <w:marBottom w:val="160"/>
          <w:divBdr>
            <w:top w:val="none" w:sz="0" w:space="0" w:color="auto"/>
            <w:left w:val="none" w:sz="0" w:space="0" w:color="auto"/>
            <w:bottom w:val="none" w:sz="0" w:space="0" w:color="auto"/>
            <w:right w:val="none" w:sz="0" w:space="0" w:color="auto"/>
          </w:divBdr>
        </w:div>
        <w:div w:id="1274828773">
          <w:marLeft w:val="0"/>
          <w:marRight w:val="547"/>
          <w:marTop w:val="106"/>
          <w:marBottom w:val="160"/>
          <w:divBdr>
            <w:top w:val="none" w:sz="0" w:space="0" w:color="auto"/>
            <w:left w:val="none" w:sz="0" w:space="0" w:color="auto"/>
            <w:bottom w:val="none" w:sz="0" w:space="0" w:color="auto"/>
            <w:right w:val="none" w:sz="0" w:space="0" w:color="auto"/>
          </w:divBdr>
        </w:div>
        <w:div w:id="1007564285">
          <w:marLeft w:val="0"/>
          <w:marRight w:val="547"/>
          <w:marTop w:val="106"/>
          <w:marBottom w:val="160"/>
          <w:divBdr>
            <w:top w:val="none" w:sz="0" w:space="0" w:color="auto"/>
            <w:left w:val="none" w:sz="0" w:space="0" w:color="auto"/>
            <w:bottom w:val="none" w:sz="0" w:space="0" w:color="auto"/>
            <w:right w:val="none" w:sz="0" w:space="0" w:color="auto"/>
          </w:divBdr>
        </w:div>
        <w:div w:id="334382851">
          <w:marLeft w:val="0"/>
          <w:marRight w:val="547"/>
          <w:marTop w:val="106"/>
          <w:marBottom w:val="160"/>
          <w:divBdr>
            <w:top w:val="none" w:sz="0" w:space="0" w:color="auto"/>
            <w:left w:val="none" w:sz="0" w:space="0" w:color="auto"/>
            <w:bottom w:val="none" w:sz="0" w:space="0" w:color="auto"/>
            <w:right w:val="none" w:sz="0" w:space="0" w:color="auto"/>
          </w:divBdr>
        </w:div>
      </w:divsChild>
    </w:div>
    <w:div w:id="1666132436">
      <w:bodyDiv w:val="1"/>
      <w:marLeft w:val="0"/>
      <w:marRight w:val="0"/>
      <w:marTop w:val="0"/>
      <w:marBottom w:val="0"/>
      <w:divBdr>
        <w:top w:val="none" w:sz="0" w:space="0" w:color="auto"/>
        <w:left w:val="none" w:sz="0" w:space="0" w:color="auto"/>
        <w:bottom w:val="none" w:sz="0" w:space="0" w:color="auto"/>
        <w:right w:val="none" w:sz="0" w:space="0" w:color="auto"/>
      </w:divBdr>
      <w:divsChild>
        <w:div w:id="1441267778">
          <w:marLeft w:val="0"/>
          <w:marRight w:val="878"/>
          <w:marTop w:val="86"/>
          <w:marBottom w:val="0"/>
          <w:divBdr>
            <w:top w:val="none" w:sz="0" w:space="0" w:color="auto"/>
            <w:left w:val="none" w:sz="0" w:space="0" w:color="auto"/>
            <w:bottom w:val="none" w:sz="0" w:space="0" w:color="auto"/>
            <w:right w:val="none" w:sz="0" w:space="0" w:color="auto"/>
          </w:divBdr>
        </w:div>
      </w:divsChild>
    </w:div>
    <w:div w:id="1671521634">
      <w:bodyDiv w:val="1"/>
      <w:marLeft w:val="0"/>
      <w:marRight w:val="0"/>
      <w:marTop w:val="0"/>
      <w:marBottom w:val="0"/>
      <w:divBdr>
        <w:top w:val="none" w:sz="0" w:space="0" w:color="auto"/>
        <w:left w:val="none" w:sz="0" w:space="0" w:color="auto"/>
        <w:bottom w:val="none" w:sz="0" w:space="0" w:color="auto"/>
        <w:right w:val="none" w:sz="0" w:space="0" w:color="auto"/>
      </w:divBdr>
      <w:divsChild>
        <w:div w:id="17850531">
          <w:marLeft w:val="0"/>
          <w:marRight w:val="0"/>
          <w:marTop w:val="0"/>
          <w:marBottom w:val="0"/>
          <w:divBdr>
            <w:top w:val="none" w:sz="0" w:space="0" w:color="auto"/>
            <w:left w:val="none" w:sz="0" w:space="0" w:color="auto"/>
            <w:bottom w:val="none" w:sz="0" w:space="0" w:color="auto"/>
            <w:right w:val="none" w:sz="0" w:space="0" w:color="auto"/>
          </w:divBdr>
          <w:divsChild>
            <w:div w:id="1239167266">
              <w:marLeft w:val="0"/>
              <w:marRight w:val="0"/>
              <w:marTop w:val="0"/>
              <w:marBottom w:val="0"/>
              <w:divBdr>
                <w:top w:val="none" w:sz="0" w:space="0" w:color="auto"/>
                <w:left w:val="none" w:sz="0" w:space="0" w:color="auto"/>
                <w:bottom w:val="none" w:sz="0" w:space="0" w:color="auto"/>
                <w:right w:val="none" w:sz="0" w:space="0" w:color="auto"/>
              </w:divBdr>
              <w:divsChild>
                <w:div w:id="1300962184">
                  <w:marLeft w:val="0"/>
                  <w:marRight w:val="0"/>
                  <w:marTop w:val="0"/>
                  <w:marBottom w:val="0"/>
                  <w:divBdr>
                    <w:top w:val="none" w:sz="0" w:space="0" w:color="auto"/>
                    <w:left w:val="none" w:sz="0" w:space="0" w:color="auto"/>
                    <w:bottom w:val="none" w:sz="0" w:space="0" w:color="auto"/>
                    <w:right w:val="none" w:sz="0" w:space="0" w:color="auto"/>
                  </w:divBdr>
                  <w:divsChild>
                    <w:div w:id="892816088">
                      <w:marLeft w:val="0"/>
                      <w:marRight w:val="0"/>
                      <w:marTop w:val="0"/>
                      <w:marBottom w:val="0"/>
                      <w:divBdr>
                        <w:top w:val="none" w:sz="0" w:space="0" w:color="auto"/>
                        <w:left w:val="none" w:sz="0" w:space="0" w:color="auto"/>
                        <w:bottom w:val="none" w:sz="0" w:space="0" w:color="auto"/>
                        <w:right w:val="none" w:sz="0" w:space="0" w:color="auto"/>
                      </w:divBdr>
                      <w:divsChild>
                        <w:div w:id="2081636965">
                          <w:marLeft w:val="0"/>
                          <w:marRight w:val="0"/>
                          <w:marTop w:val="0"/>
                          <w:marBottom w:val="0"/>
                          <w:divBdr>
                            <w:top w:val="none" w:sz="0" w:space="0" w:color="auto"/>
                            <w:left w:val="none" w:sz="0" w:space="0" w:color="auto"/>
                            <w:bottom w:val="none" w:sz="0" w:space="0" w:color="auto"/>
                            <w:right w:val="none" w:sz="0" w:space="0" w:color="auto"/>
                          </w:divBdr>
                          <w:divsChild>
                            <w:div w:id="48308183">
                              <w:marLeft w:val="0"/>
                              <w:marRight w:val="0"/>
                              <w:marTop w:val="0"/>
                              <w:marBottom w:val="0"/>
                              <w:divBdr>
                                <w:top w:val="none" w:sz="0" w:space="0" w:color="auto"/>
                                <w:left w:val="none" w:sz="0" w:space="0" w:color="auto"/>
                                <w:bottom w:val="none" w:sz="0" w:space="0" w:color="auto"/>
                                <w:right w:val="none" w:sz="0" w:space="0" w:color="auto"/>
                              </w:divBdr>
                              <w:divsChild>
                                <w:div w:id="2103527611">
                                  <w:marLeft w:val="0"/>
                                  <w:marRight w:val="0"/>
                                  <w:marTop w:val="0"/>
                                  <w:marBottom w:val="0"/>
                                  <w:divBdr>
                                    <w:top w:val="none" w:sz="0" w:space="0" w:color="auto"/>
                                    <w:left w:val="none" w:sz="0" w:space="0" w:color="auto"/>
                                    <w:bottom w:val="none" w:sz="0" w:space="0" w:color="auto"/>
                                    <w:right w:val="none" w:sz="0" w:space="0" w:color="auto"/>
                                  </w:divBdr>
                                </w:div>
                                <w:div w:id="979841074">
                                  <w:marLeft w:val="0"/>
                                  <w:marRight w:val="0"/>
                                  <w:marTop w:val="30"/>
                                  <w:marBottom w:val="90"/>
                                  <w:divBdr>
                                    <w:top w:val="none" w:sz="0" w:space="0" w:color="auto"/>
                                    <w:left w:val="none" w:sz="0" w:space="0" w:color="auto"/>
                                    <w:bottom w:val="none" w:sz="0" w:space="0" w:color="auto"/>
                                    <w:right w:val="none" w:sz="0" w:space="0" w:color="auto"/>
                                  </w:divBdr>
                                  <w:divsChild>
                                    <w:div w:id="152439201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792483157">
                  <w:marLeft w:val="0"/>
                  <w:marRight w:val="0"/>
                  <w:marTop w:val="0"/>
                  <w:marBottom w:val="0"/>
                  <w:divBdr>
                    <w:top w:val="none" w:sz="0" w:space="0" w:color="auto"/>
                    <w:left w:val="none" w:sz="0" w:space="0" w:color="auto"/>
                    <w:bottom w:val="none" w:sz="0" w:space="0" w:color="auto"/>
                    <w:right w:val="none" w:sz="0" w:space="0" w:color="auto"/>
                  </w:divBdr>
                  <w:divsChild>
                    <w:div w:id="410935064">
                      <w:marLeft w:val="0"/>
                      <w:marRight w:val="0"/>
                      <w:marTop w:val="0"/>
                      <w:marBottom w:val="0"/>
                      <w:divBdr>
                        <w:top w:val="none" w:sz="0" w:space="0" w:color="auto"/>
                        <w:left w:val="none" w:sz="0" w:space="0" w:color="auto"/>
                        <w:bottom w:val="none" w:sz="0" w:space="0" w:color="auto"/>
                        <w:right w:val="none" w:sz="0" w:space="0" w:color="auto"/>
                      </w:divBdr>
                      <w:divsChild>
                        <w:div w:id="1639913517">
                          <w:marLeft w:val="0"/>
                          <w:marRight w:val="0"/>
                          <w:marTop w:val="0"/>
                          <w:marBottom w:val="0"/>
                          <w:divBdr>
                            <w:top w:val="none" w:sz="0" w:space="0" w:color="auto"/>
                            <w:left w:val="none" w:sz="0" w:space="0" w:color="auto"/>
                            <w:bottom w:val="none" w:sz="0" w:space="0" w:color="auto"/>
                            <w:right w:val="none" w:sz="0" w:space="0" w:color="auto"/>
                          </w:divBdr>
                          <w:divsChild>
                            <w:div w:id="582688906">
                              <w:marLeft w:val="0"/>
                              <w:marRight w:val="0"/>
                              <w:marTop w:val="0"/>
                              <w:marBottom w:val="165"/>
                              <w:divBdr>
                                <w:top w:val="none" w:sz="0" w:space="0" w:color="auto"/>
                                <w:left w:val="none" w:sz="0" w:space="0" w:color="auto"/>
                                <w:bottom w:val="none" w:sz="0" w:space="0" w:color="auto"/>
                                <w:right w:val="none" w:sz="0" w:space="0" w:color="auto"/>
                              </w:divBdr>
                              <w:divsChild>
                                <w:div w:id="1381905460">
                                  <w:marLeft w:val="0"/>
                                  <w:marRight w:val="0"/>
                                  <w:marTop w:val="0"/>
                                  <w:marBottom w:val="0"/>
                                  <w:divBdr>
                                    <w:top w:val="none" w:sz="0" w:space="0" w:color="auto"/>
                                    <w:left w:val="none" w:sz="0" w:space="0" w:color="auto"/>
                                    <w:bottom w:val="none" w:sz="0" w:space="0" w:color="auto"/>
                                    <w:right w:val="none" w:sz="0" w:space="0" w:color="auto"/>
                                  </w:divBdr>
                                </w:div>
                                <w:div w:id="2134134804">
                                  <w:marLeft w:val="0"/>
                                  <w:marRight w:val="180"/>
                                  <w:marTop w:val="0"/>
                                  <w:marBottom w:val="0"/>
                                  <w:divBdr>
                                    <w:top w:val="none" w:sz="0" w:space="0" w:color="auto"/>
                                    <w:left w:val="none" w:sz="0" w:space="0" w:color="auto"/>
                                    <w:bottom w:val="none" w:sz="0" w:space="0" w:color="auto"/>
                                    <w:right w:val="none" w:sz="0" w:space="0" w:color="auto"/>
                                  </w:divBdr>
                                  <w:divsChild>
                                    <w:div w:id="1087655431">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7034">
      <w:bodyDiv w:val="1"/>
      <w:marLeft w:val="0"/>
      <w:marRight w:val="0"/>
      <w:marTop w:val="0"/>
      <w:marBottom w:val="0"/>
      <w:divBdr>
        <w:top w:val="none" w:sz="0" w:space="0" w:color="auto"/>
        <w:left w:val="none" w:sz="0" w:space="0" w:color="auto"/>
        <w:bottom w:val="none" w:sz="0" w:space="0" w:color="auto"/>
        <w:right w:val="none" w:sz="0" w:space="0" w:color="auto"/>
      </w:divBdr>
      <w:divsChild>
        <w:div w:id="2085906365">
          <w:marLeft w:val="0"/>
          <w:marRight w:val="403"/>
          <w:marTop w:val="134"/>
          <w:marBottom w:val="0"/>
          <w:divBdr>
            <w:top w:val="none" w:sz="0" w:space="0" w:color="auto"/>
            <w:left w:val="none" w:sz="0" w:space="0" w:color="auto"/>
            <w:bottom w:val="none" w:sz="0" w:space="0" w:color="auto"/>
            <w:right w:val="none" w:sz="0" w:space="0" w:color="auto"/>
          </w:divBdr>
        </w:div>
      </w:divsChild>
    </w:div>
    <w:div w:id="1726445295">
      <w:bodyDiv w:val="1"/>
      <w:marLeft w:val="0"/>
      <w:marRight w:val="0"/>
      <w:marTop w:val="0"/>
      <w:marBottom w:val="0"/>
      <w:divBdr>
        <w:top w:val="none" w:sz="0" w:space="0" w:color="auto"/>
        <w:left w:val="none" w:sz="0" w:space="0" w:color="auto"/>
        <w:bottom w:val="none" w:sz="0" w:space="0" w:color="auto"/>
        <w:right w:val="none" w:sz="0" w:space="0" w:color="auto"/>
      </w:divBdr>
    </w:div>
    <w:div w:id="1731924175">
      <w:bodyDiv w:val="1"/>
      <w:marLeft w:val="0"/>
      <w:marRight w:val="0"/>
      <w:marTop w:val="0"/>
      <w:marBottom w:val="0"/>
      <w:divBdr>
        <w:top w:val="none" w:sz="0" w:space="0" w:color="auto"/>
        <w:left w:val="none" w:sz="0" w:space="0" w:color="auto"/>
        <w:bottom w:val="none" w:sz="0" w:space="0" w:color="auto"/>
        <w:right w:val="none" w:sz="0" w:space="0" w:color="auto"/>
      </w:divBdr>
      <w:divsChild>
        <w:div w:id="1247498285">
          <w:marLeft w:val="0"/>
          <w:marRight w:val="403"/>
          <w:marTop w:val="134"/>
          <w:marBottom w:val="0"/>
          <w:divBdr>
            <w:top w:val="none" w:sz="0" w:space="0" w:color="auto"/>
            <w:left w:val="none" w:sz="0" w:space="0" w:color="auto"/>
            <w:bottom w:val="none" w:sz="0" w:space="0" w:color="auto"/>
            <w:right w:val="none" w:sz="0" w:space="0" w:color="auto"/>
          </w:divBdr>
        </w:div>
      </w:divsChild>
    </w:div>
    <w:div w:id="1775976399">
      <w:bodyDiv w:val="1"/>
      <w:marLeft w:val="0"/>
      <w:marRight w:val="0"/>
      <w:marTop w:val="0"/>
      <w:marBottom w:val="0"/>
      <w:divBdr>
        <w:top w:val="none" w:sz="0" w:space="0" w:color="auto"/>
        <w:left w:val="none" w:sz="0" w:space="0" w:color="auto"/>
        <w:bottom w:val="none" w:sz="0" w:space="0" w:color="auto"/>
        <w:right w:val="none" w:sz="0" w:space="0" w:color="auto"/>
      </w:divBdr>
      <w:divsChild>
        <w:div w:id="2132236504">
          <w:marLeft w:val="0"/>
          <w:marRight w:val="403"/>
          <w:marTop w:val="91"/>
          <w:marBottom w:val="0"/>
          <w:divBdr>
            <w:top w:val="none" w:sz="0" w:space="0" w:color="auto"/>
            <w:left w:val="none" w:sz="0" w:space="0" w:color="auto"/>
            <w:bottom w:val="none" w:sz="0" w:space="0" w:color="auto"/>
            <w:right w:val="none" w:sz="0" w:space="0" w:color="auto"/>
          </w:divBdr>
        </w:div>
      </w:divsChild>
    </w:div>
    <w:div w:id="1789470869">
      <w:bodyDiv w:val="1"/>
      <w:marLeft w:val="0"/>
      <w:marRight w:val="0"/>
      <w:marTop w:val="0"/>
      <w:marBottom w:val="0"/>
      <w:divBdr>
        <w:top w:val="none" w:sz="0" w:space="0" w:color="auto"/>
        <w:left w:val="none" w:sz="0" w:space="0" w:color="auto"/>
        <w:bottom w:val="none" w:sz="0" w:space="0" w:color="auto"/>
        <w:right w:val="none" w:sz="0" w:space="0" w:color="auto"/>
      </w:divBdr>
      <w:divsChild>
        <w:div w:id="62609864">
          <w:marLeft w:val="0"/>
          <w:marRight w:val="403"/>
          <w:marTop w:val="134"/>
          <w:marBottom w:val="0"/>
          <w:divBdr>
            <w:top w:val="none" w:sz="0" w:space="0" w:color="auto"/>
            <w:left w:val="none" w:sz="0" w:space="0" w:color="auto"/>
            <w:bottom w:val="none" w:sz="0" w:space="0" w:color="auto"/>
            <w:right w:val="none" w:sz="0" w:space="0" w:color="auto"/>
          </w:divBdr>
        </w:div>
      </w:divsChild>
    </w:div>
    <w:div w:id="1791972547">
      <w:bodyDiv w:val="1"/>
      <w:marLeft w:val="0"/>
      <w:marRight w:val="0"/>
      <w:marTop w:val="0"/>
      <w:marBottom w:val="0"/>
      <w:divBdr>
        <w:top w:val="none" w:sz="0" w:space="0" w:color="auto"/>
        <w:left w:val="none" w:sz="0" w:space="0" w:color="auto"/>
        <w:bottom w:val="none" w:sz="0" w:space="0" w:color="auto"/>
        <w:right w:val="none" w:sz="0" w:space="0" w:color="auto"/>
      </w:divBdr>
      <w:divsChild>
        <w:div w:id="1905725560">
          <w:marLeft w:val="0"/>
          <w:marRight w:val="547"/>
          <w:marTop w:val="0"/>
          <w:marBottom w:val="0"/>
          <w:divBdr>
            <w:top w:val="none" w:sz="0" w:space="0" w:color="auto"/>
            <w:left w:val="none" w:sz="0" w:space="0" w:color="auto"/>
            <w:bottom w:val="none" w:sz="0" w:space="0" w:color="auto"/>
            <w:right w:val="none" w:sz="0" w:space="0" w:color="auto"/>
          </w:divBdr>
        </w:div>
      </w:divsChild>
    </w:div>
    <w:div w:id="1793790992">
      <w:bodyDiv w:val="1"/>
      <w:marLeft w:val="0"/>
      <w:marRight w:val="0"/>
      <w:marTop w:val="0"/>
      <w:marBottom w:val="0"/>
      <w:divBdr>
        <w:top w:val="none" w:sz="0" w:space="0" w:color="auto"/>
        <w:left w:val="none" w:sz="0" w:space="0" w:color="auto"/>
        <w:bottom w:val="none" w:sz="0" w:space="0" w:color="auto"/>
        <w:right w:val="none" w:sz="0" w:space="0" w:color="auto"/>
      </w:divBdr>
      <w:divsChild>
        <w:div w:id="1444616655">
          <w:marLeft w:val="0"/>
          <w:marRight w:val="878"/>
          <w:marTop w:val="86"/>
          <w:marBottom w:val="0"/>
          <w:divBdr>
            <w:top w:val="none" w:sz="0" w:space="0" w:color="auto"/>
            <w:left w:val="none" w:sz="0" w:space="0" w:color="auto"/>
            <w:bottom w:val="none" w:sz="0" w:space="0" w:color="auto"/>
            <w:right w:val="none" w:sz="0" w:space="0" w:color="auto"/>
          </w:divBdr>
        </w:div>
        <w:div w:id="1475685127">
          <w:marLeft w:val="0"/>
          <w:marRight w:val="878"/>
          <w:marTop w:val="86"/>
          <w:marBottom w:val="0"/>
          <w:divBdr>
            <w:top w:val="none" w:sz="0" w:space="0" w:color="auto"/>
            <w:left w:val="none" w:sz="0" w:space="0" w:color="auto"/>
            <w:bottom w:val="none" w:sz="0" w:space="0" w:color="auto"/>
            <w:right w:val="none" w:sz="0" w:space="0" w:color="auto"/>
          </w:divBdr>
        </w:div>
        <w:div w:id="147023071">
          <w:marLeft w:val="0"/>
          <w:marRight w:val="878"/>
          <w:marTop w:val="86"/>
          <w:marBottom w:val="0"/>
          <w:divBdr>
            <w:top w:val="none" w:sz="0" w:space="0" w:color="auto"/>
            <w:left w:val="none" w:sz="0" w:space="0" w:color="auto"/>
            <w:bottom w:val="none" w:sz="0" w:space="0" w:color="auto"/>
            <w:right w:val="none" w:sz="0" w:space="0" w:color="auto"/>
          </w:divBdr>
        </w:div>
        <w:div w:id="1766488732">
          <w:marLeft w:val="0"/>
          <w:marRight w:val="878"/>
          <w:marTop w:val="86"/>
          <w:marBottom w:val="0"/>
          <w:divBdr>
            <w:top w:val="none" w:sz="0" w:space="0" w:color="auto"/>
            <w:left w:val="none" w:sz="0" w:space="0" w:color="auto"/>
            <w:bottom w:val="none" w:sz="0" w:space="0" w:color="auto"/>
            <w:right w:val="none" w:sz="0" w:space="0" w:color="auto"/>
          </w:divBdr>
        </w:div>
      </w:divsChild>
    </w:div>
    <w:div w:id="1822114994">
      <w:bodyDiv w:val="1"/>
      <w:marLeft w:val="0"/>
      <w:marRight w:val="0"/>
      <w:marTop w:val="0"/>
      <w:marBottom w:val="0"/>
      <w:divBdr>
        <w:top w:val="none" w:sz="0" w:space="0" w:color="auto"/>
        <w:left w:val="none" w:sz="0" w:space="0" w:color="auto"/>
        <w:bottom w:val="none" w:sz="0" w:space="0" w:color="auto"/>
        <w:right w:val="none" w:sz="0" w:space="0" w:color="auto"/>
      </w:divBdr>
    </w:div>
    <w:div w:id="1840316547">
      <w:bodyDiv w:val="1"/>
      <w:marLeft w:val="0"/>
      <w:marRight w:val="0"/>
      <w:marTop w:val="0"/>
      <w:marBottom w:val="0"/>
      <w:divBdr>
        <w:top w:val="none" w:sz="0" w:space="0" w:color="auto"/>
        <w:left w:val="none" w:sz="0" w:space="0" w:color="auto"/>
        <w:bottom w:val="none" w:sz="0" w:space="0" w:color="auto"/>
        <w:right w:val="none" w:sz="0" w:space="0" w:color="auto"/>
      </w:divBdr>
    </w:div>
    <w:div w:id="1881938958">
      <w:bodyDiv w:val="1"/>
      <w:marLeft w:val="0"/>
      <w:marRight w:val="0"/>
      <w:marTop w:val="0"/>
      <w:marBottom w:val="0"/>
      <w:divBdr>
        <w:top w:val="none" w:sz="0" w:space="0" w:color="auto"/>
        <w:left w:val="none" w:sz="0" w:space="0" w:color="auto"/>
        <w:bottom w:val="none" w:sz="0" w:space="0" w:color="auto"/>
        <w:right w:val="none" w:sz="0" w:space="0" w:color="auto"/>
      </w:divBdr>
      <w:divsChild>
        <w:div w:id="67269836">
          <w:marLeft w:val="0"/>
          <w:marRight w:val="403"/>
          <w:marTop w:val="96"/>
          <w:marBottom w:val="0"/>
          <w:divBdr>
            <w:top w:val="none" w:sz="0" w:space="0" w:color="auto"/>
            <w:left w:val="none" w:sz="0" w:space="0" w:color="auto"/>
            <w:bottom w:val="none" w:sz="0" w:space="0" w:color="auto"/>
            <w:right w:val="none" w:sz="0" w:space="0" w:color="auto"/>
          </w:divBdr>
        </w:div>
        <w:div w:id="1235239570">
          <w:marLeft w:val="0"/>
          <w:marRight w:val="403"/>
          <w:marTop w:val="96"/>
          <w:marBottom w:val="0"/>
          <w:divBdr>
            <w:top w:val="none" w:sz="0" w:space="0" w:color="auto"/>
            <w:left w:val="none" w:sz="0" w:space="0" w:color="auto"/>
            <w:bottom w:val="none" w:sz="0" w:space="0" w:color="auto"/>
            <w:right w:val="none" w:sz="0" w:space="0" w:color="auto"/>
          </w:divBdr>
        </w:div>
      </w:divsChild>
    </w:div>
    <w:div w:id="1940218162">
      <w:bodyDiv w:val="1"/>
      <w:marLeft w:val="0"/>
      <w:marRight w:val="0"/>
      <w:marTop w:val="0"/>
      <w:marBottom w:val="0"/>
      <w:divBdr>
        <w:top w:val="none" w:sz="0" w:space="0" w:color="auto"/>
        <w:left w:val="none" w:sz="0" w:space="0" w:color="auto"/>
        <w:bottom w:val="none" w:sz="0" w:space="0" w:color="auto"/>
        <w:right w:val="none" w:sz="0" w:space="0" w:color="auto"/>
      </w:divBdr>
      <w:divsChild>
        <w:div w:id="70743017">
          <w:marLeft w:val="0"/>
          <w:marRight w:val="403"/>
          <w:marTop w:val="101"/>
          <w:marBottom w:val="0"/>
          <w:divBdr>
            <w:top w:val="none" w:sz="0" w:space="0" w:color="auto"/>
            <w:left w:val="none" w:sz="0" w:space="0" w:color="auto"/>
            <w:bottom w:val="none" w:sz="0" w:space="0" w:color="auto"/>
            <w:right w:val="none" w:sz="0" w:space="0" w:color="auto"/>
          </w:divBdr>
        </w:div>
        <w:div w:id="848954513">
          <w:marLeft w:val="0"/>
          <w:marRight w:val="403"/>
          <w:marTop w:val="101"/>
          <w:marBottom w:val="0"/>
          <w:divBdr>
            <w:top w:val="none" w:sz="0" w:space="0" w:color="auto"/>
            <w:left w:val="none" w:sz="0" w:space="0" w:color="auto"/>
            <w:bottom w:val="none" w:sz="0" w:space="0" w:color="auto"/>
            <w:right w:val="none" w:sz="0" w:space="0" w:color="auto"/>
          </w:divBdr>
        </w:div>
        <w:div w:id="596596315">
          <w:marLeft w:val="0"/>
          <w:marRight w:val="878"/>
          <w:marTop w:val="86"/>
          <w:marBottom w:val="0"/>
          <w:divBdr>
            <w:top w:val="none" w:sz="0" w:space="0" w:color="auto"/>
            <w:left w:val="none" w:sz="0" w:space="0" w:color="auto"/>
            <w:bottom w:val="none" w:sz="0" w:space="0" w:color="auto"/>
            <w:right w:val="none" w:sz="0" w:space="0" w:color="auto"/>
          </w:divBdr>
        </w:div>
        <w:div w:id="225725050">
          <w:marLeft w:val="0"/>
          <w:marRight w:val="878"/>
          <w:marTop w:val="86"/>
          <w:marBottom w:val="0"/>
          <w:divBdr>
            <w:top w:val="none" w:sz="0" w:space="0" w:color="auto"/>
            <w:left w:val="none" w:sz="0" w:space="0" w:color="auto"/>
            <w:bottom w:val="none" w:sz="0" w:space="0" w:color="auto"/>
            <w:right w:val="none" w:sz="0" w:space="0" w:color="auto"/>
          </w:divBdr>
        </w:div>
        <w:div w:id="2111002771">
          <w:marLeft w:val="0"/>
          <w:marRight w:val="878"/>
          <w:marTop w:val="86"/>
          <w:marBottom w:val="0"/>
          <w:divBdr>
            <w:top w:val="none" w:sz="0" w:space="0" w:color="auto"/>
            <w:left w:val="none" w:sz="0" w:space="0" w:color="auto"/>
            <w:bottom w:val="none" w:sz="0" w:space="0" w:color="auto"/>
            <w:right w:val="none" w:sz="0" w:space="0" w:color="auto"/>
          </w:divBdr>
        </w:div>
        <w:div w:id="1776091889">
          <w:marLeft w:val="0"/>
          <w:marRight w:val="878"/>
          <w:marTop w:val="86"/>
          <w:marBottom w:val="0"/>
          <w:divBdr>
            <w:top w:val="none" w:sz="0" w:space="0" w:color="auto"/>
            <w:left w:val="none" w:sz="0" w:space="0" w:color="auto"/>
            <w:bottom w:val="none" w:sz="0" w:space="0" w:color="auto"/>
            <w:right w:val="none" w:sz="0" w:space="0" w:color="auto"/>
          </w:divBdr>
        </w:div>
        <w:div w:id="1591237791">
          <w:marLeft w:val="0"/>
          <w:marRight w:val="878"/>
          <w:marTop w:val="86"/>
          <w:marBottom w:val="0"/>
          <w:divBdr>
            <w:top w:val="none" w:sz="0" w:space="0" w:color="auto"/>
            <w:left w:val="none" w:sz="0" w:space="0" w:color="auto"/>
            <w:bottom w:val="none" w:sz="0" w:space="0" w:color="auto"/>
            <w:right w:val="none" w:sz="0" w:space="0" w:color="auto"/>
          </w:divBdr>
        </w:div>
        <w:div w:id="1022711391">
          <w:marLeft w:val="0"/>
          <w:marRight w:val="878"/>
          <w:marTop w:val="86"/>
          <w:marBottom w:val="0"/>
          <w:divBdr>
            <w:top w:val="none" w:sz="0" w:space="0" w:color="auto"/>
            <w:left w:val="none" w:sz="0" w:space="0" w:color="auto"/>
            <w:bottom w:val="none" w:sz="0" w:space="0" w:color="auto"/>
            <w:right w:val="none" w:sz="0" w:space="0" w:color="auto"/>
          </w:divBdr>
        </w:div>
        <w:div w:id="1657537409">
          <w:marLeft w:val="0"/>
          <w:marRight w:val="403"/>
          <w:marTop w:val="101"/>
          <w:marBottom w:val="0"/>
          <w:divBdr>
            <w:top w:val="none" w:sz="0" w:space="0" w:color="auto"/>
            <w:left w:val="none" w:sz="0" w:space="0" w:color="auto"/>
            <w:bottom w:val="none" w:sz="0" w:space="0" w:color="auto"/>
            <w:right w:val="none" w:sz="0" w:space="0" w:color="auto"/>
          </w:divBdr>
        </w:div>
      </w:divsChild>
    </w:div>
    <w:div w:id="1944264252">
      <w:bodyDiv w:val="1"/>
      <w:marLeft w:val="0"/>
      <w:marRight w:val="0"/>
      <w:marTop w:val="0"/>
      <w:marBottom w:val="0"/>
      <w:divBdr>
        <w:top w:val="none" w:sz="0" w:space="0" w:color="auto"/>
        <w:left w:val="none" w:sz="0" w:space="0" w:color="auto"/>
        <w:bottom w:val="none" w:sz="0" w:space="0" w:color="auto"/>
        <w:right w:val="none" w:sz="0" w:space="0" w:color="auto"/>
      </w:divBdr>
    </w:div>
    <w:div w:id="1976448463">
      <w:bodyDiv w:val="1"/>
      <w:marLeft w:val="0"/>
      <w:marRight w:val="0"/>
      <w:marTop w:val="0"/>
      <w:marBottom w:val="0"/>
      <w:divBdr>
        <w:top w:val="none" w:sz="0" w:space="0" w:color="auto"/>
        <w:left w:val="none" w:sz="0" w:space="0" w:color="auto"/>
        <w:bottom w:val="none" w:sz="0" w:space="0" w:color="auto"/>
        <w:right w:val="none" w:sz="0" w:space="0" w:color="auto"/>
      </w:divBdr>
    </w:div>
    <w:div w:id="1978795509">
      <w:bodyDiv w:val="1"/>
      <w:marLeft w:val="0"/>
      <w:marRight w:val="0"/>
      <w:marTop w:val="0"/>
      <w:marBottom w:val="0"/>
      <w:divBdr>
        <w:top w:val="none" w:sz="0" w:space="0" w:color="auto"/>
        <w:left w:val="none" w:sz="0" w:space="0" w:color="auto"/>
        <w:bottom w:val="none" w:sz="0" w:space="0" w:color="auto"/>
        <w:right w:val="none" w:sz="0" w:space="0" w:color="auto"/>
      </w:divBdr>
      <w:divsChild>
        <w:div w:id="367805267">
          <w:marLeft w:val="0"/>
          <w:marRight w:val="0"/>
          <w:marTop w:val="96"/>
          <w:marBottom w:val="120"/>
          <w:divBdr>
            <w:top w:val="none" w:sz="0" w:space="0" w:color="auto"/>
            <w:left w:val="none" w:sz="0" w:space="0" w:color="auto"/>
            <w:bottom w:val="none" w:sz="0" w:space="0" w:color="auto"/>
            <w:right w:val="none" w:sz="0" w:space="0" w:color="auto"/>
          </w:divBdr>
        </w:div>
      </w:divsChild>
    </w:div>
    <w:div w:id="2016423043">
      <w:bodyDiv w:val="1"/>
      <w:marLeft w:val="0"/>
      <w:marRight w:val="0"/>
      <w:marTop w:val="0"/>
      <w:marBottom w:val="0"/>
      <w:divBdr>
        <w:top w:val="none" w:sz="0" w:space="0" w:color="auto"/>
        <w:left w:val="none" w:sz="0" w:space="0" w:color="auto"/>
        <w:bottom w:val="none" w:sz="0" w:space="0" w:color="auto"/>
        <w:right w:val="none" w:sz="0" w:space="0" w:color="auto"/>
      </w:divBdr>
      <w:divsChild>
        <w:div w:id="1908034044">
          <w:marLeft w:val="0"/>
          <w:marRight w:val="547"/>
          <w:marTop w:val="115"/>
          <w:marBottom w:val="0"/>
          <w:divBdr>
            <w:top w:val="none" w:sz="0" w:space="0" w:color="auto"/>
            <w:left w:val="none" w:sz="0" w:space="0" w:color="auto"/>
            <w:bottom w:val="none" w:sz="0" w:space="0" w:color="auto"/>
            <w:right w:val="none" w:sz="0" w:space="0" w:color="auto"/>
          </w:divBdr>
        </w:div>
      </w:divsChild>
    </w:div>
    <w:div w:id="2039503207">
      <w:bodyDiv w:val="1"/>
      <w:marLeft w:val="0"/>
      <w:marRight w:val="0"/>
      <w:marTop w:val="0"/>
      <w:marBottom w:val="0"/>
      <w:divBdr>
        <w:top w:val="none" w:sz="0" w:space="0" w:color="auto"/>
        <w:left w:val="none" w:sz="0" w:space="0" w:color="auto"/>
        <w:bottom w:val="none" w:sz="0" w:space="0" w:color="auto"/>
        <w:right w:val="none" w:sz="0" w:space="0" w:color="auto"/>
      </w:divBdr>
    </w:div>
    <w:div w:id="2089115545">
      <w:bodyDiv w:val="1"/>
      <w:marLeft w:val="0"/>
      <w:marRight w:val="0"/>
      <w:marTop w:val="0"/>
      <w:marBottom w:val="0"/>
      <w:divBdr>
        <w:top w:val="none" w:sz="0" w:space="0" w:color="auto"/>
        <w:left w:val="none" w:sz="0" w:space="0" w:color="auto"/>
        <w:bottom w:val="none" w:sz="0" w:space="0" w:color="auto"/>
        <w:right w:val="none" w:sz="0" w:space="0" w:color="auto"/>
      </w:divBdr>
    </w:div>
    <w:div w:id="2144350687">
      <w:bodyDiv w:val="1"/>
      <w:marLeft w:val="0"/>
      <w:marRight w:val="0"/>
      <w:marTop w:val="0"/>
      <w:marBottom w:val="0"/>
      <w:divBdr>
        <w:top w:val="none" w:sz="0" w:space="0" w:color="auto"/>
        <w:left w:val="none" w:sz="0" w:space="0" w:color="auto"/>
        <w:bottom w:val="none" w:sz="0" w:space="0" w:color="auto"/>
        <w:right w:val="none" w:sz="0" w:space="0" w:color="auto"/>
      </w:divBdr>
      <w:divsChild>
        <w:div w:id="46075828">
          <w:marLeft w:val="0"/>
          <w:marRight w:val="878"/>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iness\&#1606;&#1605;&#1608;&#1606;&#1607;%20&#1605;&#1705;&#1575;&#1578;&#1576;&#1575;&#1578;\template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F4CDA-F2D8-4EF8-A650-115FE28E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template4.dot</Template>
  <TotalTime>2709</TotalTime>
  <Pages>2</Pages>
  <Words>3</Words>
  <Characters>19</Characters>
  <Application>Microsoft Office Word</Application>
  <DocSecurity>0</DocSecurity>
  <Lines>1</Lines>
  <Paragraphs>1</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hadipour</dc:creator>
  <cp:keywords/>
  <cp:lastModifiedBy>Erfan ES</cp:lastModifiedBy>
  <cp:revision>157</cp:revision>
  <cp:lastPrinted>2024-02-06T12:20:00Z</cp:lastPrinted>
  <dcterms:created xsi:type="dcterms:W3CDTF">2024-01-23T07:03:00Z</dcterms:created>
  <dcterms:modified xsi:type="dcterms:W3CDTF">2024-06-03T11:32:00Z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-412770997</vt:i4>
  </property>
</Properties>
</file>